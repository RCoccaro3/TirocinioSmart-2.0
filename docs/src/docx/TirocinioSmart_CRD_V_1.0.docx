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bookmarkStart w:id="0" w:name="_Hlk497152478" w:displacedByCustomXml="prev"/>
        <w:bookmarkEnd w:id="0" w:displacedByCustomXml="prev"/>
        <w:p w14:paraId="56A2238B" w14:textId="77777777" w:rsidR="00F01CCE" w:rsidRPr="00543756" w:rsidRDefault="00280816" w:rsidP="00A2770A">
          <w:pPr>
            <w:pStyle w:val="Logo"/>
            <w:jc w:val="center"/>
            <w:rPr>
              <w:lang w:val="it-IT"/>
            </w:rPr>
          </w:pPr>
          <w:sdt>
            <w:sdtPr>
              <w:rPr>
                <w:lang w:val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545EE8">
                <w:rPr>
                  <w:noProof/>
                  <w:lang w:val="it-IT" w:eastAsia="it-IT"/>
                </w:rPr>
                <w:drawing>
                  <wp:inline distT="0" distB="0" distL="0" distR="0" wp14:anchorId="725D53F7" wp14:editId="016B2937">
                    <wp:extent cx="5847907" cy="2192966"/>
                    <wp:effectExtent l="0" t="0" r="0" b="0"/>
                    <wp:docPr id="49" name="Immagin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95316" cy="221074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253A6D5B" w14:textId="77777777" w:rsidR="00584F42" w:rsidRDefault="005249F7">
          <w:pPr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718C779" wp14:editId="5CA9320A">
                    <wp:simplePos x="0" y="0"/>
                    <wp:positionH relativeFrom="margin">
                      <wp:posOffset>492760</wp:posOffset>
                    </wp:positionH>
                    <wp:positionV relativeFrom="margin">
                      <wp:posOffset>3616325</wp:posOffset>
                    </wp:positionV>
                    <wp:extent cx="5486400" cy="1463040"/>
                    <wp:effectExtent l="0" t="0" r="15240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5B6630A" w14:textId="77777777" w:rsidR="0021346A" w:rsidRPr="00253430" w:rsidRDefault="00280816" w:rsidP="00BA6776">
                                <w:pPr>
                                  <w:pStyle w:val="Titolo"/>
                                  <w:spacing w:after="0"/>
                                  <w:rPr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lang w:val="it-IT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1A3D">
                                      <w:rPr>
                                        <w:lang w:val="it-IT"/>
                                      </w:rPr>
                                      <w:t>CR</w:t>
                                    </w:r>
                                    <w:r w:rsidR="005249F7">
                                      <w:rPr>
                                        <w:lang w:val="it-IT"/>
                                      </w:rPr>
                                      <w:t>D</w:t>
                                    </w:r>
                                    <w:r w:rsidR="004F1A3D">
                                      <w:rPr>
                                        <w:lang w:val="it-IT"/>
                                      </w:rPr>
                                      <w:t xml:space="preserve"> - </w:t>
                                    </w:r>
                                    <w:proofErr w:type="spellStart"/>
                                    <w:r w:rsidR="004F1A3D">
                                      <w:rPr>
                                        <w:lang w:val="it-IT"/>
                                      </w:rPr>
                                      <w:t>Change</w:t>
                                    </w:r>
                                    <w:proofErr w:type="spellEnd"/>
                                    <w:r w:rsidR="004F1A3D">
                                      <w:rPr>
                                        <w:lang w:val="it-I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F1A3D">
                                      <w:rPr>
                                        <w:lang w:val="it-IT"/>
                                      </w:rPr>
                                      <w:t>Request</w:t>
                                    </w:r>
                                    <w:proofErr w:type="spellEnd"/>
                                    <w:r w:rsidR="005249F7">
                                      <w:rPr>
                                        <w:lang w:val="it-I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49F7">
                                      <w:rPr>
                                        <w:lang w:val="it-IT"/>
                                      </w:rPr>
                                      <w:t>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1023FD8" w14:textId="77777777" w:rsidR="0021346A" w:rsidRPr="00253430" w:rsidRDefault="00280816" w:rsidP="007D5C6E">
                                <w:pPr>
                                  <w:pStyle w:val="Sottotitolo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0"/>
                                      <w:szCs w:val="40"/>
                                      <w:lang w:val="it-IT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1346A" w:rsidRPr="00253430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it-IT"/>
                                      </w:rPr>
                                      <w:t>TirocinioSmart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18C77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margin-left:38.8pt;margin-top:284.75pt;width:6in;height:115.2pt;z-index:251657216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" filled="f" stroked="f" strokeweight=".5pt">
                    <v:textbox style="mso-fit-shape-to-text:t" inset="0,0,0,0">
                      <w:txbxContent>
                        <w:p w14:paraId="45B6630A" w14:textId="77777777" w:rsidR="0021346A" w:rsidRPr="00253430" w:rsidRDefault="00280816" w:rsidP="00BA6776">
                          <w:pPr>
                            <w:pStyle w:val="Titolo"/>
                            <w:spacing w:after="0"/>
                            <w:rPr>
                              <w:lang w:val="it-IT"/>
                            </w:rPr>
                          </w:pPr>
                          <w:sdt>
                            <w:sdtPr>
                              <w:rPr>
                                <w:lang w:val="it-IT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1A3D">
                                <w:rPr>
                                  <w:lang w:val="it-IT"/>
                                </w:rPr>
                                <w:t>CR</w:t>
                              </w:r>
                              <w:r w:rsidR="005249F7">
                                <w:rPr>
                                  <w:lang w:val="it-IT"/>
                                </w:rPr>
                                <w:t>D</w:t>
                              </w:r>
                              <w:r w:rsidR="004F1A3D">
                                <w:rPr>
                                  <w:lang w:val="it-IT"/>
                                </w:rPr>
                                <w:t xml:space="preserve"> - </w:t>
                              </w:r>
                              <w:proofErr w:type="spellStart"/>
                              <w:r w:rsidR="004F1A3D">
                                <w:rPr>
                                  <w:lang w:val="it-IT"/>
                                </w:rPr>
                                <w:t>Change</w:t>
                              </w:r>
                              <w:proofErr w:type="spellEnd"/>
                              <w:r w:rsidR="004F1A3D">
                                <w:rPr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="004F1A3D">
                                <w:rPr>
                                  <w:lang w:val="it-IT"/>
                                </w:rPr>
                                <w:t>Request</w:t>
                              </w:r>
                              <w:proofErr w:type="spellEnd"/>
                              <w:r w:rsidR="005249F7">
                                <w:rPr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="005249F7">
                                <w:rPr>
                                  <w:lang w:val="it-IT"/>
                                </w:rPr>
                                <w:t>Document</w:t>
                              </w:r>
                              <w:proofErr w:type="spellEnd"/>
                            </w:sdtContent>
                          </w:sdt>
                        </w:p>
                        <w:p w14:paraId="01023FD8" w14:textId="77777777" w:rsidR="0021346A" w:rsidRPr="00253430" w:rsidRDefault="00280816" w:rsidP="007D5C6E">
                          <w:pPr>
                            <w:pStyle w:val="Sottotitolo"/>
                            <w:rPr>
                              <w:color w:val="595959" w:themeColor="text1" w:themeTint="A6"/>
                              <w:sz w:val="40"/>
                              <w:szCs w:val="40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40"/>
                                <w:szCs w:val="40"/>
                                <w:lang w:val="it-IT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1346A" w:rsidRPr="00253430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  <w:lang w:val="it-IT"/>
                                </w:rPr>
                                <w:t>TirocinioSmart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84F42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F1A11B" wp14:editId="0DBE678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Casella di testo 1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F24F4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33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zioni sul contatto della società"/>
                                </w:tblPr>
                                <w:tblGrid>
                                  <w:gridCol w:w="3401"/>
                                  <w:gridCol w:w="18"/>
                                  <w:gridCol w:w="2003"/>
                                  <w:gridCol w:w="417"/>
                                </w:tblGrid>
                                <w:tr w:rsidR="0021346A" w:rsidRPr="00253430" w14:paraId="1DE980CC" w14:textId="77777777" w:rsidTr="00251322">
                                  <w:trPr>
                                    <w:trHeight w:val="309"/>
                                  </w:trPr>
                                  <w:tc>
                                    <w:tcPr>
                                      <w:tcW w:w="2913" w:type="pct"/>
                                    </w:tcPr>
                                    <w:p w14:paraId="1C463D27" w14:textId="51794B1E" w:rsidR="0021346A" w:rsidRPr="00117A74" w:rsidRDefault="00280816" w:rsidP="002F3125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sz w:val="30"/>
                                            <w:szCs w:val="30"/>
                                            <w:lang w:val="it-IT"/>
                                          </w:rPr>
                                          <w:alias w:val="Indirizzo"/>
                                          <w:tag w:val=""/>
                                          <w:id w:val="1354384868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:text w:multiLine="1"/>
                                        </w:sdtPr>
                                        <w:sdtEndPr/>
                                        <w:sdtContent>
                                          <w:r w:rsidR="00E960B7">
                                            <w:rPr>
                                              <w:rFonts w:asciiTheme="majorHAnsi" w:hAnsiTheme="majorHAnsi"/>
                                              <w:sz w:val="30"/>
                                              <w:szCs w:val="30"/>
                                              <w:lang w:val="it-IT"/>
                                            </w:rPr>
                                            <w:t>Rosanna Coccaro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5" w:type="pct"/>
                                    </w:tcPr>
                                    <w:p w14:paraId="4DA4D46A" w14:textId="77777777" w:rsidR="0021346A" w:rsidRPr="00117A74" w:rsidRDefault="0021346A" w:rsidP="002F3125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715" w:type="pct"/>
                                    </w:tcPr>
                                    <w:p w14:paraId="4775B8C7" w14:textId="77777777" w:rsidR="0021346A" w:rsidRPr="00117A74" w:rsidRDefault="0021346A" w:rsidP="002F3125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7" w:type="pct"/>
                                    </w:tcPr>
                                    <w:p w14:paraId="0A3E9512" w14:textId="77777777" w:rsidR="0021346A" w:rsidRPr="00117A74" w:rsidRDefault="0021346A" w:rsidP="002F3125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1FEE0DC" w14:textId="77777777" w:rsidR="0021346A" w:rsidRPr="00117A74" w:rsidRDefault="0021346A" w:rsidP="007D5C6E">
                                <w:pPr>
                                  <w:pStyle w:val="Tabellomrde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F1A11B" id="Casella di testo 1" o:spid="_x0000_s1027" type="#_x0000_t202" alt="Casella di testo in cui sono visualizzate le informazioni sul contatto della società" style="position:absolute;margin-left:416.8pt;margin-top:0;width:468pt;height:48.9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" fillcolor="#f24f4f" stroked="f" strokeweight=".5pt">
                    <v:textbox inset="12.96pt,0,12.96pt,0">
                      <w:txbxContent>
                        <w:tbl>
                          <w:tblPr>
                            <w:tblW w:w="33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zioni sul contatto della società"/>
                          </w:tblPr>
                          <w:tblGrid>
                            <w:gridCol w:w="3401"/>
                            <w:gridCol w:w="18"/>
                            <w:gridCol w:w="2003"/>
                            <w:gridCol w:w="417"/>
                          </w:tblGrid>
                          <w:tr w:rsidR="0021346A" w:rsidRPr="00253430" w14:paraId="1DE980CC" w14:textId="77777777" w:rsidTr="00251322">
                            <w:trPr>
                              <w:trHeight w:val="309"/>
                            </w:trPr>
                            <w:tc>
                              <w:tcPr>
                                <w:tcW w:w="2913" w:type="pct"/>
                              </w:tcPr>
                              <w:p w14:paraId="1C463D27" w14:textId="51794B1E" w:rsidR="0021346A" w:rsidRPr="00117A74" w:rsidRDefault="00280816" w:rsidP="002F3125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30"/>
                                      <w:szCs w:val="30"/>
                                      <w:lang w:val="it-IT"/>
                                    </w:rPr>
                                    <w:alias w:val="Indirizzo"/>
                                    <w:tag w:val=""/>
                                    <w:id w:val="135438486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E960B7">
                                      <w:rPr>
                                        <w:rFonts w:asciiTheme="majorHAnsi" w:hAnsiTheme="majorHAnsi"/>
                                        <w:sz w:val="30"/>
                                        <w:szCs w:val="30"/>
                                        <w:lang w:val="it-IT"/>
                                      </w:rPr>
                                      <w:t>Rosanna Coccaro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5" w:type="pct"/>
                              </w:tcPr>
                              <w:p w14:paraId="4DA4D46A" w14:textId="77777777" w:rsidR="0021346A" w:rsidRPr="00117A74" w:rsidRDefault="0021346A" w:rsidP="002F3125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5" w:type="pct"/>
                              </w:tcPr>
                              <w:p w14:paraId="4775B8C7" w14:textId="77777777" w:rsidR="0021346A" w:rsidRPr="00117A74" w:rsidRDefault="0021346A" w:rsidP="002F3125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7" w:type="pct"/>
                              </w:tcPr>
                              <w:p w14:paraId="0A3E9512" w14:textId="77777777" w:rsidR="0021346A" w:rsidRPr="00117A74" w:rsidRDefault="0021346A" w:rsidP="002F3125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</w:tr>
                        </w:tbl>
                        <w:p w14:paraId="21FEE0DC" w14:textId="77777777" w:rsidR="0021346A" w:rsidRPr="00117A74" w:rsidRDefault="0021346A" w:rsidP="007D5C6E">
                          <w:pPr>
                            <w:pStyle w:val="Tabellomrde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84F42">
            <w:rPr>
              <w:lang w:val="it-IT"/>
            </w:rPr>
            <w:br w:type="page"/>
          </w:r>
        </w:p>
        <w:tbl>
          <w:tblPr>
            <w:tblStyle w:val="Tabellafinanziaria"/>
            <w:tblW w:w="0" w:type="auto"/>
            <w:jc w:val="center"/>
            <w:tblLook w:val="00A0" w:firstRow="1" w:lastRow="0" w:firstColumn="1" w:lastColumn="0" w:noHBand="0" w:noVBand="0"/>
          </w:tblPr>
          <w:tblGrid>
            <w:gridCol w:w="1775"/>
            <w:gridCol w:w="1134"/>
            <w:gridCol w:w="6379"/>
            <w:gridCol w:w="1043"/>
          </w:tblGrid>
          <w:tr w:rsidR="00357EA4" w:rsidRPr="00AD74CF" w14:paraId="3008E49D" w14:textId="77777777" w:rsidTr="00205F9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5" w:type="dxa"/>
                <w:vAlign w:val="center"/>
              </w:tcPr>
              <w:p w14:paraId="4D81F813" w14:textId="77777777" w:rsidR="00357EA4" w:rsidRPr="00AD74CF" w:rsidRDefault="00357EA4" w:rsidP="00516879">
                <w:pPr>
                  <w:pStyle w:val="Logo"/>
                  <w:spacing w:before="0" w:after="0"/>
                  <w:jc w:val="center"/>
                  <w:rPr>
                    <w:lang w:val="it-IT"/>
                  </w:rPr>
                </w:pPr>
                <w:r w:rsidRPr="00AD74CF">
                  <w:rPr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1134" w:type="dxa"/>
                <w:vAlign w:val="center"/>
              </w:tcPr>
              <w:p w14:paraId="0E16DDB4" w14:textId="77777777" w:rsidR="00357EA4" w:rsidRPr="00AD74CF" w:rsidRDefault="00357EA4" w:rsidP="00AD3020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  <w:r w:rsidRPr="00AD74CF">
                  <w:rPr>
                    <w:lang w:val="it-IT"/>
                  </w:rPr>
                  <w:t>Versione</w:t>
                </w:r>
              </w:p>
            </w:tc>
            <w:tc>
              <w:tcPr>
                <w:tcW w:w="6379" w:type="dxa"/>
                <w:vAlign w:val="center"/>
              </w:tcPr>
              <w:p w14:paraId="1E43EBFA" w14:textId="77777777" w:rsidR="00357EA4" w:rsidRPr="00AD74CF" w:rsidRDefault="00357EA4" w:rsidP="00AD74CF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  <w:r w:rsidRPr="00AD74CF">
                  <w:rPr>
                    <w:lang w:val="it-IT"/>
                  </w:rPr>
                  <w:t>Cambiamenti</w:t>
                </w:r>
              </w:p>
            </w:tc>
            <w:tc>
              <w:tcPr>
                <w:tcW w:w="1043" w:type="dxa"/>
                <w:vAlign w:val="center"/>
              </w:tcPr>
              <w:p w14:paraId="2EC0A865" w14:textId="77777777" w:rsidR="00357EA4" w:rsidRPr="00AD74CF" w:rsidRDefault="00357EA4" w:rsidP="00AD3020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  <w:r w:rsidRPr="00AD74CF">
                  <w:rPr>
                    <w:lang w:val="it-IT"/>
                  </w:rPr>
                  <w:t>Autori</w:t>
                </w:r>
              </w:p>
            </w:tc>
          </w:tr>
          <w:tr w:rsidR="00357EA4" w:rsidRPr="00357EA4" w14:paraId="174DB0D8" w14:textId="77777777" w:rsidTr="00205F90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5" w:type="dxa"/>
                <w:vAlign w:val="center"/>
              </w:tcPr>
              <w:p w14:paraId="60371E2B" w14:textId="4B9CA153" w:rsidR="00357EA4" w:rsidRPr="00251322" w:rsidRDefault="00253430" w:rsidP="00516879">
                <w:pPr>
                  <w:pStyle w:val="Logo"/>
                  <w:spacing w:before="0" w:after="0"/>
                  <w:jc w:val="center"/>
                  <w:rPr>
                    <w:sz w:val="20"/>
                    <w:lang w:val="it-IT"/>
                  </w:rPr>
                </w:pPr>
                <w:r w:rsidRPr="00251322">
                  <w:rPr>
                    <w:sz w:val="20"/>
                    <w:lang w:val="it-IT"/>
                  </w:rPr>
                  <w:t>3</w:t>
                </w:r>
                <w:r w:rsidR="00251322" w:rsidRPr="00251322">
                  <w:rPr>
                    <w:sz w:val="20"/>
                    <w:lang w:val="it-IT"/>
                  </w:rPr>
                  <w:t>1</w:t>
                </w:r>
                <w:r w:rsidR="00522412" w:rsidRPr="00251322">
                  <w:rPr>
                    <w:sz w:val="20"/>
                    <w:lang w:val="it-IT"/>
                  </w:rPr>
                  <w:t>/</w:t>
                </w:r>
                <w:r w:rsidR="00251322" w:rsidRPr="00251322">
                  <w:rPr>
                    <w:sz w:val="20"/>
                    <w:lang w:val="it-IT"/>
                  </w:rPr>
                  <w:t>07</w:t>
                </w:r>
                <w:r w:rsidR="00522412" w:rsidRPr="00251322">
                  <w:rPr>
                    <w:sz w:val="20"/>
                    <w:lang w:val="it-IT"/>
                  </w:rPr>
                  <w:t>/20</w:t>
                </w:r>
                <w:r w:rsidR="00251322" w:rsidRPr="00251322">
                  <w:rPr>
                    <w:sz w:val="20"/>
                    <w:lang w:val="it-IT"/>
                  </w:rPr>
                  <w:t>20</w:t>
                </w:r>
              </w:p>
            </w:tc>
            <w:tc>
              <w:tcPr>
                <w:tcW w:w="1134" w:type="dxa"/>
                <w:vAlign w:val="center"/>
              </w:tcPr>
              <w:p w14:paraId="3D8D4E3C" w14:textId="093A3C87" w:rsidR="00357EA4" w:rsidRPr="00251322" w:rsidRDefault="00292040" w:rsidP="00AD3020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  <w:lang w:val="it-IT"/>
                  </w:rPr>
                  <w:t>0.1</w:t>
                </w:r>
              </w:p>
            </w:tc>
            <w:tc>
              <w:tcPr>
                <w:tcW w:w="6379" w:type="dxa"/>
                <w:vAlign w:val="center"/>
              </w:tcPr>
              <w:p w14:paraId="70FF1BE0" w14:textId="77777777" w:rsidR="00357EA4" w:rsidRPr="00251322" w:rsidRDefault="00253430" w:rsidP="00AD3020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 w:rsidRPr="00251322">
                  <w:rPr>
                    <w:rFonts w:asciiTheme="majorHAnsi" w:hAnsiTheme="majorHAnsi"/>
                    <w:lang w:val="it-IT"/>
                  </w:rPr>
                  <w:t>Stesura documento</w:t>
                </w:r>
              </w:p>
            </w:tc>
            <w:tc>
              <w:tcPr>
                <w:tcW w:w="1043" w:type="dxa"/>
                <w:vAlign w:val="center"/>
              </w:tcPr>
              <w:p w14:paraId="05DD568A" w14:textId="77777777" w:rsidR="00357EA4" w:rsidRPr="00251322" w:rsidRDefault="00357EA4" w:rsidP="00AD3020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 w:rsidRPr="00251322">
                  <w:rPr>
                    <w:rFonts w:asciiTheme="majorHAnsi" w:hAnsiTheme="majorHAnsi"/>
                    <w:lang w:val="it-IT"/>
                  </w:rPr>
                  <w:t>[</w:t>
                </w:r>
                <w:r w:rsidR="00253430" w:rsidRPr="00251322">
                  <w:rPr>
                    <w:rFonts w:asciiTheme="majorHAnsi" w:hAnsiTheme="majorHAnsi"/>
                    <w:lang w:val="it-IT"/>
                  </w:rPr>
                  <w:t>RC</w:t>
                </w:r>
                <w:r w:rsidRPr="00251322">
                  <w:rPr>
                    <w:rFonts w:asciiTheme="majorHAnsi" w:hAnsiTheme="majorHAnsi"/>
                    <w:lang w:val="it-IT"/>
                  </w:rPr>
                  <w:t>]</w:t>
                </w:r>
              </w:p>
            </w:tc>
          </w:tr>
          <w:tr w:rsidR="00292040" w:rsidRPr="00357EA4" w14:paraId="0F4909A0" w14:textId="77777777" w:rsidTr="00205F90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75" w:type="dxa"/>
                <w:vAlign w:val="center"/>
              </w:tcPr>
              <w:p w14:paraId="3A1A9A66" w14:textId="06788EA8" w:rsidR="00292040" w:rsidRPr="00292040" w:rsidRDefault="00292040" w:rsidP="00516879">
                <w:pPr>
                  <w:pStyle w:val="Logo"/>
                  <w:spacing w:before="0" w:after="0"/>
                  <w:jc w:val="center"/>
                  <w:rPr>
                    <w:sz w:val="20"/>
                    <w:lang w:val="it-IT"/>
                  </w:rPr>
                </w:pPr>
                <w:r w:rsidRPr="00292040">
                  <w:rPr>
                    <w:sz w:val="20"/>
                    <w:lang w:val="it-IT"/>
                  </w:rPr>
                  <w:t>10/08/2020</w:t>
                </w:r>
              </w:p>
            </w:tc>
            <w:tc>
              <w:tcPr>
                <w:tcW w:w="1134" w:type="dxa"/>
                <w:vAlign w:val="center"/>
              </w:tcPr>
              <w:p w14:paraId="29A20E14" w14:textId="665E8883" w:rsidR="00292040" w:rsidRDefault="00292040" w:rsidP="00AD3020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  <w:lang w:val="it-IT"/>
                  </w:rPr>
                  <w:t>1.0</w:t>
                </w:r>
              </w:p>
            </w:tc>
            <w:tc>
              <w:tcPr>
                <w:tcW w:w="6379" w:type="dxa"/>
                <w:vAlign w:val="center"/>
              </w:tcPr>
              <w:p w14:paraId="4902D2A2" w14:textId="411A4056" w:rsidR="00292040" w:rsidRPr="00251322" w:rsidRDefault="00292040" w:rsidP="00AD3020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  <w:lang w:val="it-IT"/>
                  </w:rPr>
                  <w:t>Revisione Finale</w:t>
                </w:r>
              </w:p>
            </w:tc>
            <w:tc>
              <w:tcPr>
                <w:tcW w:w="1043" w:type="dxa"/>
                <w:vAlign w:val="center"/>
              </w:tcPr>
              <w:p w14:paraId="0C5761A1" w14:textId="358780B8" w:rsidR="00292040" w:rsidRPr="00251322" w:rsidRDefault="00292040" w:rsidP="00AD3020">
                <w:pPr>
                  <w:pStyle w:val="Logo"/>
                  <w:spacing w:before="0" w:after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lang w:val="it-IT"/>
                  </w:rPr>
                </w:pPr>
                <w:r>
                  <w:rPr>
                    <w:rFonts w:asciiTheme="majorHAnsi" w:hAnsiTheme="majorHAnsi"/>
                    <w:lang w:val="it-IT"/>
                  </w:rPr>
                  <w:t>[RC]</w:t>
                </w:r>
              </w:p>
            </w:tc>
          </w:tr>
        </w:tbl>
        <w:p w14:paraId="25442D36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387484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7ECDFE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55764E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4C7020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1A4C58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93A3B0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9F7994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ABFAD1B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660B1C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6904E3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915A60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E8EC1F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5B40AC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70D68D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87C4BC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373462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856A5CC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F23715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DBF84C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75570E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3DA1B8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15DCA7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62C8C86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617B5F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6AD856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9E46A4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ACD40A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F35A52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80E81D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F9814C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8622A4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8FCB5A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1D22CB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70A999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CB3DECB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B770BE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10F936D" w14:textId="77777777" w:rsidR="00253430" w:rsidRDefault="00253430" w:rsidP="00584F42">
          <w:pPr>
            <w:pStyle w:val="Logo"/>
            <w:spacing w:before="0" w:after="0"/>
            <w:rPr>
              <w:lang w:val="it-IT"/>
            </w:rPr>
          </w:pPr>
        </w:p>
        <w:p w14:paraId="6D978A98" w14:textId="77777777" w:rsidR="00253430" w:rsidRDefault="00253430" w:rsidP="00584F42">
          <w:pPr>
            <w:pStyle w:val="Logo"/>
            <w:spacing w:before="0" w:after="0"/>
            <w:rPr>
              <w:lang w:val="it-IT"/>
            </w:rPr>
          </w:pPr>
        </w:p>
        <w:p w14:paraId="69ACECCA" w14:textId="77777777" w:rsidR="00253430" w:rsidRDefault="00253430" w:rsidP="00584F42">
          <w:pPr>
            <w:pStyle w:val="Logo"/>
            <w:spacing w:before="0" w:after="0"/>
            <w:rPr>
              <w:lang w:val="it-IT"/>
            </w:rPr>
          </w:pPr>
        </w:p>
        <w:p w14:paraId="2A050017" w14:textId="77777777" w:rsidR="00253430" w:rsidRDefault="00253430" w:rsidP="00584F42">
          <w:pPr>
            <w:pStyle w:val="Logo"/>
            <w:spacing w:before="0" w:after="0"/>
            <w:rPr>
              <w:lang w:val="it-IT"/>
            </w:rPr>
          </w:pPr>
        </w:p>
        <w:p w14:paraId="1CE12BC1" w14:textId="77777777" w:rsidR="00253430" w:rsidRDefault="00253430" w:rsidP="00584F42">
          <w:pPr>
            <w:pStyle w:val="Logo"/>
            <w:spacing w:before="0" w:after="0"/>
            <w:rPr>
              <w:lang w:val="it-IT"/>
            </w:rPr>
          </w:pPr>
        </w:p>
        <w:p w14:paraId="055843D7" w14:textId="77777777" w:rsidR="00253430" w:rsidRDefault="00253430" w:rsidP="00584F42">
          <w:pPr>
            <w:pStyle w:val="Logo"/>
            <w:spacing w:before="0" w:after="0"/>
            <w:rPr>
              <w:lang w:val="it-IT"/>
            </w:rPr>
          </w:pPr>
        </w:p>
        <w:p w14:paraId="262F2F7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B3D20C7" w14:textId="77777777" w:rsidR="00097519" w:rsidRDefault="00280816" w:rsidP="00584F42">
          <w:pPr>
            <w:pStyle w:val="Logo"/>
            <w:spacing w:before="0" w:after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F24F4F" w:themeColor="accent1"/>
          <w:sz w:val="20"/>
          <w:szCs w:val="20"/>
          <w:lang w:val="it-IT"/>
        </w:rPr>
        <w:id w:val="115665851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lang w:val="en-US"/>
        </w:rPr>
      </w:sdtEndPr>
      <w:sdtContent>
        <w:p w14:paraId="731F5ABD" w14:textId="77777777" w:rsidR="00E4426D" w:rsidRPr="00253430" w:rsidRDefault="00E4426D" w:rsidP="00E4426D">
          <w:pPr>
            <w:pStyle w:val="Titolosommario"/>
            <w:rPr>
              <w:color w:val="F24F4F" w:themeColor="accent1"/>
              <w:lang w:val="it-IT"/>
            </w:rPr>
          </w:pPr>
          <w:r w:rsidRPr="007460D4">
            <w:rPr>
              <w:color w:val="F24F4F" w:themeColor="accent1"/>
              <w:lang w:val="it-IT"/>
            </w:rPr>
            <w:t>Sommario</w:t>
          </w:r>
        </w:p>
        <w:p w14:paraId="5F657D35" w14:textId="4BAE06D0" w:rsidR="00292040" w:rsidRDefault="00125FA6">
          <w:pPr>
            <w:pStyle w:val="Sommario1"/>
            <w:tabs>
              <w:tab w:val="right" w:leader="dot" w:pos="10457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>
            <w:rPr>
              <w:b w:val="0"/>
              <w:bCs w:val="0"/>
            </w:rPr>
            <w:fldChar w:fldCharType="begin"/>
          </w:r>
          <w:r w:rsidRPr="00253430">
            <w:rPr>
              <w:b w:val="0"/>
              <w:bCs w:val="0"/>
              <w:lang w:val="it-IT"/>
            </w:rPr>
            <w:instrText xml:space="preserve"> TOC \o "1-4" \h \z \u </w:instrText>
          </w:r>
          <w:r>
            <w:rPr>
              <w:b w:val="0"/>
              <w:bCs w:val="0"/>
            </w:rPr>
            <w:fldChar w:fldCharType="separate"/>
          </w:r>
          <w:hyperlink w:anchor="_Toc49764470" w:history="1">
            <w:r w:rsidR="00292040" w:rsidRPr="00EC4232">
              <w:rPr>
                <w:rStyle w:val="Collegamentoipertestuale"/>
                <w:noProof/>
                <w:lang w:val="it-IT"/>
              </w:rPr>
              <w:t>1. Identificazione e classificazione della modifica richiesta</w:t>
            </w:r>
            <w:r w:rsidR="00292040">
              <w:rPr>
                <w:noProof/>
                <w:webHidden/>
              </w:rPr>
              <w:tab/>
            </w:r>
            <w:r w:rsidR="00292040">
              <w:rPr>
                <w:noProof/>
                <w:webHidden/>
              </w:rPr>
              <w:fldChar w:fldCharType="begin"/>
            </w:r>
            <w:r w:rsidR="00292040">
              <w:rPr>
                <w:noProof/>
                <w:webHidden/>
              </w:rPr>
              <w:instrText xml:space="preserve"> PAGEREF _Toc49764470 \h </w:instrText>
            </w:r>
            <w:r w:rsidR="00292040">
              <w:rPr>
                <w:noProof/>
                <w:webHidden/>
              </w:rPr>
            </w:r>
            <w:r w:rsidR="00292040">
              <w:rPr>
                <w:noProof/>
                <w:webHidden/>
              </w:rPr>
              <w:fldChar w:fldCharType="separate"/>
            </w:r>
            <w:r w:rsidR="001B02F7">
              <w:rPr>
                <w:noProof/>
                <w:webHidden/>
              </w:rPr>
              <w:t>4</w:t>
            </w:r>
            <w:r w:rsidR="00292040">
              <w:rPr>
                <w:noProof/>
                <w:webHidden/>
              </w:rPr>
              <w:fldChar w:fldCharType="end"/>
            </w:r>
          </w:hyperlink>
        </w:p>
        <w:p w14:paraId="53813152" w14:textId="66F3CC6C" w:rsidR="00292040" w:rsidRDefault="00292040">
          <w:pPr>
            <w:pStyle w:val="Sommario1"/>
            <w:tabs>
              <w:tab w:val="right" w:leader="dot" w:pos="10457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9764471" w:history="1">
            <w:r w:rsidRPr="00EC4232">
              <w:rPr>
                <w:rStyle w:val="Collegamentoipertestuale"/>
                <w:noProof/>
                <w:lang w:val="it-IT"/>
              </w:rPr>
              <w:t>2. Specifica delle Change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2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F32E" w14:textId="4ED5EF16" w:rsidR="00292040" w:rsidRDefault="00292040">
          <w:pPr>
            <w:pStyle w:val="Sommario2"/>
            <w:tabs>
              <w:tab w:val="left" w:pos="1440"/>
            </w:tabs>
            <w:rPr>
              <w:noProof/>
              <w:color w:val="auto"/>
              <w:lang w:val="it-IT" w:eastAsia="it-IT"/>
            </w:rPr>
          </w:pPr>
          <w:hyperlink w:anchor="_Toc49764472" w:history="1">
            <w:r w:rsidRPr="00EC4232">
              <w:rPr>
                <w:rStyle w:val="Collegamentoipertestuale"/>
                <w:noProof/>
                <w:lang w:val="it-IT"/>
              </w:rPr>
              <w:t>2.1</w:t>
            </w:r>
            <w:r>
              <w:rPr>
                <w:noProof/>
                <w:color w:val="auto"/>
                <w:lang w:val="it-IT" w:eastAsia="it-IT"/>
              </w:rPr>
              <w:t xml:space="preserve"> </w:t>
            </w:r>
            <w:r w:rsidRPr="00EC4232">
              <w:rPr>
                <w:rStyle w:val="Collegamentoipertestuale"/>
                <w:noProof/>
                <w:lang w:val="it-IT"/>
              </w:rPr>
              <w:t>Change Request: Aggiunta Attore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2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6DDC4" w14:textId="7E2792B8" w:rsidR="00292040" w:rsidRDefault="00292040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9764473" w:history="1">
            <w:r w:rsidRPr="00EC4232">
              <w:rPr>
                <w:rStyle w:val="Collegamentoipertestuale"/>
                <w:noProof/>
                <w:lang w:val="it-IT"/>
              </w:rPr>
              <w:t>2.2 Change Request: Registro di Tirocinio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2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6890" w14:textId="30CA31DF" w:rsidR="00292040" w:rsidRDefault="00292040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9764474" w:history="1">
            <w:r w:rsidRPr="00EC4232">
              <w:rPr>
                <w:rStyle w:val="Collegamentoipertestuale"/>
                <w:noProof/>
                <w:lang w:val="it-IT"/>
              </w:rPr>
              <w:t>2.3 Change Request: Servizio di Mailing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2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5E2F" w14:textId="22865DA4" w:rsidR="00E4426D" w:rsidRPr="00253430" w:rsidRDefault="00125FA6">
          <w:pPr>
            <w:rPr>
              <w:lang w:val="it-IT"/>
            </w:rPr>
          </w:pPr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14:paraId="55A2D2DE" w14:textId="77777777" w:rsidR="00097519" w:rsidRDefault="00097519" w:rsidP="00097519">
      <w:pPr>
        <w:pStyle w:val="Logo"/>
        <w:spacing w:before="0" w:after="0"/>
        <w:jc w:val="center"/>
        <w:rPr>
          <w:lang w:val="it-IT"/>
        </w:rPr>
      </w:pPr>
    </w:p>
    <w:p w14:paraId="6280656A" w14:textId="77777777" w:rsidR="00540A04" w:rsidRDefault="00540A04" w:rsidP="00097519">
      <w:pPr>
        <w:pStyle w:val="Logo"/>
        <w:spacing w:before="0" w:after="0"/>
        <w:jc w:val="center"/>
        <w:rPr>
          <w:lang w:val="it-IT"/>
        </w:rPr>
      </w:pPr>
    </w:p>
    <w:p w14:paraId="72BF7A62" w14:textId="77777777" w:rsidR="00540A04" w:rsidRDefault="00540A04" w:rsidP="00097519">
      <w:pPr>
        <w:pStyle w:val="Logo"/>
        <w:spacing w:before="0" w:after="0"/>
        <w:jc w:val="center"/>
        <w:rPr>
          <w:lang w:val="it-IT"/>
        </w:rPr>
      </w:pPr>
    </w:p>
    <w:p w14:paraId="36C6EA81" w14:textId="14997C0F" w:rsidR="00540A04" w:rsidRDefault="00292040" w:rsidP="00292040">
      <w:pPr>
        <w:pStyle w:val="Logo"/>
        <w:tabs>
          <w:tab w:val="left" w:pos="1704"/>
        </w:tabs>
        <w:spacing w:before="0" w:after="0"/>
        <w:rPr>
          <w:lang w:val="it-IT"/>
        </w:rPr>
      </w:pPr>
      <w:r>
        <w:rPr>
          <w:lang w:val="it-IT"/>
        </w:rPr>
        <w:tab/>
      </w:r>
      <w:bookmarkStart w:id="1" w:name="_GoBack"/>
      <w:bookmarkEnd w:id="1"/>
    </w:p>
    <w:p w14:paraId="081F15BB" w14:textId="77777777" w:rsidR="00540A04" w:rsidRDefault="00540A04" w:rsidP="00097519">
      <w:pPr>
        <w:pStyle w:val="Logo"/>
        <w:spacing w:before="0" w:after="0"/>
        <w:jc w:val="center"/>
        <w:rPr>
          <w:lang w:val="it-IT"/>
        </w:rPr>
      </w:pPr>
    </w:p>
    <w:p w14:paraId="2B91699F" w14:textId="77777777" w:rsidR="00540A04" w:rsidRDefault="00540A04" w:rsidP="00097519">
      <w:pPr>
        <w:pStyle w:val="Logo"/>
        <w:spacing w:before="0" w:after="0"/>
        <w:jc w:val="center"/>
        <w:rPr>
          <w:lang w:val="it-IT"/>
        </w:rPr>
      </w:pPr>
    </w:p>
    <w:p w14:paraId="048DC591" w14:textId="77777777" w:rsidR="00540A04" w:rsidRDefault="00540A04" w:rsidP="00097519">
      <w:pPr>
        <w:pStyle w:val="Logo"/>
        <w:spacing w:before="0" w:after="0"/>
        <w:jc w:val="center"/>
        <w:rPr>
          <w:lang w:val="it-IT"/>
        </w:rPr>
      </w:pPr>
    </w:p>
    <w:p w14:paraId="4DE1061F" w14:textId="77777777" w:rsidR="00540A04" w:rsidRDefault="00540A04" w:rsidP="00097519">
      <w:pPr>
        <w:pStyle w:val="Logo"/>
        <w:spacing w:before="0" w:after="0"/>
        <w:jc w:val="center"/>
        <w:rPr>
          <w:lang w:val="it-IT"/>
        </w:rPr>
      </w:pPr>
    </w:p>
    <w:p w14:paraId="4CB4A0D0" w14:textId="77777777" w:rsidR="00540A04" w:rsidRDefault="00540A04" w:rsidP="00097519">
      <w:pPr>
        <w:pStyle w:val="Logo"/>
        <w:spacing w:before="0" w:after="0"/>
        <w:jc w:val="center"/>
        <w:rPr>
          <w:lang w:val="it-IT"/>
        </w:rPr>
      </w:pPr>
    </w:p>
    <w:p w14:paraId="488A2554" w14:textId="77777777" w:rsidR="00540A04" w:rsidRDefault="00540A04" w:rsidP="00097519">
      <w:pPr>
        <w:pStyle w:val="Logo"/>
        <w:spacing w:before="0" w:after="0"/>
        <w:jc w:val="center"/>
        <w:rPr>
          <w:lang w:val="it-IT"/>
        </w:rPr>
      </w:pPr>
    </w:p>
    <w:p w14:paraId="76C6D237" w14:textId="77777777" w:rsidR="00540A04" w:rsidRDefault="00540A04" w:rsidP="00097519">
      <w:pPr>
        <w:pStyle w:val="Logo"/>
        <w:spacing w:before="0" w:after="0"/>
        <w:jc w:val="center"/>
        <w:rPr>
          <w:lang w:val="it-IT"/>
        </w:rPr>
      </w:pPr>
    </w:p>
    <w:p w14:paraId="447B8BDB" w14:textId="77777777" w:rsidR="00083911" w:rsidRDefault="00083911" w:rsidP="00C42EDE">
      <w:pPr>
        <w:spacing w:after="0"/>
        <w:rPr>
          <w:sz w:val="24"/>
          <w:szCs w:val="24"/>
          <w:lang w:val="it-IT"/>
        </w:rPr>
      </w:pPr>
    </w:p>
    <w:p w14:paraId="52B11E69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6FE8716B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4353F674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07229F3A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56433ACD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6C33B64B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16E543B3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7462E598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110EE192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02F06081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5AB2ECC2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1D31BBA7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17F8B2BD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3AEDB18F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4BC19DEE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5DD48B47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3DEFF823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3A0F2C49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7322B0A0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14DEEE9A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477442D1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1BAD7A71" w14:textId="77777777" w:rsidR="00253430" w:rsidRDefault="00253430" w:rsidP="00C42EDE">
      <w:pPr>
        <w:spacing w:after="0"/>
        <w:rPr>
          <w:sz w:val="24"/>
          <w:szCs w:val="24"/>
          <w:lang w:val="it-IT"/>
        </w:rPr>
      </w:pPr>
    </w:p>
    <w:p w14:paraId="693EF340" w14:textId="77777777" w:rsidR="000C7897" w:rsidRDefault="00BB03E1" w:rsidP="0092310A">
      <w:pPr>
        <w:pStyle w:val="Titolo1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 </w:t>
      </w:r>
      <w:bookmarkStart w:id="2" w:name="_Toc49764470"/>
      <w:r w:rsidR="00253430">
        <w:rPr>
          <w:lang w:val="it-IT"/>
        </w:rPr>
        <w:t>Identificazione e classificazione della modifica richiesta</w:t>
      </w:r>
      <w:bookmarkEnd w:id="2"/>
    </w:p>
    <w:p w14:paraId="2F06D2EA" w14:textId="77777777" w:rsidR="004E7FFD" w:rsidRDefault="000257AE" w:rsidP="0036072C">
      <w:p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Prima di poter specificare nel dettaglio di che cosa si occupa ciascun intervento di manutenzione sul sistema attuale </w:t>
      </w:r>
      <w:proofErr w:type="spellStart"/>
      <w:r>
        <w:rPr>
          <w:sz w:val="26"/>
          <w:szCs w:val="26"/>
          <w:lang w:val="it-IT"/>
        </w:rPr>
        <w:t>TirocinioSmart</w:t>
      </w:r>
      <w:proofErr w:type="spellEnd"/>
      <w:r>
        <w:rPr>
          <w:sz w:val="26"/>
          <w:szCs w:val="26"/>
          <w:lang w:val="it-IT"/>
        </w:rPr>
        <w:t>, è necessario identificare e classificare le modifiche richieste dal cliente.</w:t>
      </w:r>
    </w:p>
    <w:p w14:paraId="33D62DBB" w14:textId="49FEA09E" w:rsidR="000257AE" w:rsidRDefault="000257AE" w:rsidP="00D67C6D">
      <w:pPr>
        <w:spacing w:after="240"/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Innanzitutto</w:t>
      </w:r>
      <w:r w:rsidR="006B6466">
        <w:rPr>
          <w:sz w:val="26"/>
          <w:szCs w:val="26"/>
          <w:lang w:val="it-IT"/>
        </w:rPr>
        <w:t>,</w:t>
      </w:r>
      <w:r>
        <w:rPr>
          <w:sz w:val="26"/>
          <w:szCs w:val="26"/>
          <w:lang w:val="it-IT"/>
        </w:rPr>
        <w:t xml:space="preserve"> è necessario affermare che </w:t>
      </w:r>
      <w:proofErr w:type="spellStart"/>
      <w:r>
        <w:rPr>
          <w:sz w:val="26"/>
          <w:szCs w:val="26"/>
          <w:lang w:val="it-IT"/>
        </w:rPr>
        <w:t>TirocinioSmart</w:t>
      </w:r>
      <w:proofErr w:type="spellEnd"/>
      <w:r>
        <w:rPr>
          <w:sz w:val="26"/>
          <w:szCs w:val="26"/>
          <w:lang w:val="it-IT"/>
        </w:rPr>
        <w:t xml:space="preserve">, ad oggi, ha leggermente comportato variazioni nella procedura di attivazione di un Tirocinio. Infatti, la Domanda di Tirocinio, che precedentemente all’introduzione di </w:t>
      </w:r>
      <w:proofErr w:type="spellStart"/>
      <w:r>
        <w:rPr>
          <w:sz w:val="26"/>
          <w:szCs w:val="26"/>
          <w:lang w:val="it-IT"/>
        </w:rPr>
        <w:t>TirocinioSmart</w:t>
      </w:r>
      <w:proofErr w:type="spellEnd"/>
      <w:r>
        <w:rPr>
          <w:sz w:val="26"/>
          <w:szCs w:val="26"/>
          <w:lang w:val="it-IT"/>
        </w:rPr>
        <w:t>, veniva consegnata all’Ufficio Tirocini, supervisionata e firmata dal Presidente Del Consiglio Didattico, oggi viene semplicemente validata</w:t>
      </w:r>
      <w:r w:rsidR="00D769C5">
        <w:rPr>
          <w:sz w:val="26"/>
          <w:szCs w:val="26"/>
          <w:lang w:val="it-IT"/>
        </w:rPr>
        <w:t xml:space="preserve"> elettronicamente</w:t>
      </w:r>
      <w:r>
        <w:rPr>
          <w:sz w:val="26"/>
          <w:szCs w:val="26"/>
          <w:lang w:val="it-IT"/>
        </w:rPr>
        <w:t xml:space="preserve"> da un impiegato dell’Ufficio Tirocini.</w:t>
      </w:r>
    </w:p>
    <w:p w14:paraId="3AA526CA" w14:textId="046DDF5A" w:rsidR="000257AE" w:rsidRDefault="000257AE" w:rsidP="00D67C6D">
      <w:pPr>
        <w:spacing w:after="240"/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È proprio per rimanere coerenti con l’iter burocratico </w:t>
      </w:r>
      <w:r w:rsidR="00D8783E">
        <w:rPr>
          <w:sz w:val="26"/>
          <w:szCs w:val="26"/>
          <w:lang w:val="it-IT"/>
        </w:rPr>
        <w:t>indispensabile</w:t>
      </w:r>
      <w:r w:rsidR="006B6466">
        <w:rPr>
          <w:sz w:val="26"/>
          <w:szCs w:val="26"/>
          <w:lang w:val="it-IT"/>
        </w:rPr>
        <w:t>,</w:t>
      </w:r>
      <w:r>
        <w:rPr>
          <w:sz w:val="26"/>
          <w:szCs w:val="26"/>
          <w:lang w:val="it-IT"/>
        </w:rPr>
        <w:t xml:space="preserve"> che si richiede </w:t>
      </w:r>
      <w:r w:rsidR="00D8783E">
        <w:rPr>
          <w:sz w:val="26"/>
          <w:szCs w:val="26"/>
          <w:lang w:val="it-IT"/>
        </w:rPr>
        <w:t xml:space="preserve">l’introduzione </w:t>
      </w:r>
      <w:r>
        <w:rPr>
          <w:sz w:val="26"/>
          <w:szCs w:val="26"/>
          <w:lang w:val="it-IT"/>
        </w:rPr>
        <w:t xml:space="preserve">della figura del </w:t>
      </w:r>
      <w:r w:rsidRPr="006B6466">
        <w:rPr>
          <w:b/>
          <w:bCs/>
          <w:sz w:val="26"/>
          <w:szCs w:val="26"/>
          <w:lang w:val="it-IT"/>
        </w:rPr>
        <w:t>Presidente Del Consiglio Didattico</w:t>
      </w:r>
      <w:r>
        <w:rPr>
          <w:sz w:val="26"/>
          <w:szCs w:val="26"/>
          <w:lang w:val="it-IT"/>
        </w:rPr>
        <w:t xml:space="preserve"> </w:t>
      </w:r>
      <w:r w:rsidR="00C97CE9">
        <w:rPr>
          <w:sz w:val="26"/>
          <w:szCs w:val="26"/>
          <w:lang w:val="it-IT"/>
        </w:rPr>
        <w:t xml:space="preserve">allo scopo </w:t>
      </w:r>
      <w:r>
        <w:rPr>
          <w:sz w:val="26"/>
          <w:szCs w:val="26"/>
          <w:lang w:val="it-IT"/>
        </w:rPr>
        <w:t xml:space="preserve">di </w:t>
      </w:r>
      <w:r w:rsidR="00C97CE9">
        <w:rPr>
          <w:sz w:val="26"/>
          <w:szCs w:val="26"/>
          <w:lang w:val="it-IT"/>
        </w:rPr>
        <w:t xml:space="preserve">consentire un’ulteriore </w:t>
      </w:r>
      <w:r>
        <w:rPr>
          <w:sz w:val="26"/>
          <w:szCs w:val="26"/>
          <w:lang w:val="it-IT"/>
        </w:rPr>
        <w:t>valida</w:t>
      </w:r>
      <w:r w:rsidR="00C97CE9">
        <w:rPr>
          <w:sz w:val="26"/>
          <w:szCs w:val="26"/>
          <w:lang w:val="it-IT"/>
        </w:rPr>
        <w:t>zione</w:t>
      </w:r>
      <w:r>
        <w:rPr>
          <w:sz w:val="26"/>
          <w:szCs w:val="26"/>
          <w:lang w:val="it-IT"/>
        </w:rPr>
        <w:t xml:space="preserve"> </w:t>
      </w:r>
      <w:r w:rsidR="00C97CE9">
        <w:rPr>
          <w:sz w:val="26"/>
          <w:szCs w:val="26"/>
          <w:lang w:val="it-IT"/>
        </w:rPr>
        <w:t xml:space="preserve">di </w:t>
      </w:r>
      <w:r>
        <w:rPr>
          <w:sz w:val="26"/>
          <w:szCs w:val="26"/>
          <w:lang w:val="it-IT"/>
        </w:rPr>
        <w:t>una domanda di tirocinio.</w:t>
      </w:r>
    </w:p>
    <w:p w14:paraId="6CCDF4A3" w14:textId="77777777" w:rsidR="0036072C" w:rsidRDefault="000257AE" w:rsidP="0036072C">
      <w:p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In secondo luogo, la prassi vuole che uno Studente rediga il proprio Registro di Tirocinio in concomitanza con le attività svolte presso l’Azienda Ospitante. </w:t>
      </w:r>
    </w:p>
    <w:p w14:paraId="342F0894" w14:textId="18003D5F" w:rsidR="000257AE" w:rsidRDefault="0036072C" w:rsidP="0036072C">
      <w:p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È proprio perché </w:t>
      </w:r>
      <w:proofErr w:type="spellStart"/>
      <w:r w:rsidR="000257AE">
        <w:rPr>
          <w:sz w:val="26"/>
          <w:szCs w:val="26"/>
          <w:lang w:val="it-IT"/>
        </w:rPr>
        <w:t>TirocinioSmart</w:t>
      </w:r>
      <w:proofErr w:type="spellEnd"/>
      <w:r w:rsidR="000257AE">
        <w:rPr>
          <w:sz w:val="26"/>
          <w:szCs w:val="26"/>
          <w:lang w:val="it-IT"/>
        </w:rPr>
        <w:t>, ad oggi, non</w:t>
      </w:r>
      <w:r>
        <w:rPr>
          <w:sz w:val="26"/>
          <w:szCs w:val="26"/>
          <w:lang w:val="it-IT"/>
        </w:rPr>
        <w:t xml:space="preserve"> ne</w:t>
      </w:r>
      <w:r w:rsidR="000257AE">
        <w:rPr>
          <w:sz w:val="26"/>
          <w:szCs w:val="26"/>
          <w:lang w:val="it-IT"/>
        </w:rPr>
        <w:t xml:space="preserve"> prevede la gestione elettronica</w:t>
      </w:r>
      <w:r>
        <w:rPr>
          <w:sz w:val="26"/>
          <w:szCs w:val="26"/>
          <w:lang w:val="it-IT"/>
        </w:rPr>
        <w:t>, che si richiede l’aggiunta di un nuovo modulo che consenta la gestione delle operazioni necessarie alla compilazione e la convalida del Registro di Tirocinio.</w:t>
      </w:r>
    </w:p>
    <w:p w14:paraId="5C3F23A0" w14:textId="4434DB7F" w:rsidR="00A56A9F" w:rsidRPr="004E7FFD" w:rsidRDefault="00A56A9F" w:rsidP="0036072C">
      <w:p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Un problema legato alla versione vigente del sistema è </w:t>
      </w:r>
      <w:r w:rsidR="00D8783E">
        <w:rPr>
          <w:sz w:val="26"/>
          <w:szCs w:val="26"/>
          <w:lang w:val="it-IT"/>
        </w:rPr>
        <w:t>relativo</w:t>
      </w:r>
      <w:r>
        <w:rPr>
          <w:sz w:val="26"/>
          <w:szCs w:val="26"/>
          <w:lang w:val="it-IT"/>
        </w:rPr>
        <w:t xml:space="preserve"> alle notifiche: come fa uno studente a sapere se la sua richiesta d’iscrizione al sito è stata accettata oppure se la sua </w:t>
      </w:r>
      <w:r w:rsidR="00D8783E">
        <w:rPr>
          <w:sz w:val="26"/>
          <w:szCs w:val="26"/>
          <w:lang w:val="it-IT"/>
        </w:rPr>
        <w:t xml:space="preserve">domanda </w:t>
      </w:r>
      <w:r>
        <w:rPr>
          <w:sz w:val="26"/>
          <w:szCs w:val="26"/>
          <w:lang w:val="it-IT"/>
        </w:rPr>
        <w:t xml:space="preserve">di tirocinio è stata presa in carico dall’ufficio tirocini? Per tale ragione, è </w:t>
      </w:r>
      <w:r w:rsidR="00D8783E">
        <w:rPr>
          <w:sz w:val="26"/>
          <w:szCs w:val="26"/>
          <w:lang w:val="it-IT"/>
        </w:rPr>
        <w:t xml:space="preserve">stato </w:t>
      </w:r>
      <w:r>
        <w:rPr>
          <w:sz w:val="26"/>
          <w:szCs w:val="26"/>
          <w:lang w:val="it-IT"/>
        </w:rPr>
        <w:t>richiesto un intervento di manutenzione atto a realizzare un sistema di mailing per informare gli utenti dell’avvenuto cambiamento di stato di un oggetto d’interesse.</w:t>
      </w:r>
    </w:p>
    <w:p w14:paraId="0B68D6E2" w14:textId="77777777" w:rsidR="000C7897" w:rsidRDefault="000C7897" w:rsidP="0092310A">
      <w:pPr>
        <w:pStyle w:val="Titolo1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 </w:t>
      </w:r>
      <w:bookmarkStart w:id="3" w:name="_Toc49764471"/>
      <w:r>
        <w:rPr>
          <w:lang w:val="it-IT"/>
        </w:rPr>
        <w:t xml:space="preserve">Specifica delle </w:t>
      </w:r>
      <w:proofErr w:type="spellStart"/>
      <w:r>
        <w:rPr>
          <w:lang w:val="it-IT"/>
        </w:rPr>
        <w:t>Change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Request</w:t>
      </w:r>
      <w:bookmarkEnd w:id="3"/>
      <w:proofErr w:type="spellEnd"/>
    </w:p>
    <w:p w14:paraId="500849A8" w14:textId="3AD563B7" w:rsidR="000257AE" w:rsidRDefault="000257AE" w:rsidP="000257AE">
      <w:pPr>
        <w:jc w:val="both"/>
        <w:rPr>
          <w:sz w:val="26"/>
          <w:szCs w:val="26"/>
          <w:lang w:val="it-IT"/>
        </w:rPr>
      </w:pPr>
      <w:r w:rsidRPr="000257AE">
        <w:rPr>
          <w:sz w:val="26"/>
          <w:szCs w:val="26"/>
          <w:lang w:val="it-IT"/>
        </w:rPr>
        <w:t>Di seguito</w:t>
      </w:r>
      <w:r>
        <w:rPr>
          <w:sz w:val="26"/>
          <w:szCs w:val="26"/>
          <w:lang w:val="it-IT"/>
        </w:rPr>
        <w:t xml:space="preserve"> vengono riportate le specifiche relative alle </w:t>
      </w:r>
      <w:proofErr w:type="spellStart"/>
      <w:r>
        <w:rPr>
          <w:sz w:val="26"/>
          <w:szCs w:val="26"/>
          <w:lang w:val="it-IT"/>
        </w:rPr>
        <w:t>change</w:t>
      </w:r>
      <w:proofErr w:type="spellEnd"/>
      <w:r>
        <w:rPr>
          <w:sz w:val="26"/>
          <w:szCs w:val="26"/>
          <w:lang w:val="it-IT"/>
        </w:rPr>
        <w:t xml:space="preserve"> </w:t>
      </w:r>
      <w:proofErr w:type="spellStart"/>
      <w:r>
        <w:rPr>
          <w:sz w:val="26"/>
          <w:szCs w:val="26"/>
          <w:lang w:val="it-IT"/>
        </w:rPr>
        <w:t>request</w:t>
      </w:r>
      <w:proofErr w:type="spellEnd"/>
      <w:r>
        <w:rPr>
          <w:sz w:val="26"/>
          <w:szCs w:val="26"/>
          <w:lang w:val="it-IT"/>
        </w:rPr>
        <w:t xml:space="preserve"> che mirano a definire l’obiettivo degli interventi futuri.</w:t>
      </w:r>
    </w:p>
    <w:p w14:paraId="68FE9CA7" w14:textId="7E9A2B9C" w:rsidR="000257AE" w:rsidRDefault="000257AE" w:rsidP="000257AE">
      <w:p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La prima </w:t>
      </w:r>
      <w:proofErr w:type="spellStart"/>
      <w:r>
        <w:rPr>
          <w:sz w:val="26"/>
          <w:szCs w:val="26"/>
          <w:lang w:val="it-IT"/>
        </w:rPr>
        <w:t>change</w:t>
      </w:r>
      <w:proofErr w:type="spellEnd"/>
      <w:r>
        <w:rPr>
          <w:sz w:val="26"/>
          <w:szCs w:val="26"/>
          <w:lang w:val="it-IT"/>
        </w:rPr>
        <w:t xml:space="preserve"> </w:t>
      </w:r>
      <w:proofErr w:type="spellStart"/>
      <w:r>
        <w:rPr>
          <w:sz w:val="26"/>
          <w:szCs w:val="26"/>
          <w:lang w:val="it-IT"/>
        </w:rPr>
        <w:t>request</w:t>
      </w:r>
      <w:proofErr w:type="spellEnd"/>
      <w:r>
        <w:rPr>
          <w:sz w:val="26"/>
          <w:szCs w:val="26"/>
          <w:lang w:val="it-IT"/>
        </w:rPr>
        <w:t xml:space="preserve"> ha come scopo principale</w:t>
      </w:r>
      <w:r w:rsidR="00C97CE9">
        <w:rPr>
          <w:sz w:val="26"/>
          <w:szCs w:val="26"/>
          <w:lang w:val="it-IT"/>
        </w:rPr>
        <w:t xml:space="preserve"> la validazione ulteriore di una domanda di tirocinio da parte di una nuova figura, non ancora presente nella versione attuale del sistema</w:t>
      </w:r>
      <w:r>
        <w:rPr>
          <w:sz w:val="26"/>
          <w:szCs w:val="26"/>
          <w:lang w:val="it-IT"/>
        </w:rPr>
        <w:t>; la seconda mira all’automatizzazione dei compiti riguardanti la gestione del Registro di Tirocinio</w:t>
      </w:r>
      <w:r w:rsidR="00C97CE9">
        <w:rPr>
          <w:sz w:val="26"/>
          <w:szCs w:val="26"/>
          <w:lang w:val="it-IT"/>
        </w:rPr>
        <w:t xml:space="preserve"> e la terza pone attenzione alla realizzazione di un servizio di notifiche.</w:t>
      </w:r>
    </w:p>
    <w:p w14:paraId="7B87FD66" w14:textId="77777777" w:rsidR="00251322" w:rsidRPr="000257AE" w:rsidRDefault="00251322" w:rsidP="000257AE">
      <w:pPr>
        <w:jc w:val="both"/>
        <w:rPr>
          <w:sz w:val="26"/>
          <w:szCs w:val="26"/>
          <w:lang w:val="it-IT"/>
        </w:rPr>
      </w:pPr>
    </w:p>
    <w:p w14:paraId="0ACC9EB8" w14:textId="77777777" w:rsidR="000C7897" w:rsidRDefault="000257AE" w:rsidP="0092310A">
      <w:pPr>
        <w:pStyle w:val="Titolo2"/>
        <w:numPr>
          <w:ilvl w:val="1"/>
          <w:numId w:val="1"/>
        </w:numPr>
        <w:spacing w:after="240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 </w:t>
      </w:r>
      <w:bookmarkStart w:id="4" w:name="_Toc49764472"/>
      <w:proofErr w:type="spellStart"/>
      <w:r w:rsidR="000C7897" w:rsidRPr="000C7897">
        <w:rPr>
          <w:sz w:val="32"/>
          <w:szCs w:val="32"/>
          <w:lang w:val="it-IT"/>
        </w:rPr>
        <w:t>Change</w:t>
      </w:r>
      <w:proofErr w:type="spellEnd"/>
      <w:r w:rsidR="000C7897" w:rsidRPr="000C7897">
        <w:rPr>
          <w:sz w:val="32"/>
          <w:szCs w:val="32"/>
          <w:lang w:val="it-IT"/>
        </w:rPr>
        <w:t xml:space="preserve"> </w:t>
      </w:r>
      <w:proofErr w:type="spellStart"/>
      <w:r w:rsidR="000C7897" w:rsidRPr="000C7897">
        <w:rPr>
          <w:sz w:val="32"/>
          <w:szCs w:val="32"/>
          <w:lang w:val="it-IT"/>
        </w:rPr>
        <w:t>Request</w:t>
      </w:r>
      <w:proofErr w:type="spellEnd"/>
      <w:r w:rsidR="000C7897" w:rsidRPr="000C7897">
        <w:rPr>
          <w:sz w:val="32"/>
          <w:szCs w:val="32"/>
          <w:lang w:val="it-IT"/>
        </w:rPr>
        <w:t>: Aggiunta Attore</w:t>
      </w:r>
      <w:bookmarkEnd w:id="4"/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2259"/>
        <w:gridCol w:w="2319"/>
        <w:gridCol w:w="2698"/>
        <w:gridCol w:w="2732"/>
      </w:tblGrid>
      <w:tr w:rsidR="00E61F46" w:rsidRPr="00AD74CF" w14:paraId="4F57039F" w14:textId="77777777" w:rsidTr="00C0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vAlign w:val="center"/>
          </w:tcPr>
          <w:p w14:paraId="66F1A978" w14:textId="77777777" w:rsidR="00E61F46" w:rsidRPr="00E61F46" w:rsidRDefault="00E61F46" w:rsidP="00E61F46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 xml:space="preserve">Numero </w:t>
            </w:r>
            <w:proofErr w:type="spellStart"/>
            <w:r w:rsidRPr="00E61F46">
              <w:rPr>
                <w:sz w:val="24"/>
                <w:szCs w:val="24"/>
                <w:lang w:val="it-IT"/>
              </w:rPr>
              <w:t>Change</w:t>
            </w:r>
            <w:proofErr w:type="spellEnd"/>
            <w:r w:rsidRPr="00E61F46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E61F46">
              <w:rPr>
                <w:sz w:val="24"/>
                <w:szCs w:val="24"/>
                <w:lang w:val="it-IT"/>
              </w:rPr>
              <w:t>Request</w:t>
            </w:r>
            <w:proofErr w:type="spellEnd"/>
          </w:p>
        </w:tc>
        <w:tc>
          <w:tcPr>
            <w:tcW w:w="2319" w:type="dxa"/>
            <w:vAlign w:val="center"/>
          </w:tcPr>
          <w:p w14:paraId="5FFF5C60" w14:textId="77777777" w:rsidR="00E61F46" w:rsidRPr="00E61F46" w:rsidRDefault="00E61F46" w:rsidP="00E9315B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Nome della Richiesta</w:t>
            </w:r>
          </w:p>
        </w:tc>
        <w:tc>
          <w:tcPr>
            <w:tcW w:w="2698" w:type="dxa"/>
            <w:vAlign w:val="center"/>
          </w:tcPr>
          <w:p w14:paraId="6287AB69" w14:textId="77777777" w:rsidR="00E61F46" w:rsidRPr="00E61F46" w:rsidRDefault="00E61F46" w:rsidP="00E9315B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Data Richiesta</w:t>
            </w:r>
          </w:p>
        </w:tc>
        <w:tc>
          <w:tcPr>
            <w:tcW w:w="2732" w:type="dxa"/>
            <w:vAlign w:val="center"/>
          </w:tcPr>
          <w:p w14:paraId="09C7C180" w14:textId="77777777" w:rsidR="00E61F46" w:rsidRPr="00E61F46" w:rsidRDefault="00E61F46" w:rsidP="00E9315B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Richiesta da</w:t>
            </w:r>
          </w:p>
        </w:tc>
      </w:tr>
      <w:tr w:rsidR="00E61F46" w:rsidRPr="00357EA4" w14:paraId="04D5CEA7" w14:textId="77777777" w:rsidTr="00C00926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vAlign w:val="center"/>
          </w:tcPr>
          <w:p w14:paraId="5832C679" w14:textId="77777777" w:rsidR="00E61F46" w:rsidRPr="00E61F46" w:rsidRDefault="00E61F46" w:rsidP="00E9315B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01-CR1</w:t>
            </w:r>
          </w:p>
        </w:tc>
        <w:tc>
          <w:tcPr>
            <w:tcW w:w="2319" w:type="dxa"/>
            <w:vAlign w:val="center"/>
          </w:tcPr>
          <w:p w14:paraId="2EF4F663" w14:textId="77777777" w:rsidR="00E61F46" w:rsidRPr="00E61F46" w:rsidRDefault="00E61F46" w:rsidP="00692214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 w:rsidRPr="00E61F46">
              <w:rPr>
                <w:rFonts w:asciiTheme="majorHAnsi" w:hAnsiTheme="majorHAnsi"/>
                <w:sz w:val="24"/>
                <w:szCs w:val="24"/>
                <w:lang w:val="it-IT"/>
              </w:rPr>
              <w:t>Aggiunta Attore</w:t>
            </w:r>
          </w:p>
        </w:tc>
        <w:tc>
          <w:tcPr>
            <w:tcW w:w="2698" w:type="dxa"/>
            <w:vAlign w:val="center"/>
          </w:tcPr>
          <w:p w14:paraId="069CF30F" w14:textId="0F365D62" w:rsidR="00E61F46" w:rsidRPr="00E61F46" w:rsidRDefault="009847C5" w:rsidP="00692214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sz w:val="24"/>
                <w:szCs w:val="24"/>
                <w:lang w:val="it-IT"/>
              </w:rPr>
              <w:t>31</w:t>
            </w:r>
            <w:r w:rsidR="00E61F46" w:rsidRPr="00E61F46">
              <w:rPr>
                <w:rFonts w:asciiTheme="majorHAnsi" w:hAnsiTheme="majorHAnsi"/>
                <w:sz w:val="24"/>
                <w:szCs w:val="24"/>
                <w:lang w:val="it-IT"/>
              </w:rPr>
              <w:t>/</w:t>
            </w:r>
            <w:r w:rsidR="00C97CE9">
              <w:rPr>
                <w:rFonts w:asciiTheme="majorHAnsi" w:hAnsiTheme="majorHAnsi"/>
                <w:sz w:val="24"/>
                <w:szCs w:val="24"/>
                <w:lang w:val="it-IT"/>
              </w:rPr>
              <w:t>07</w:t>
            </w:r>
            <w:r w:rsidR="00E61F46" w:rsidRPr="00E61F46">
              <w:rPr>
                <w:rFonts w:asciiTheme="majorHAnsi" w:hAnsiTheme="majorHAnsi"/>
                <w:sz w:val="24"/>
                <w:szCs w:val="24"/>
                <w:lang w:val="it-IT"/>
              </w:rPr>
              <w:t>/20</w:t>
            </w:r>
            <w:r w:rsidR="00C97CE9">
              <w:rPr>
                <w:rFonts w:asciiTheme="majorHAnsi" w:hAnsiTheme="majorHAnsi"/>
                <w:sz w:val="24"/>
                <w:szCs w:val="24"/>
                <w:lang w:val="it-IT"/>
              </w:rPr>
              <w:t>20</w:t>
            </w:r>
          </w:p>
        </w:tc>
        <w:tc>
          <w:tcPr>
            <w:tcW w:w="2732" w:type="dxa"/>
            <w:vAlign w:val="center"/>
          </w:tcPr>
          <w:p w14:paraId="4E2537AD" w14:textId="77777777" w:rsidR="00E61F46" w:rsidRPr="00E61F46" w:rsidRDefault="00E61F46" w:rsidP="00692214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 w:rsidRPr="00E61F46">
              <w:rPr>
                <w:rFonts w:asciiTheme="majorHAnsi" w:hAnsiTheme="majorHAnsi"/>
                <w:sz w:val="24"/>
                <w:szCs w:val="24"/>
                <w:lang w:val="it-IT"/>
              </w:rPr>
              <w:t>Andrea De Lucia</w:t>
            </w:r>
          </w:p>
        </w:tc>
      </w:tr>
    </w:tbl>
    <w:p w14:paraId="1965983D" w14:textId="77777777" w:rsidR="00692214" w:rsidRDefault="00692214" w:rsidP="004E7FFD">
      <w:pPr>
        <w:spacing w:after="240"/>
        <w:rPr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9950"/>
      </w:tblGrid>
      <w:tr w:rsidR="00C94BD4" w:rsidRPr="00E61F46" w14:paraId="0C4DB71F" w14:textId="77777777" w:rsidTr="00565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698E1F25" w14:textId="77777777" w:rsidR="00C94BD4" w:rsidRPr="00E61F46" w:rsidRDefault="00C94BD4" w:rsidP="00C94BD4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Descrizione</w:t>
            </w:r>
          </w:p>
        </w:tc>
      </w:tr>
      <w:tr w:rsidR="00C94BD4" w:rsidRPr="00292040" w14:paraId="1438BBC2" w14:textId="77777777" w:rsidTr="00E76128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1C76CA39" w14:textId="61754DDD" w:rsidR="00C94BD4" w:rsidRPr="00E61F46" w:rsidRDefault="002304A0" w:rsidP="0074720B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Si richiede l’aggiunta d</w:t>
            </w:r>
            <w:r w:rsidR="00C97CE9">
              <w:rPr>
                <w:sz w:val="24"/>
                <w:szCs w:val="24"/>
                <w:lang w:val="it-IT"/>
              </w:rPr>
              <w:t>el profilo</w:t>
            </w:r>
            <w:r w:rsidRPr="00E61F46">
              <w:rPr>
                <w:sz w:val="24"/>
                <w:szCs w:val="24"/>
                <w:lang w:val="it-IT"/>
              </w:rPr>
              <w:t xml:space="preserve"> </w:t>
            </w:r>
            <w:r w:rsidRPr="00C97CE9">
              <w:rPr>
                <w:i/>
                <w:iCs/>
                <w:sz w:val="24"/>
                <w:szCs w:val="24"/>
                <w:lang w:val="it-IT"/>
              </w:rPr>
              <w:t>Presidente del Consiglio Didattico</w:t>
            </w:r>
            <w:r w:rsidRPr="00E61F46">
              <w:rPr>
                <w:sz w:val="24"/>
                <w:szCs w:val="24"/>
                <w:lang w:val="it-IT"/>
              </w:rPr>
              <w:t xml:space="preserve"> del Dipartimento di Informatica. Una volta inserita tale figure, tra le altre già presenti nel sistem</w:t>
            </w:r>
            <w:r w:rsidR="0074720B" w:rsidRPr="00E61F46">
              <w:rPr>
                <w:sz w:val="24"/>
                <w:szCs w:val="24"/>
                <w:lang w:val="it-IT"/>
              </w:rPr>
              <w:t>a,</w:t>
            </w:r>
            <w:r w:rsidRPr="00E61F46">
              <w:rPr>
                <w:sz w:val="24"/>
                <w:szCs w:val="24"/>
                <w:lang w:val="it-IT"/>
              </w:rPr>
              <w:t xml:space="preserve"> è necessario </w:t>
            </w:r>
            <w:r w:rsidR="0074720B" w:rsidRPr="00E61F46">
              <w:rPr>
                <w:sz w:val="24"/>
                <w:szCs w:val="24"/>
                <w:lang w:val="it-IT"/>
              </w:rPr>
              <w:t xml:space="preserve">consentire </w:t>
            </w:r>
            <w:r w:rsidR="00C97CE9">
              <w:rPr>
                <w:sz w:val="24"/>
                <w:szCs w:val="24"/>
                <w:lang w:val="it-IT"/>
              </w:rPr>
              <w:t xml:space="preserve">a questi </w:t>
            </w:r>
            <w:r w:rsidR="0074720B" w:rsidRPr="00E61F46">
              <w:rPr>
                <w:sz w:val="24"/>
                <w:szCs w:val="24"/>
                <w:lang w:val="it-IT"/>
              </w:rPr>
              <w:t>la validazione delle domande di Tirocinio, giunte da uno studente</w:t>
            </w:r>
            <w:r w:rsidR="00C97CE9">
              <w:rPr>
                <w:sz w:val="24"/>
                <w:szCs w:val="24"/>
                <w:lang w:val="it-IT"/>
              </w:rPr>
              <w:t xml:space="preserve">. </w:t>
            </w:r>
            <w:r w:rsidR="00C97CE9" w:rsidRPr="00E61F46">
              <w:rPr>
                <w:sz w:val="24"/>
                <w:szCs w:val="24"/>
                <w:lang w:val="it-IT"/>
              </w:rPr>
              <w:t>La supervisione da parte del Presidente del Consiglio Didattico è necessaria ai fini di una completa e accurata procedura di attivazione e svolgimento del tirocinio stesso.</w:t>
            </w:r>
          </w:p>
        </w:tc>
      </w:tr>
    </w:tbl>
    <w:p w14:paraId="5F87CD27" w14:textId="77777777" w:rsidR="00C94BD4" w:rsidRPr="00E61F46" w:rsidRDefault="00C94BD4" w:rsidP="0074720B">
      <w:pPr>
        <w:spacing w:after="0"/>
        <w:jc w:val="both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9950"/>
      </w:tblGrid>
      <w:tr w:rsidR="00C94BD4" w:rsidRPr="00E61F46" w14:paraId="70DD5F22" w14:textId="77777777" w:rsidTr="00E93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77D63C8A" w14:textId="77777777" w:rsidR="00C94BD4" w:rsidRPr="00E61F46" w:rsidRDefault="00C94BD4" w:rsidP="0074720B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Scopo</w:t>
            </w:r>
          </w:p>
        </w:tc>
      </w:tr>
      <w:tr w:rsidR="00C94BD4" w:rsidRPr="00292040" w14:paraId="0D5CF22A" w14:textId="77777777" w:rsidTr="00E9315B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374FA5BD" w14:textId="0E8A9E9B" w:rsidR="007A2C98" w:rsidRDefault="007A2C98" w:rsidP="009E586A">
            <w:pPr>
              <w:pStyle w:val="Logo"/>
              <w:spacing w:before="0" w:after="12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Come da regolamento, una domanda di tirocinio deve essere presentata </w:t>
            </w:r>
            <w:proofErr w:type="spellStart"/>
            <w:r>
              <w:rPr>
                <w:sz w:val="24"/>
                <w:szCs w:val="24"/>
                <w:lang w:val="it-IT"/>
              </w:rPr>
              <w:t>cartaceamente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presso l’Ufficio Tirocini del dipartimento di Informatica che provvederà a raccogliere la firma del Presidente del Consiglio Didattico.</w:t>
            </w:r>
          </w:p>
          <w:p w14:paraId="76F3501C" w14:textId="50029978" w:rsidR="007A2C98" w:rsidRDefault="007A2C98" w:rsidP="009E586A">
            <w:pPr>
              <w:pStyle w:val="Logo"/>
              <w:spacing w:before="0" w:after="12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Da qui, si apprende che l</w:t>
            </w:r>
            <w:r w:rsidRPr="00E61F46">
              <w:rPr>
                <w:sz w:val="24"/>
                <w:szCs w:val="24"/>
                <w:lang w:val="it-IT"/>
              </w:rPr>
              <w:t xml:space="preserve">a supervisione </w:t>
            </w:r>
            <w:r>
              <w:rPr>
                <w:sz w:val="24"/>
                <w:szCs w:val="24"/>
                <w:lang w:val="it-IT"/>
              </w:rPr>
              <w:t xml:space="preserve">di una domanda di tirocinio, </w:t>
            </w:r>
            <w:r w:rsidRPr="00E61F46">
              <w:rPr>
                <w:sz w:val="24"/>
                <w:szCs w:val="24"/>
                <w:lang w:val="it-IT"/>
              </w:rPr>
              <w:t>da parte del Presidente del Consiglio Didattico</w:t>
            </w:r>
            <w:r>
              <w:rPr>
                <w:sz w:val="24"/>
                <w:szCs w:val="24"/>
                <w:lang w:val="it-IT"/>
              </w:rPr>
              <w:t>,</w:t>
            </w:r>
            <w:r w:rsidRPr="00E61F46">
              <w:rPr>
                <w:sz w:val="24"/>
                <w:szCs w:val="24"/>
                <w:lang w:val="it-IT"/>
              </w:rPr>
              <w:t xml:space="preserve"> è necessaria ai fini di una completa e accurata procedura di attivazione e svolgimento del tirocinio stesso.</w:t>
            </w:r>
          </w:p>
          <w:p w14:paraId="633E9F7D" w14:textId="6C313874" w:rsidR="00C94BD4" w:rsidRDefault="002943A2" w:rsidP="009E586A">
            <w:pPr>
              <w:pStyle w:val="Logo"/>
              <w:spacing w:before="0" w:after="12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</w:t>
            </w:r>
            <w:r w:rsidR="00C97CE9">
              <w:rPr>
                <w:sz w:val="24"/>
                <w:szCs w:val="24"/>
                <w:lang w:val="it-IT"/>
              </w:rPr>
              <w:t>ntroducendo</w:t>
            </w:r>
            <w:r w:rsidR="0074720B" w:rsidRPr="00E61F46">
              <w:rPr>
                <w:sz w:val="24"/>
                <w:szCs w:val="24"/>
                <w:lang w:val="it-IT"/>
              </w:rPr>
              <w:t xml:space="preserve"> questo nuovo </w:t>
            </w:r>
            <w:r w:rsidR="00C97CE9">
              <w:rPr>
                <w:sz w:val="24"/>
                <w:szCs w:val="24"/>
                <w:lang w:val="it-IT"/>
              </w:rPr>
              <w:t>profilo</w:t>
            </w:r>
            <w:r w:rsidR="0074720B" w:rsidRPr="00E61F46">
              <w:rPr>
                <w:sz w:val="24"/>
                <w:szCs w:val="24"/>
                <w:lang w:val="it-IT"/>
              </w:rPr>
              <w:t xml:space="preserve"> nel sistema attuale, sarà possibile garantire una ulteriore validazione delle domande di tirocinio</w:t>
            </w:r>
            <w:r w:rsidR="00C97CE9">
              <w:rPr>
                <w:sz w:val="24"/>
                <w:szCs w:val="24"/>
                <w:lang w:val="it-IT"/>
              </w:rPr>
              <w:t>, precedentemente approvate</w:t>
            </w:r>
            <w:r w:rsidR="0074720B" w:rsidRPr="00E61F46">
              <w:rPr>
                <w:sz w:val="24"/>
                <w:szCs w:val="24"/>
                <w:lang w:val="it-IT"/>
              </w:rPr>
              <w:t xml:space="preserve"> </w:t>
            </w:r>
            <w:r w:rsidR="00C97CE9">
              <w:rPr>
                <w:sz w:val="24"/>
                <w:szCs w:val="24"/>
                <w:lang w:val="it-IT"/>
              </w:rPr>
              <w:t>d</w:t>
            </w:r>
            <w:r w:rsidR="0074720B" w:rsidRPr="00E61F46">
              <w:rPr>
                <w:sz w:val="24"/>
                <w:szCs w:val="24"/>
                <w:lang w:val="it-IT"/>
              </w:rPr>
              <w:t xml:space="preserve">all’ufficio tirocini. </w:t>
            </w:r>
          </w:p>
          <w:p w14:paraId="67997359" w14:textId="77777777" w:rsidR="00C97CE9" w:rsidRDefault="00C97CE9" w:rsidP="009E586A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Dunque, </w:t>
            </w:r>
            <w:r w:rsidR="007A2C98">
              <w:rPr>
                <w:sz w:val="24"/>
                <w:szCs w:val="24"/>
                <w:lang w:val="it-IT"/>
              </w:rPr>
              <w:t>il Presidente del Consiglio Didattico sarà in grado di:</w:t>
            </w:r>
          </w:p>
          <w:p w14:paraId="12B541D0" w14:textId="7CEF829B" w:rsidR="007A2C98" w:rsidRDefault="007A2C98" w:rsidP="0092310A">
            <w:pPr>
              <w:pStyle w:val="Logo"/>
              <w:numPr>
                <w:ilvl w:val="0"/>
                <w:numId w:val="2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effettuare il login alla piattaforma;</w:t>
            </w:r>
          </w:p>
          <w:p w14:paraId="68AD29DF" w14:textId="77777777" w:rsidR="007A2C98" w:rsidRDefault="007A2C98" w:rsidP="0092310A">
            <w:pPr>
              <w:pStyle w:val="Logo"/>
              <w:numPr>
                <w:ilvl w:val="0"/>
                <w:numId w:val="2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effettuare </w:t>
            </w:r>
            <w:r w:rsidR="009E586A">
              <w:rPr>
                <w:sz w:val="24"/>
                <w:szCs w:val="24"/>
                <w:lang w:val="it-IT"/>
              </w:rPr>
              <w:t xml:space="preserve">il </w:t>
            </w:r>
            <w:proofErr w:type="spellStart"/>
            <w:r w:rsidR="009E586A">
              <w:rPr>
                <w:sz w:val="24"/>
                <w:szCs w:val="24"/>
                <w:lang w:val="it-IT"/>
              </w:rPr>
              <w:t>logout</w:t>
            </w:r>
            <w:proofErr w:type="spellEnd"/>
            <w:r w:rsidR="009E586A">
              <w:rPr>
                <w:sz w:val="24"/>
                <w:szCs w:val="24"/>
                <w:lang w:val="it-IT"/>
              </w:rPr>
              <w:t>;</w:t>
            </w:r>
          </w:p>
          <w:p w14:paraId="27060FFC" w14:textId="1C3E02EA" w:rsidR="009E586A" w:rsidRDefault="009E586A" w:rsidP="0092310A">
            <w:pPr>
              <w:pStyle w:val="Logo"/>
              <w:numPr>
                <w:ilvl w:val="0"/>
                <w:numId w:val="2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consultare l’elenco delle domande approvate e inoltrate dall’ufficio tirocini, ma non ancora validate;</w:t>
            </w:r>
          </w:p>
          <w:p w14:paraId="5C6BDA2D" w14:textId="77777777" w:rsidR="009E586A" w:rsidRDefault="009E586A" w:rsidP="0092310A">
            <w:pPr>
              <w:pStyle w:val="Logo"/>
              <w:numPr>
                <w:ilvl w:val="0"/>
                <w:numId w:val="2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validare una domanda di tirocinio;</w:t>
            </w:r>
          </w:p>
          <w:p w14:paraId="5B5B43EB" w14:textId="77777777" w:rsidR="009E586A" w:rsidRDefault="009E586A" w:rsidP="0092310A">
            <w:pPr>
              <w:pStyle w:val="Logo"/>
              <w:numPr>
                <w:ilvl w:val="0"/>
                <w:numId w:val="2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annullare una domanda di tirocinio;</w:t>
            </w:r>
          </w:p>
          <w:p w14:paraId="63B4B0CC" w14:textId="77777777" w:rsidR="009E586A" w:rsidRDefault="009E586A" w:rsidP="0092310A">
            <w:pPr>
              <w:pStyle w:val="Logo"/>
              <w:numPr>
                <w:ilvl w:val="0"/>
                <w:numId w:val="2"/>
              </w:numPr>
              <w:spacing w:before="0" w:after="12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consultare l’elenco dei tirocini in corso.</w:t>
            </w:r>
          </w:p>
          <w:p w14:paraId="71848024" w14:textId="7A8C8C63" w:rsidR="00E960B7" w:rsidRDefault="00E960B7" w:rsidP="00E960B7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 seguito dell’implementazione di questa modifica, all’Impiegato dell’Ufficio tirocinio, sarà concessa la possibilità di:</w:t>
            </w:r>
          </w:p>
          <w:p w14:paraId="779795DB" w14:textId="5686AC6C" w:rsidR="00E960B7" w:rsidRPr="00E960B7" w:rsidRDefault="00E960B7" w:rsidP="00E960B7">
            <w:pPr>
              <w:pStyle w:val="Logo"/>
              <w:numPr>
                <w:ilvl w:val="0"/>
                <w:numId w:val="2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consultare l’elenco delle domande da egli approvate e inoltrate al Presidente del Consiglio Didattico per la validazione ultima.</w:t>
            </w:r>
          </w:p>
        </w:tc>
      </w:tr>
    </w:tbl>
    <w:p w14:paraId="41C2F59F" w14:textId="6AAC0084" w:rsidR="00C94BD4" w:rsidRPr="00E61F46" w:rsidRDefault="00C94BD4" w:rsidP="00C71437">
      <w:pPr>
        <w:spacing w:after="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9950"/>
      </w:tblGrid>
      <w:tr w:rsidR="00C94BD4" w:rsidRPr="00E61F46" w14:paraId="454339AD" w14:textId="77777777" w:rsidTr="00E93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6F55AFB9" w14:textId="51955F0E" w:rsidR="00C94BD4" w:rsidRPr="00E61F46" w:rsidRDefault="00C94BD4" w:rsidP="00E9315B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Priorità</w:t>
            </w:r>
          </w:p>
        </w:tc>
      </w:tr>
      <w:tr w:rsidR="00C94BD4" w:rsidRPr="00AB357A" w14:paraId="45AB8785" w14:textId="77777777" w:rsidTr="00E9315B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6C263602" w14:textId="256C1122" w:rsidR="00AB357A" w:rsidRPr="00AB357A" w:rsidRDefault="0074720B" w:rsidP="0092310A">
            <w:pPr>
              <w:pStyle w:val="Logo"/>
              <w:numPr>
                <w:ilvl w:val="0"/>
                <w:numId w:val="3"/>
              </w:numPr>
              <w:spacing w:before="0" w:after="0"/>
              <w:ind w:left="757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Alta</w:t>
            </w:r>
            <w:r w:rsidR="00AB357A">
              <w:rPr>
                <w:sz w:val="24"/>
                <w:szCs w:val="24"/>
                <w:lang w:val="it-IT"/>
              </w:rPr>
              <w:t xml:space="preserve"> </w:t>
            </w:r>
            <w:r w:rsidRPr="00AB357A">
              <w:rPr>
                <w:sz w:val="24"/>
                <w:szCs w:val="24"/>
                <w:lang w:val="it-IT"/>
              </w:rPr>
              <w:t xml:space="preserve">  </w:t>
            </w:r>
          </w:p>
          <w:p w14:paraId="60C67860" w14:textId="6FD5368E" w:rsidR="00AB357A" w:rsidRDefault="0074720B" w:rsidP="0092310A">
            <w:pPr>
              <w:pStyle w:val="Logo"/>
              <w:numPr>
                <w:ilvl w:val="0"/>
                <w:numId w:val="4"/>
              </w:numPr>
              <w:spacing w:before="0" w:after="0"/>
              <w:ind w:left="757"/>
              <w:rPr>
                <w:sz w:val="24"/>
                <w:szCs w:val="24"/>
                <w:lang w:val="it-IT"/>
              </w:rPr>
            </w:pPr>
            <w:r w:rsidRPr="00AB357A">
              <w:rPr>
                <w:sz w:val="24"/>
                <w:szCs w:val="24"/>
                <w:lang w:val="it-IT"/>
              </w:rPr>
              <w:t xml:space="preserve">Media  </w:t>
            </w:r>
          </w:p>
          <w:p w14:paraId="3F088A39" w14:textId="535A1DF9" w:rsidR="00C94BD4" w:rsidRPr="00AB357A" w:rsidRDefault="0074720B" w:rsidP="0092310A">
            <w:pPr>
              <w:pStyle w:val="Logo"/>
              <w:numPr>
                <w:ilvl w:val="0"/>
                <w:numId w:val="4"/>
              </w:numPr>
              <w:spacing w:before="0" w:after="0"/>
              <w:ind w:left="757"/>
              <w:rPr>
                <w:sz w:val="24"/>
                <w:szCs w:val="24"/>
                <w:lang w:val="it-IT"/>
              </w:rPr>
            </w:pPr>
            <w:r w:rsidRPr="00AB357A">
              <w:rPr>
                <w:sz w:val="24"/>
                <w:szCs w:val="24"/>
                <w:lang w:val="it-IT"/>
              </w:rPr>
              <w:t>Bassa</w:t>
            </w:r>
          </w:p>
        </w:tc>
      </w:tr>
    </w:tbl>
    <w:p w14:paraId="607AD8D9" w14:textId="77777777" w:rsidR="00C94BD4" w:rsidRPr="00E61F46" w:rsidRDefault="00C94BD4" w:rsidP="00C71437">
      <w:pPr>
        <w:spacing w:after="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9950"/>
      </w:tblGrid>
      <w:tr w:rsidR="00C94BD4" w:rsidRPr="00E61F46" w14:paraId="53E84EF8" w14:textId="77777777" w:rsidTr="00E93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63DDED5F" w14:textId="77777777" w:rsidR="00C94BD4" w:rsidRPr="00E61F46" w:rsidRDefault="00C94BD4" w:rsidP="00E9315B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Conseguenze, se non accettata</w:t>
            </w:r>
          </w:p>
        </w:tc>
      </w:tr>
      <w:tr w:rsidR="00C94BD4" w:rsidRPr="00292040" w14:paraId="0DAEADEE" w14:textId="77777777" w:rsidTr="00E9315B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122A6ACB" w14:textId="77777777" w:rsidR="0074720B" w:rsidRPr="00E61F46" w:rsidRDefault="0074720B" w:rsidP="0074720B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 xml:space="preserve">Il normale comportamento del sistema non sarebbe compromesso. Il sistema continuerebbe a funzionare senza però tener presente dell’iter burocratico necessario all’attivazione del tirocinio. </w:t>
            </w:r>
          </w:p>
          <w:p w14:paraId="004FBA67" w14:textId="59D56B99" w:rsidR="00C94BD4" w:rsidRPr="00E61F46" w:rsidRDefault="0074720B" w:rsidP="0074720B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L’applicazione consentirebbe direttamente l</w:t>
            </w:r>
            <w:r w:rsidR="009E586A">
              <w:rPr>
                <w:sz w:val="24"/>
                <w:szCs w:val="24"/>
                <w:lang w:val="it-IT"/>
              </w:rPr>
              <w:t xml:space="preserve">’approvazione </w:t>
            </w:r>
            <w:r w:rsidRPr="00E61F46">
              <w:rPr>
                <w:sz w:val="24"/>
                <w:szCs w:val="24"/>
                <w:lang w:val="it-IT"/>
              </w:rPr>
              <w:t xml:space="preserve">del tirocinio da parte di un impiegato dell’ufficio tirocini senza </w:t>
            </w:r>
            <w:r w:rsidR="009E586A">
              <w:rPr>
                <w:sz w:val="24"/>
                <w:szCs w:val="24"/>
                <w:lang w:val="it-IT"/>
              </w:rPr>
              <w:t xml:space="preserve">la validazione finale </w:t>
            </w:r>
            <w:r w:rsidRPr="00E61F46">
              <w:rPr>
                <w:sz w:val="24"/>
                <w:szCs w:val="24"/>
                <w:lang w:val="it-IT"/>
              </w:rPr>
              <w:t>del Presidente Del Consiglio Didattico.</w:t>
            </w:r>
          </w:p>
        </w:tc>
      </w:tr>
    </w:tbl>
    <w:p w14:paraId="015332E5" w14:textId="4206F487" w:rsidR="004E7FFD" w:rsidRDefault="00AB357A" w:rsidP="004E7FFD">
      <w:pPr>
        <w:spacing w:after="0"/>
        <w:rPr>
          <w:sz w:val="24"/>
          <w:szCs w:val="24"/>
          <w:lang w:val="it-IT"/>
        </w:rPr>
      </w:pPr>
      <w:r>
        <w:rPr>
          <w:rFonts w:ascii="STCaiyun" w:eastAsia="STCaiyun" w:hAnsi="STCaiyun" w:hint="eastAsia"/>
          <w:sz w:val="24"/>
          <w:szCs w:val="24"/>
          <w:lang w:val="it-IT"/>
        </w:rPr>
        <w:t>µ</w:t>
      </w: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2487"/>
        <w:gridCol w:w="2488"/>
        <w:gridCol w:w="2487"/>
        <w:gridCol w:w="2488"/>
      </w:tblGrid>
      <w:tr w:rsidR="004E7FFD" w:rsidRPr="00E61F46" w14:paraId="4C78FCC6" w14:textId="77777777" w:rsidTr="00E93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 w:val="restart"/>
            <w:vAlign w:val="center"/>
          </w:tcPr>
          <w:p w14:paraId="6FD43C35" w14:textId="77777777" w:rsidR="004E7FFD" w:rsidRPr="00E61F46" w:rsidRDefault="004E7FFD" w:rsidP="00E9315B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Status</w:t>
            </w:r>
          </w:p>
        </w:tc>
        <w:tc>
          <w:tcPr>
            <w:tcW w:w="2488" w:type="dxa"/>
            <w:vAlign w:val="center"/>
          </w:tcPr>
          <w:p w14:paraId="3C16B86B" w14:textId="77777777" w:rsidR="004E7FFD" w:rsidRPr="00E61F46" w:rsidRDefault="004E7FFD" w:rsidP="00E9315B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In Review</w:t>
            </w:r>
          </w:p>
        </w:tc>
        <w:tc>
          <w:tcPr>
            <w:tcW w:w="2487" w:type="dxa"/>
            <w:vAlign w:val="center"/>
          </w:tcPr>
          <w:p w14:paraId="4EADBF81" w14:textId="77777777" w:rsidR="004E7FFD" w:rsidRPr="00E61F46" w:rsidRDefault="004E7FFD" w:rsidP="00E9315B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Approved</w:t>
            </w:r>
            <w:proofErr w:type="spellEnd"/>
          </w:p>
        </w:tc>
        <w:tc>
          <w:tcPr>
            <w:tcW w:w="2488" w:type="dxa"/>
            <w:vAlign w:val="center"/>
          </w:tcPr>
          <w:p w14:paraId="7A98A182" w14:textId="77777777" w:rsidR="004E7FFD" w:rsidRPr="00E61F46" w:rsidRDefault="004E7FFD" w:rsidP="00E9315B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Rejected</w:t>
            </w:r>
            <w:proofErr w:type="spellEnd"/>
          </w:p>
        </w:tc>
      </w:tr>
      <w:tr w:rsidR="004E7FFD" w:rsidRPr="00E61F46" w14:paraId="365ABAEF" w14:textId="77777777" w:rsidTr="00E9315B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  <w:vAlign w:val="center"/>
          </w:tcPr>
          <w:p w14:paraId="58861E35" w14:textId="77777777" w:rsidR="004E7FFD" w:rsidRDefault="004E7FFD" w:rsidP="00E9315B">
            <w:pPr>
              <w:pStyle w:val="Logo"/>
              <w:spacing w:before="0" w:after="0"/>
              <w:rPr>
                <w:sz w:val="24"/>
                <w:szCs w:val="24"/>
                <w:lang w:val="it-IT"/>
              </w:rPr>
            </w:pPr>
          </w:p>
        </w:tc>
        <w:tc>
          <w:tcPr>
            <w:tcW w:w="2488" w:type="dxa"/>
            <w:vAlign w:val="center"/>
          </w:tcPr>
          <w:p w14:paraId="2C41AEC6" w14:textId="71CA97B1" w:rsidR="004E7FFD" w:rsidRPr="009E586A" w:rsidRDefault="004E7FFD" w:rsidP="00AB357A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it-IT"/>
              </w:rPr>
            </w:pPr>
          </w:p>
        </w:tc>
        <w:tc>
          <w:tcPr>
            <w:tcW w:w="2487" w:type="dxa"/>
            <w:vAlign w:val="center"/>
          </w:tcPr>
          <w:p w14:paraId="6EDA9B66" w14:textId="042A487B" w:rsidR="004E7FFD" w:rsidRPr="00C00926" w:rsidRDefault="009237ED" w:rsidP="00E9315B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val="it-IT"/>
              </w:rPr>
              <w:drawing>
                <wp:inline distT="0" distB="0" distL="0" distR="0" wp14:anchorId="652B4ECE" wp14:editId="17984950">
                  <wp:extent cx="198120" cy="198120"/>
                  <wp:effectExtent l="0" t="0" r="0" b="0"/>
                  <wp:docPr id="4" name="Elemento grafico 4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eckmark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8" w:type="dxa"/>
            <w:vAlign w:val="center"/>
          </w:tcPr>
          <w:p w14:paraId="53887E1B" w14:textId="77777777" w:rsidR="004E7FFD" w:rsidRDefault="004E7FFD" w:rsidP="00E9315B">
            <w:pPr>
              <w:pStyle w:val="Log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</w:p>
        </w:tc>
      </w:tr>
    </w:tbl>
    <w:p w14:paraId="51C23698" w14:textId="77777777" w:rsidR="004E7FFD" w:rsidRDefault="004E7FFD" w:rsidP="004E7FFD">
      <w:pPr>
        <w:spacing w:after="36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4975"/>
        <w:gridCol w:w="4975"/>
      </w:tblGrid>
      <w:tr w:rsidR="004E7FFD" w:rsidRPr="00E61F46" w14:paraId="1B55DA80" w14:textId="77777777" w:rsidTr="00E93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5" w:type="dxa"/>
            <w:vAlign w:val="center"/>
          </w:tcPr>
          <w:p w14:paraId="22B541E8" w14:textId="77777777" w:rsidR="004E7FFD" w:rsidRPr="00E61F46" w:rsidRDefault="004E7FFD" w:rsidP="00E9315B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Approval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Date</w:t>
            </w:r>
          </w:p>
        </w:tc>
        <w:tc>
          <w:tcPr>
            <w:tcW w:w="4975" w:type="dxa"/>
            <w:vAlign w:val="center"/>
          </w:tcPr>
          <w:p w14:paraId="1EAE2F36" w14:textId="77777777" w:rsidR="004E7FFD" w:rsidRPr="00E61F46" w:rsidRDefault="004E7FFD" w:rsidP="00E9315B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Approved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By</w:t>
            </w:r>
          </w:p>
        </w:tc>
      </w:tr>
      <w:tr w:rsidR="004E7FFD" w:rsidRPr="00E61F46" w14:paraId="03D64857" w14:textId="77777777" w:rsidTr="00E9315B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5" w:type="dxa"/>
            <w:vAlign w:val="center"/>
          </w:tcPr>
          <w:p w14:paraId="47AC1699" w14:textId="52BD69DF" w:rsidR="004E7FFD" w:rsidRPr="00C00926" w:rsidRDefault="009237ED" w:rsidP="00E9315B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10/08/2020</w:t>
            </w:r>
          </w:p>
        </w:tc>
        <w:tc>
          <w:tcPr>
            <w:tcW w:w="4975" w:type="dxa"/>
            <w:vAlign w:val="center"/>
          </w:tcPr>
          <w:p w14:paraId="2FEBCAF8" w14:textId="226D506C" w:rsidR="004E7FFD" w:rsidRPr="00C00926" w:rsidRDefault="009237ED" w:rsidP="00E9315B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sz w:val="24"/>
                <w:szCs w:val="24"/>
                <w:lang w:val="it-IT"/>
              </w:rPr>
              <w:t>Andrea De Lucia</w:t>
            </w:r>
          </w:p>
        </w:tc>
      </w:tr>
    </w:tbl>
    <w:p w14:paraId="4EA1E694" w14:textId="77777777" w:rsidR="004E7FFD" w:rsidRDefault="004E7FFD" w:rsidP="004E7FFD">
      <w:pPr>
        <w:spacing w:after="0"/>
        <w:rPr>
          <w:sz w:val="24"/>
          <w:szCs w:val="24"/>
          <w:lang w:val="it-IT"/>
        </w:rPr>
      </w:pPr>
    </w:p>
    <w:p w14:paraId="3417A5B7" w14:textId="77777777" w:rsidR="000C7897" w:rsidRPr="000C7897" w:rsidRDefault="000C7897" w:rsidP="004E7FFD">
      <w:pPr>
        <w:pStyle w:val="Titolo2"/>
        <w:tabs>
          <w:tab w:val="right" w:pos="10467"/>
        </w:tabs>
        <w:spacing w:before="480" w:after="240"/>
        <w:rPr>
          <w:sz w:val="32"/>
          <w:szCs w:val="32"/>
          <w:lang w:val="it-IT"/>
        </w:rPr>
      </w:pPr>
      <w:bookmarkStart w:id="5" w:name="_Toc49764473"/>
      <w:r w:rsidRPr="000C7897">
        <w:rPr>
          <w:sz w:val="32"/>
          <w:szCs w:val="32"/>
          <w:lang w:val="it-IT"/>
        </w:rPr>
        <w:t xml:space="preserve">2.2 </w:t>
      </w:r>
      <w:proofErr w:type="spellStart"/>
      <w:r w:rsidRPr="000C7897">
        <w:rPr>
          <w:sz w:val="32"/>
          <w:szCs w:val="32"/>
          <w:lang w:val="it-IT"/>
        </w:rPr>
        <w:t>Change</w:t>
      </w:r>
      <w:proofErr w:type="spellEnd"/>
      <w:r w:rsidRPr="000C7897">
        <w:rPr>
          <w:sz w:val="32"/>
          <w:szCs w:val="32"/>
          <w:lang w:val="it-IT"/>
        </w:rPr>
        <w:t xml:space="preserve"> </w:t>
      </w:r>
      <w:proofErr w:type="spellStart"/>
      <w:r w:rsidRPr="000C7897">
        <w:rPr>
          <w:sz w:val="32"/>
          <w:szCs w:val="32"/>
          <w:lang w:val="it-IT"/>
        </w:rPr>
        <w:t>Request</w:t>
      </w:r>
      <w:proofErr w:type="spellEnd"/>
      <w:r w:rsidRPr="000C7897">
        <w:rPr>
          <w:sz w:val="32"/>
          <w:szCs w:val="32"/>
          <w:lang w:val="it-IT"/>
        </w:rPr>
        <w:t>: Registro di Tirocinio</w:t>
      </w:r>
      <w:bookmarkEnd w:id="5"/>
      <w:r w:rsidR="00C00926">
        <w:rPr>
          <w:sz w:val="32"/>
          <w:szCs w:val="32"/>
          <w:lang w:val="it-IT"/>
        </w:rPr>
        <w:tab/>
      </w: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2528"/>
        <w:gridCol w:w="2178"/>
        <w:gridCol w:w="2523"/>
        <w:gridCol w:w="2779"/>
      </w:tblGrid>
      <w:tr w:rsidR="00E61F46" w:rsidRPr="00E61F46" w14:paraId="414B7A63" w14:textId="77777777" w:rsidTr="00E61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0A3D312E" w14:textId="77777777" w:rsidR="00E61F46" w:rsidRPr="00E61F46" w:rsidRDefault="00E61F46" w:rsidP="00E9315B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 xml:space="preserve">Numero </w:t>
            </w:r>
            <w:proofErr w:type="spellStart"/>
            <w:r w:rsidRPr="00E61F46">
              <w:rPr>
                <w:sz w:val="24"/>
                <w:szCs w:val="24"/>
                <w:lang w:val="it-IT"/>
              </w:rPr>
              <w:t>Change</w:t>
            </w:r>
            <w:proofErr w:type="spellEnd"/>
            <w:r w:rsidRPr="00E61F46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E61F46">
              <w:rPr>
                <w:sz w:val="24"/>
                <w:szCs w:val="24"/>
                <w:lang w:val="it-IT"/>
              </w:rPr>
              <w:t>Request</w:t>
            </w:r>
            <w:proofErr w:type="spellEnd"/>
          </w:p>
        </w:tc>
        <w:tc>
          <w:tcPr>
            <w:tcW w:w="2178" w:type="dxa"/>
            <w:vAlign w:val="center"/>
          </w:tcPr>
          <w:p w14:paraId="68946110" w14:textId="77777777" w:rsidR="00E61F46" w:rsidRPr="00E61F46" w:rsidRDefault="00E61F46" w:rsidP="00E9315B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Nome della Richiesta</w:t>
            </w:r>
          </w:p>
        </w:tc>
        <w:tc>
          <w:tcPr>
            <w:tcW w:w="2523" w:type="dxa"/>
            <w:vAlign w:val="center"/>
          </w:tcPr>
          <w:p w14:paraId="1F5C9B39" w14:textId="77777777" w:rsidR="00E61F46" w:rsidRPr="00E61F46" w:rsidRDefault="00E61F46" w:rsidP="00E9315B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Data Richiesta</w:t>
            </w:r>
          </w:p>
        </w:tc>
        <w:tc>
          <w:tcPr>
            <w:tcW w:w="2779" w:type="dxa"/>
            <w:vAlign w:val="center"/>
          </w:tcPr>
          <w:p w14:paraId="3EBBAF93" w14:textId="77777777" w:rsidR="00E61F46" w:rsidRPr="00E61F46" w:rsidRDefault="00E61F46" w:rsidP="00E9315B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Richiesta da</w:t>
            </w:r>
          </w:p>
        </w:tc>
      </w:tr>
      <w:tr w:rsidR="00E61F46" w:rsidRPr="00E61F46" w14:paraId="2A7988BC" w14:textId="77777777" w:rsidTr="00E61F46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07A2F598" w14:textId="77777777" w:rsidR="00E61F46" w:rsidRPr="00E61F46" w:rsidRDefault="00E61F46" w:rsidP="00E9315B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02-CR2</w:t>
            </w:r>
          </w:p>
        </w:tc>
        <w:tc>
          <w:tcPr>
            <w:tcW w:w="2178" w:type="dxa"/>
            <w:vAlign w:val="center"/>
          </w:tcPr>
          <w:p w14:paraId="11B48297" w14:textId="77777777" w:rsidR="00E61F46" w:rsidRPr="00E61F46" w:rsidRDefault="00E61F46" w:rsidP="00E9315B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sz w:val="24"/>
                <w:szCs w:val="24"/>
                <w:lang w:val="it-IT"/>
              </w:rPr>
              <w:t>Registro di Tirocinio</w:t>
            </w:r>
          </w:p>
        </w:tc>
        <w:tc>
          <w:tcPr>
            <w:tcW w:w="2523" w:type="dxa"/>
            <w:vAlign w:val="center"/>
          </w:tcPr>
          <w:p w14:paraId="5502A170" w14:textId="1DE4EDF8" w:rsidR="00E61F46" w:rsidRPr="00E61F46" w:rsidRDefault="00E61F46" w:rsidP="00E9315B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 w:rsidRPr="00E61F46">
              <w:rPr>
                <w:rFonts w:asciiTheme="majorHAnsi" w:hAnsiTheme="majorHAnsi"/>
                <w:sz w:val="24"/>
                <w:szCs w:val="24"/>
                <w:lang w:val="it-IT"/>
              </w:rPr>
              <w:t>3</w:t>
            </w:r>
            <w:r w:rsidR="009847C5">
              <w:rPr>
                <w:rFonts w:asciiTheme="majorHAnsi" w:hAnsiTheme="majorHAnsi"/>
                <w:sz w:val="24"/>
                <w:szCs w:val="24"/>
                <w:lang w:val="it-IT"/>
              </w:rPr>
              <w:t>1</w:t>
            </w:r>
            <w:r w:rsidRPr="00E61F46">
              <w:rPr>
                <w:rFonts w:asciiTheme="majorHAnsi" w:hAnsiTheme="majorHAnsi"/>
                <w:sz w:val="24"/>
                <w:szCs w:val="24"/>
                <w:lang w:val="it-IT"/>
              </w:rPr>
              <w:t>/</w:t>
            </w:r>
            <w:r w:rsidR="009847C5">
              <w:rPr>
                <w:rFonts w:asciiTheme="majorHAnsi" w:hAnsiTheme="majorHAnsi"/>
                <w:sz w:val="24"/>
                <w:szCs w:val="24"/>
                <w:lang w:val="it-IT"/>
              </w:rPr>
              <w:t>07</w:t>
            </w:r>
            <w:r w:rsidRPr="00E61F46">
              <w:rPr>
                <w:rFonts w:asciiTheme="majorHAnsi" w:hAnsiTheme="majorHAnsi"/>
                <w:sz w:val="24"/>
                <w:szCs w:val="24"/>
                <w:lang w:val="it-IT"/>
              </w:rPr>
              <w:t>/20</w:t>
            </w:r>
            <w:r w:rsidR="009847C5">
              <w:rPr>
                <w:rFonts w:asciiTheme="majorHAnsi" w:hAnsiTheme="majorHAnsi"/>
                <w:sz w:val="24"/>
                <w:szCs w:val="24"/>
                <w:lang w:val="it-IT"/>
              </w:rPr>
              <w:t>20</w:t>
            </w:r>
          </w:p>
        </w:tc>
        <w:tc>
          <w:tcPr>
            <w:tcW w:w="2779" w:type="dxa"/>
            <w:vAlign w:val="center"/>
          </w:tcPr>
          <w:p w14:paraId="60F82392" w14:textId="77777777" w:rsidR="00E61F46" w:rsidRPr="00E61F46" w:rsidRDefault="00E61F46" w:rsidP="00E9315B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 w:rsidRPr="00E61F46">
              <w:rPr>
                <w:rFonts w:asciiTheme="majorHAnsi" w:hAnsiTheme="majorHAnsi"/>
                <w:sz w:val="24"/>
                <w:szCs w:val="24"/>
                <w:lang w:val="it-IT"/>
              </w:rPr>
              <w:t>Andrea De Lucia</w:t>
            </w:r>
          </w:p>
        </w:tc>
      </w:tr>
    </w:tbl>
    <w:p w14:paraId="137F4EF8" w14:textId="77777777" w:rsidR="000C7897" w:rsidRPr="00E61F46" w:rsidRDefault="000C7897" w:rsidP="004E7FFD">
      <w:pPr>
        <w:spacing w:after="24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9950"/>
      </w:tblGrid>
      <w:tr w:rsidR="00C71437" w:rsidRPr="00E61F46" w14:paraId="61E2CAD6" w14:textId="77777777" w:rsidTr="00E93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16053C30" w14:textId="77777777" w:rsidR="00C71437" w:rsidRPr="00E61F46" w:rsidRDefault="00C71437" w:rsidP="00E9315B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Descrizione</w:t>
            </w:r>
          </w:p>
        </w:tc>
      </w:tr>
      <w:tr w:rsidR="00C71437" w:rsidRPr="00292040" w14:paraId="292F54C6" w14:textId="77777777" w:rsidTr="00E9315B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548C65EF" w14:textId="77777777" w:rsidR="00C71437" w:rsidRPr="00E61F46" w:rsidRDefault="0074720B" w:rsidP="00A83559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Si richiede l’aggiunta di un nuovo modulo che permetta una gestione facile e veloce del Registro di Tirocinio</w:t>
            </w:r>
            <w:r w:rsidR="00A83559" w:rsidRPr="00E61F46">
              <w:rPr>
                <w:sz w:val="24"/>
                <w:szCs w:val="24"/>
                <w:lang w:val="it-IT"/>
              </w:rPr>
              <w:t xml:space="preserve">. Il modulo in questione dovrà essere integrato nel sistema esistente </w:t>
            </w:r>
            <w:proofErr w:type="spellStart"/>
            <w:r w:rsidR="00A83559" w:rsidRPr="00E61F46">
              <w:rPr>
                <w:sz w:val="24"/>
                <w:szCs w:val="24"/>
                <w:lang w:val="it-IT"/>
              </w:rPr>
              <w:t>TirocinioSmart</w:t>
            </w:r>
            <w:proofErr w:type="spellEnd"/>
            <w:r w:rsidR="00A83559" w:rsidRPr="00E61F46">
              <w:rPr>
                <w:sz w:val="24"/>
                <w:szCs w:val="24"/>
                <w:lang w:val="it-IT"/>
              </w:rPr>
              <w:t>.</w:t>
            </w:r>
          </w:p>
        </w:tc>
      </w:tr>
    </w:tbl>
    <w:p w14:paraId="17D3E655" w14:textId="77777777" w:rsidR="00C71437" w:rsidRPr="00E61F46" w:rsidRDefault="00C71437" w:rsidP="00C71437">
      <w:pPr>
        <w:spacing w:after="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9950"/>
      </w:tblGrid>
      <w:tr w:rsidR="00C71437" w:rsidRPr="00E61F46" w14:paraId="79680343" w14:textId="77777777" w:rsidTr="00E93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3737F969" w14:textId="77777777" w:rsidR="00C71437" w:rsidRPr="00E61F46" w:rsidRDefault="00C71437" w:rsidP="00E9315B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Scopo</w:t>
            </w:r>
          </w:p>
        </w:tc>
      </w:tr>
      <w:tr w:rsidR="00C71437" w:rsidRPr="00292040" w14:paraId="38509E12" w14:textId="77777777" w:rsidTr="00E9315B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33AAB0D5" w14:textId="77777777" w:rsidR="00AB357A" w:rsidRDefault="00A83559" w:rsidP="00AB357A">
            <w:pPr>
              <w:pStyle w:val="Logo"/>
              <w:spacing w:before="0" w:after="120"/>
              <w:jc w:val="both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Ad oggi, la gestione del Registro di Tirocinio risulta ancora essere cartacea. Con tale modifica, s’intende permettere la gestione elettronica ed automatizzata delle informazioni contenute all’interno del Registro stesso.</w:t>
            </w:r>
          </w:p>
          <w:p w14:paraId="5CAD1B27" w14:textId="77F77E4E" w:rsidR="00AB357A" w:rsidRDefault="00A83559" w:rsidP="00A83559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Tale modifica interesserà Studenti</w:t>
            </w:r>
            <w:r w:rsidR="00AB357A">
              <w:rPr>
                <w:sz w:val="24"/>
                <w:szCs w:val="24"/>
                <w:lang w:val="it-IT"/>
              </w:rPr>
              <w:t xml:space="preserve"> i quali potranno:</w:t>
            </w:r>
          </w:p>
          <w:p w14:paraId="6CB5800D" w14:textId="79F8D2C9" w:rsidR="00AB357A" w:rsidRDefault="00AB357A" w:rsidP="0092310A">
            <w:pPr>
              <w:pStyle w:val="Logo"/>
              <w:numPr>
                <w:ilvl w:val="0"/>
                <w:numId w:val="5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visualizzare il proprio registro di tirocinio</w:t>
            </w:r>
            <w:r w:rsidR="00521442">
              <w:rPr>
                <w:sz w:val="24"/>
                <w:szCs w:val="24"/>
                <w:lang w:val="it-IT"/>
              </w:rPr>
              <w:t xml:space="preserve"> e il relativo stato</w:t>
            </w:r>
            <w:r>
              <w:rPr>
                <w:sz w:val="24"/>
                <w:szCs w:val="24"/>
                <w:lang w:val="it-IT"/>
              </w:rPr>
              <w:t>;</w:t>
            </w:r>
          </w:p>
          <w:p w14:paraId="303C1F61" w14:textId="0FE5B1A2" w:rsidR="00AB357A" w:rsidRDefault="00AB357A" w:rsidP="0092310A">
            <w:pPr>
              <w:pStyle w:val="Logo"/>
              <w:numPr>
                <w:ilvl w:val="0"/>
                <w:numId w:val="5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aggiungere un’attività al registro di tirocinio;</w:t>
            </w:r>
          </w:p>
          <w:p w14:paraId="258E062A" w14:textId="41486F1A" w:rsidR="003F2E28" w:rsidRDefault="003F2E28" w:rsidP="0092310A">
            <w:pPr>
              <w:pStyle w:val="Logo"/>
              <w:numPr>
                <w:ilvl w:val="0"/>
                <w:numId w:val="5"/>
              </w:numPr>
              <w:spacing w:before="0" w:after="12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visualizzare ogni singola attività aggiunta al registro e il relativo stato.</w:t>
            </w:r>
          </w:p>
          <w:p w14:paraId="5DF3CBE2" w14:textId="21D34AB9" w:rsidR="003F2E28" w:rsidRDefault="003F2E28" w:rsidP="003F2E28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 aziende invece, avranno la possibilità di:</w:t>
            </w:r>
          </w:p>
          <w:p w14:paraId="41E65594" w14:textId="776C1B69" w:rsidR="003F2E28" w:rsidRDefault="003F2E28" w:rsidP="0092310A">
            <w:pPr>
              <w:pStyle w:val="Logo"/>
              <w:numPr>
                <w:ilvl w:val="0"/>
                <w:numId w:val="5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consultare il registro di tirocinio di un tirocinante</w:t>
            </w:r>
            <w:r w:rsidR="00521442">
              <w:rPr>
                <w:sz w:val="24"/>
                <w:szCs w:val="24"/>
                <w:lang w:val="it-IT"/>
              </w:rPr>
              <w:t xml:space="preserve"> e il relativo stato</w:t>
            </w:r>
            <w:r>
              <w:rPr>
                <w:sz w:val="24"/>
                <w:szCs w:val="24"/>
                <w:lang w:val="it-IT"/>
              </w:rPr>
              <w:t>;</w:t>
            </w:r>
          </w:p>
          <w:p w14:paraId="2D00EC33" w14:textId="6162F7BE" w:rsidR="003F2E28" w:rsidRDefault="003F2E28" w:rsidP="0092310A">
            <w:pPr>
              <w:pStyle w:val="Logo"/>
              <w:numPr>
                <w:ilvl w:val="0"/>
                <w:numId w:val="5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esaminare ogni attività inserita all’interno del registro;</w:t>
            </w:r>
          </w:p>
          <w:p w14:paraId="2CC7197A" w14:textId="07ED5962" w:rsidR="003F2E28" w:rsidRDefault="003F2E28" w:rsidP="0092310A">
            <w:pPr>
              <w:pStyle w:val="Logo"/>
              <w:numPr>
                <w:ilvl w:val="0"/>
                <w:numId w:val="5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validare un’attività di tirocinio;</w:t>
            </w:r>
          </w:p>
          <w:p w14:paraId="378ABFDF" w14:textId="76D25B7C" w:rsidR="003F2E28" w:rsidRDefault="003F2E28" w:rsidP="0092310A">
            <w:pPr>
              <w:pStyle w:val="Logo"/>
              <w:numPr>
                <w:ilvl w:val="0"/>
                <w:numId w:val="5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annullare un’attività di tirocinio;</w:t>
            </w:r>
          </w:p>
          <w:p w14:paraId="7F0CADD6" w14:textId="37F6ED94" w:rsidR="003F2E28" w:rsidRDefault="003F2E28" w:rsidP="0092310A">
            <w:pPr>
              <w:pStyle w:val="Logo"/>
              <w:numPr>
                <w:ilvl w:val="0"/>
                <w:numId w:val="5"/>
              </w:numPr>
              <w:spacing w:before="0" w:after="12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chiudere il registro di tirocinio di un tirocinante.</w:t>
            </w:r>
          </w:p>
          <w:p w14:paraId="1A910E79" w14:textId="6F11A885" w:rsidR="003F2E28" w:rsidRDefault="003F2E28" w:rsidP="003F2E28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Il Presidente del Consiglio Didattico ha come sempre l’ultima parola e quindi potrà:</w:t>
            </w:r>
          </w:p>
          <w:p w14:paraId="137ADB2C" w14:textId="0AA9E112" w:rsidR="003F2E28" w:rsidRDefault="003F2E28" w:rsidP="0092310A">
            <w:pPr>
              <w:pStyle w:val="Logo"/>
              <w:numPr>
                <w:ilvl w:val="0"/>
                <w:numId w:val="5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consultare il registro di tirocinio di uno studente</w:t>
            </w:r>
            <w:r w:rsidR="00521442">
              <w:rPr>
                <w:sz w:val="24"/>
                <w:szCs w:val="24"/>
                <w:lang w:val="it-IT"/>
              </w:rPr>
              <w:t xml:space="preserve"> e il relativo stato</w:t>
            </w:r>
            <w:r>
              <w:rPr>
                <w:sz w:val="24"/>
                <w:szCs w:val="24"/>
                <w:lang w:val="it-IT"/>
              </w:rPr>
              <w:t>;</w:t>
            </w:r>
          </w:p>
          <w:p w14:paraId="0197471F" w14:textId="196F61C2" w:rsidR="003F2E28" w:rsidRDefault="003F2E28" w:rsidP="0092310A">
            <w:pPr>
              <w:pStyle w:val="Logo"/>
              <w:numPr>
                <w:ilvl w:val="0"/>
                <w:numId w:val="5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esaminare ogni attività, precedentemente validata dall’azienda, inserita all’interno del registro;</w:t>
            </w:r>
          </w:p>
          <w:p w14:paraId="610607BF" w14:textId="2C54EBB2" w:rsidR="003F2E28" w:rsidRDefault="003F2E28" w:rsidP="0092310A">
            <w:pPr>
              <w:pStyle w:val="Logo"/>
              <w:numPr>
                <w:ilvl w:val="0"/>
                <w:numId w:val="5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validare il registro di tirocinio di uno studente.</w:t>
            </w:r>
          </w:p>
          <w:p w14:paraId="493B2E3B" w14:textId="77777777" w:rsidR="00C71437" w:rsidRDefault="00C71437" w:rsidP="00A83559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</w:p>
          <w:p w14:paraId="1F16531A" w14:textId="02CDF51C" w:rsidR="003F2E28" w:rsidRDefault="003F2E28" w:rsidP="00A83559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Infine, </w:t>
            </w:r>
            <w:r w:rsidR="00521442">
              <w:rPr>
                <w:sz w:val="24"/>
                <w:szCs w:val="24"/>
                <w:lang w:val="it-IT"/>
              </w:rPr>
              <w:t>l’impiegato dell’Ufficio Tirocini sarà in grado di:</w:t>
            </w:r>
          </w:p>
          <w:p w14:paraId="4D11F006" w14:textId="6AD1B006" w:rsidR="00521442" w:rsidRDefault="00521442" w:rsidP="0092310A">
            <w:pPr>
              <w:pStyle w:val="Logo"/>
              <w:numPr>
                <w:ilvl w:val="0"/>
                <w:numId w:val="5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consultare il registro di tirocinio opportunamente validato dal Presidente del Consiglio Didattico;</w:t>
            </w:r>
          </w:p>
          <w:p w14:paraId="5B67A6AF" w14:textId="77777777" w:rsidR="00521442" w:rsidRDefault="00521442" w:rsidP="0092310A">
            <w:pPr>
              <w:pStyle w:val="Logo"/>
              <w:numPr>
                <w:ilvl w:val="0"/>
                <w:numId w:val="5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esaminare ogni attività inserita all’interno del registro</w:t>
            </w:r>
          </w:p>
          <w:p w14:paraId="2652248B" w14:textId="5ACB20B2" w:rsidR="00521442" w:rsidRPr="00521442" w:rsidRDefault="00521442" w:rsidP="00521442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prima di procedere alla convalida ufficiale del tirocinio tramite il sistema Esse3.</w:t>
            </w:r>
          </w:p>
        </w:tc>
      </w:tr>
    </w:tbl>
    <w:p w14:paraId="07CCED83" w14:textId="77777777" w:rsidR="00C71437" w:rsidRPr="00E61F46" w:rsidRDefault="00C71437" w:rsidP="00C71437">
      <w:pPr>
        <w:spacing w:after="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9950"/>
      </w:tblGrid>
      <w:tr w:rsidR="00C71437" w:rsidRPr="00E61F46" w14:paraId="002E9525" w14:textId="77777777" w:rsidTr="00E93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5BC06D51" w14:textId="77777777" w:rsidR="00C71437" w:rsidRPr="00E61F46" w:rsidRDefault="00C71437" w:rsidP="00E9315B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Priorità</w:t>
            </w:r>
          </w:p>
        </w:tc>
      </w:tr>
      <w:tr w:rsidR="00C71437" w:rsidRPr="00E61F46" w14:paraId="59F487E8" w14:textId="77777777" w:rsidTr="00E9315B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642551BD" w14:textId="77777777" w:rsidR="00521442" w:rsidRPr="00AB357A" w:rsidRDefault="00521442" w:rsidP="0092310A">
            <w:pPr>
              <w:pStyle w:val="Logo"/>
              <w:numPr>
                <w:ilvl w:val="0"/>
                <w:numId w:val="3"/>
              </w:numPr>
              <w:spacing w:before="0" w:after="0"/>
              <w:ind w:left="757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Alta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B357A">
              <w:rPr>
                <w:sz w:val="24"/>
                <w:szCs w:val="24"/>
                <w:lang w:val="it-IT"/>
              </w:rPr>
              <w:t xml:space="preserve">  </w:t>
            </w:r>
          </w:p>
          <w:p w14:paraId="32D495C5" w14:textId="77777777" w:rsidR="00521442" w:rsidRDefault="00521442" w:rsidP="0092310A">
            <w:pPr>
              <w:pStyle w:val="Logo"/>
              <w:numPr>
                <w:ilvl w:val="0"/>
                <w:numId w:val="4"/>
              </w:numPr>
              <w:spacing w:before="0" w:after="0"/>
              <w:ind w:left="757"/>
              <w:rPr>
                <w:sz w:val="24"/>
                <w:szCs w:val="24"/>
                <w:lang w:val="it-IT"/>
              </w:rPr>
            </w:pPr>
            <w:r w:rsidRPr="00AB357A">
              <w:rPr>
                <w:sz w:val="24"/>
                <w:szCs w:val="24"/>
                <w:lang w:val="it-IT"/>
              </w:rPr>
              <w:t xml:space="preserve">Media </w:t>
            </w:r>
          </w:p>
          <w:p w14:paraId="161C6251" w14:textId="62E24311" w:rsidR="00C71437" w:rsidRPr="00521442" w:rsidRDefault="00521442" w:rsidP="0092310A">
            <w:pPr>
              <w:pStyle w:val="Logo"/>
              <w:numPr>
                <w:ilvl w:val="0"/>
                <w:numId w:val="3"/>
              </w:numPr>
              <w:spacing w:before="0" w:after="0"/>
              <w:ind w:left="757"/>
              <w:rPr>
                <w:sz w:val="24"/>
                <w:szCs w:val="24"/>
                <w:lang w:val="it-IT"/>
              </w:rPr>
            </w:pPr>
            <w:r w:rsidRPr="00521442">
              <w:rPr>
                <w:sz w:val="24"/>
                <w:szCs w:val="24"/>
                <w:lang w:val="it-IT"/>
              </w:rPr>
              <w:t>Bassa</w:t>
            </w:r>
          </w:p>
        </w:tc>
      </w:tr>
    </w:tbl>
    <w:p w14:paraId="150EA642" w14:textId="77777777" w:rsidR="00C71437" w:rsidRPr="00E61F46" w:rsidRDefault="00C71437" w:rsidP="00C71437">
      <w:pPr>
        <w:spacing w:after="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9950"/>
      </w:tblGrid>
      <w:tr w:rsidR="00C71437" w:rsidRPr="00E61F46" w14:paraId="004F9EDE" w14:textId="77777777" w:rsidTr="00E93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6E0CE8E6" w14:textId="77777777" w:rsidR="00C71437" w:rsidRPr="00E61F46" w:rsidRDefault="00C71437" w:rsidP="00E9315B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Conseguenze, se non accettata</w:t>
            </w:r>
          </w:p>
        </w:tc>
      </w:tr>
      <w:tr w:rsidR="00C71437" w:rsidRPr="00292040" w14:paraId="3602C032" w14:textId="77777777" w:rsidTr="00E9315B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098E5FED" w14:textId="08F13B96" w:rsidR="00C71437" w:rsidRPr="00E61F46" w:rsidRDefault="00A83559" w:rsidP="003C3338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 xml:space="preserve">Il normale comportamento del sistema non verrebbe compromesso, ma verrebbero a mancare tutti i vantaggi derivanti dall’integrazione del modulo stesso. </w:t>
            </w:r>
            <w:r w:rsidR="00521442">
              <w:rPr>
                <w:sz w:val="24"/>
                <w:szCs w:val="24"/>
                <w:lang w:val="it-IT"/>
              </w:rPr>
              <w:t xml:space="preserve">Potrebbe essere conveniente utilizzare la piattaforma e tutti i suoi servizi anziché, magari, </w:t>
            </w:r>
            <w:r w:rsidR="00C63E68" w:rsidRPr="00E61F46">
              <w:rPr>
                <w:sz w:val="24"/>
                <w:szCs w:val="24"/>
                <w:lang w:val="it-IT"/>
              </w:rPr>
              <w:t xml:space="preserve">provvedere </w:t>
            </w:r>
            <w:r w:rsidR="00521442">
              <w:rPr>
                <w:sz w:val="24"/>
                <w:szCs w:val="24"/>
                <w:lang w:val="it-IT"/>
              </w:rPr>
              <w:t xml:space="preserve">personalmente </w:t>
            </w:r>
            <w:r w:rsidR="00C63E68" w:rsidRPr="00E61F46">
              <w:rPr>
                <w:sz w:val="24"/>
                <w:szCs w:val="24"/>
                <w:lang w:val="it-IT"/>
              </w:rPr>
              <w:t>alla raccolta firme da parte dell’Azienda ospitante e di consegnare direttamente di persona il Registro Di Tirocinio presso l’Ufficio Tirocini del Dipartimento.</w:t>
            </w:r>
          </w:p>
        </w:tc>
      </w:tr>
    </w:tbl>
    <w:p w14:paraId="22940FC1" w14:textId="77777777" w:rsidR="00C71437" w:rsidRDefault="00C71437" w:rsidP="00C00926">
      <w:pPr>
        <w:spacing w:after="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2487"/>
        <w:gridCol w:w="2488"/>
        <w:gridCol w:w="2487"/>
        <w:gridCol w:w="2488"/>
      </w:tblGrid>
      <w:tr w:rsidR="00C00926" w:rsidRPr="00E61F46" w14:paraId="4C4B1118" w14:textId="77777777" w:rsidTr="00C00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 w:val="restart"/>
            <w:vAlign w:val="center"/>
          </w:tcPr>
          <w:p w14:paraId="252D2240" w14:textId="77777777" w:rsidR="00C00926" w:rsidRPr="00E61F46" w:rsidRDefault="00C00926" w:rsidP="00C00926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Status</w:t>
            </w:r>
          </w:p>
        </w:tc>
        <w:tc>
          <w:tcPr>
            <w:tcW w:w="2488" w:type="dxa"/>
            <w:vAlign w:val="center"/>
          </w:tcPr>
          <w:p w14:paraId="4F87C17F" w14:textId="77777777" w:rsidR="00C00926" w:rsidRPr="00E61F46" w:rsidRDefault="00C00926" w:rsidP="00C00926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In Review</w:t>
            </w:r>
          </w:p>
        </w:tc>
        <w:tc>
          <w:tcPr>
            <w:tcW w:w="2487" w:type="dxa"/>
            <w:vAlign w:val="center"/>
          </w:tcPr>
          <w:p w14:paraId="26171395" w14:textId="77777777" w:rsidR="00C00926" w:rsidRPr="00E61F46" w:rsidRDefault="00C00926" w:rsidP="00C00926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Approved</w:t>
            </w:r>
            <w:proofErr w:type="spellEnd"/>
          </w:p>
        </w:tc>
        <w:tc>
          <w:tcPr>
            <w:tcW w:w="2488" w:type="dxa"/>
            <w:vAlign w:val="center"/>
          </w:tcPr>
          <w:p w14:paraId="5E570AED" w14:textId="77777777" w:rsidR="00C00926" w:rsidRPr="00E61F46" w:rsidRDefault="00C00926" w:rsidP="00C00926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Rejected</w:t>
            </w:r>
            <w:proofErr w:type="spellEnd"/>
          </w:p>
        </w:tc>
      </w:tr>
      <w:tr w:rsidR="00C00926" w:rsidRPr="00E61F46" w14:paraId="17E5D38D" w14:textId="77777777" w:rsidTr="00C00926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  <w:vAlign w:val="center"/>
          </w:tcPr>
          <w:p w14:paraId="76DBAE3E" w14:textId="77777777" w:rsidR="00C00926" w:rsidRDefault="00C00926" w:rsidP="00C00926">
            <w:pPr>
              <w:pStyle w:val="Logo"/>
              <w:spacing w:before="0" w:after="0"/>
              <w:rPr>
                <w:sz w:val="24"/>
                <w:szCs w:val="24"/>
                <w:lang w:val="it-IT"/>
              </w:rPr>
            </w:pPr>
          </w:p>
        </w:tc>
        <w:tc>
          <w:tcPr>
            <w:tcW w:w="2488" w:type="dxa"/>
            <w:vAlign w:val="center"/>
          </w:tcPr>
          <w:p w14:paraId="64B86945" w14:textId="25B44999" w:rsidR="00C00926" w:rsidRDefault="00C00926" w:rsidP="00521442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</w:p>
        </w:tc>
        <w:tc>
          <w:tcPr>
            <w:tcW w:w="2487" w:type="dxa"/>
            <w:vAlign w:val="center"/>
          </w:tcPr>
          <w:p w14:paraId="11AB79E0" w14:textId="6EA064DE" w:rsidR="00C00926" w:rsidRPr="00C00926" w:rsidRDefault="009237ED" w:rsidP="00C00926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val="it-IT"/>
              </w:rPr>
              <w:drawing>
                <wp:inline distT="0" distB="0" distL="0" distR="0" wp14:anchorId="1A4A7975" wp14:editId="06B6630B">
                  <wp:extent cx="198120" cy="198120"/>
                  <wp:effectExtent l="0" t="0" r="0" b="0"/>
                  <wp:docPr id="5" name="Elemento grafico 5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eckmark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8" w:type="dxa"/>
            <w:vAlign w:val="center"/>
          </w:tcPr>
          <w:p w14:paraId="7A6F38E0" w14:textId="77777777" w:rsidR="00C00926" w:rsidRDefault="00C00926" w:rsidP="00C00926">
            <w:pPr>
              <w:pStyle w:val="Log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</w:p>
        </w:tc>
      </w:tr>
    </w:tbl>
    <w:p w14:paraId="66F18A88" w14:textId="77777777" w:rsidR="00C00926" w:rsidRDefault="00C00926" w:rsidP="00C00926">
      <w:pPr>
        <w:spacing w:after="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4975"/>
        <w:gridCol w:w="4975"/>
      </w:tblGrid>
      <w:tr w:rsidR="00C00926" w:rsidRPr="00E61F46" w14:paraId="6717863E" w14:textId="77777777" w:rsidTr="00B72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5" w:type="dxa"/>
            <w:vAlign w:val="center"/>
          </w:tcPr>
          <w:p w14:paraId="5B5C7A17" w14:textId="77777777" w:rsidR="00C00926" w:rsidRPr="00E61F46" w:rsidRDefault="00C00926" w:rsidP="00C00926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Approval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Date</w:t>
            </w:r>
          </w:p>
        </w:tc>
        <w:tc>
          <w:tcPr>
            <w:tcW w:w="4975" w:type="dxa"/>
            <w:vAlign w:val="center"/>
          </w:tcPr>
          <w:p w14:paraId="05C4B9C6" w14:textId="77777777" w:rsidR="00C00926" w:rsidRPr="00E61F46" w:rsidRDefault="00C00926" w:rsidP="00C00926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Approved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By</w:t>
            </w:r>
          </w:p>
        </w:tc>
      </w:tr>
      <w:tr w:rsidR="00C00926" w:rsidRPr="00E61F46" w14:paraId="07F52B50" w14:textId="77777777" w:rsidTr="000A47E9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5" w:type="dxa"/>
            <w:vAlign w:val="center"/>
          </w:tcPr>
          <w:p w14:paraId="0C85E3E6" w14:textId="59E4510B" w:rsidR="00C00926" w:rsidRPr="00C00926" w:rsidRDefault="009237ED" w:rsidP="00C00926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10/08/2020</w:t>
            </w:r>
          </w:p>
        </w:tc>
        <w:tc>
          <w:tcPr>
            <w:tcW w:w="4975" w:type="dxa"/>
            <w:vAlign w:val="center"/>
          </w:tcPr>
          <w:p w14:paraId="0784AD33" w14:textId="72DF5AF9" w:rsidR="00C00926" w:rsidRPr="00C00926" w:rsidRDefault="009237ED" w:rsidP="00C00926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sz w:val="24"/>
                <w:szCs w:val="24"/>
                <w:lang w:val="it-IT"/>
              </w:rPr>
              <w:t>Andrea De Lucia</w:t>
            </w:r>
          </w:p>
        </w:tc>
      </w:tr>
    </w:tbl>
    <w:p w14:paraId="638B4EDD" w14:textId="631C25DA" w:rsidR="00C00926" w:rsidRDefault="00C00926" w:rsidP="00C71437">
      <w:pPr>
        <w:spacing w:after="360"/>
        <w:rPr>
          <w:sz w:val="24"/>
          <w:szCs w:val="24"/>
          <w:lang w:val="it-IT"/>
        </w:rPr>
      </w:pPr>
    </w:p>
    <w:p w14:paraId="73BBFB07" w14:textId="1D0AEA82" w:rsidR="00A56A9F" w:rsidRPr="000C7897" w:rsidRDefault="00A56A9F" w:rsidP="00A56A9F">
      <w:pPr>
        <w:pStyle w:val="Titolo2"/>
        <w:tabs>
          <w:tab w:val="right" w:pos="10467"/>
        </w:tabs>
        <w:spacing w:before="480" w:after="240"/>
        <w:rPr>
          <w:sz w:val="32"/>
          <w:szCs w:val="32"/>
          <w:lang w:val="it-IT"/>
        </w:rPr>
      </w:pPr>
      <w:bookmarkStart w:id="6" w:name="_Toc49764474"/>
      <w:r w:rsidRPr="000C7897">
        <w:rPr>
          <w:sz w:val="32"/>
          <w:szCs w:val="32"/>
          <w:lang w:val="it-IT"/>
        </w:rPr>
        <w:t>2.</w:t>
      </w:r>
      <w:r>
        <w:rPr>
          <w:sz w:val="32"/>
          <w:szCs w:val="32"/>
          <w:lang w:val="it-IT"/>
        </w:rPr>
        <w:t>3</w:t>
      </w:r>
      <w:r w:rsidRPr="000C7897">
        <w:rPr>
          <w:sz w:val="32"/>
          <w:szCs w:val="32"/>
          <w:lang w:val="it-IT"/>
        </w:rPr>
        <w:t xml:space="preserve"> </w:t>
      </w:r>
      <w:proofErr w:type="spellStart"/>
      <w:r w:rsidRPr="000C7897">
        <w:rPr>
          <w:sz w:val="32"/>
          <w:szCs w:val="32"/>
          <w:lang w:val="it-IT"/>
        </w:rPr>
        <w:t>Change</w:t>
      </w:r>
      <w:proofErr w:type="spellEnd"/>
      <w:r w:rsidRPr="000C7897">
        <w:rPr>
          <w:sz w:val="32"/>
          <w:szCs w:val="32"/>
          <w:lang w:val="it-IT"/>
        </w:rPr>
        <w:t xml:space="preserve"> </w:t>
      </w:r>
      <w:proofErr w:type="spellStart"/>
      <w:r w:rsidRPr="000C7897">
        <w:rPr>
          <w:sz w:val="32"/>
          <w:szCs w:val="32"/>
          <w:lang w:val="it-IT"/>
        </w:rPr>
        <w:t>Request</w:t>
      </w:r>
      <w:proofErr w:type="spellEnd"/>
      <w:r w:rsidRPr="000C7897">
        <w:rPr>
          <w:sz w:val="32"/>
          <w:szCs w:val="32"/>
          <w:lang w:val="it-IT"/>
        </w:rPr>
        <w:t xml:space="preserve">: </w:t>
      </w:r>
      <w:r>
        <w:rPr>
          <w:sz w:val="32"/>
          <w:szCs w:val="32"/>
          <w:lang w:val="it-IT"/>
        </w:rPr>
        <w:t>Servizio di Mailing</w:t>
      </w:r>
      <w:bookmarkEnd w:id="6"/>
      <w:r>
        <w:rPr>
          <w:sz w:val="32"/>
          <w:szCs w:val="32"/>
          <w:lang w:val="it-IT"/>
        </w:rPr>
        <w:tab/>
      </w: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2528"/>
        <w:gridCol w:w="2178"/>
        <w:gridCol w:w="2523"/>
        <w:gridCol w:w="2779"/>
      </w:tblGrid>
      <w:tr w:rsidR="00A56A9F" w:rsidRPr="00E61F46" w14:paraId="178F95B3" w14:textId="77777777" w:rsidTr="003C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0D9A3621" w14:textId="77777777" w:rsidR="00A56A9F" w:rsidRPr="00E61F46" w:rsidRDefault="00A56A9F" w:rsidP="003C1860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 xml:space="preserve">Numero </w:t>
            </w:r>
            <w:proofErr w:type="spellStart"/>
            <w:r w:rsidRPr="00E61F46">
              <w:rPr>
                <w:sz w:val="24"/>
                <w:szCs w:val="24"/>
                <w:lang w:val="it-IT"/>
              </w:rPr>
              <w:t>Change</w:t>
            </w:r>
            <w:proofErr w:type="spellEnd"/>
            <w:r w:rsidRPr="00E61F46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E61F46">
              <w:rPr>
                <w:sz w:val="24"/>
                <w:szCs w:val="24"/>
                <w:lang w:val="it-IT"/>
              </w:rPr>
              <w:t>Request</w:t>
            </w:r>
            <w:proofErr w:type="spellEnd"/>
          </w:p>
        </w:tc>
        <w:tc>
          <w:tcPr>
            <w:tcW w:w="2178" w:type="dxa"/>
            <w:vAlign w:val="center"/>
          </w:tcPr>
          <w:p w14:paraId="701B49C1" w14:textId="77777777" w:rsidR="00A56A9F" w:rsidRPr="00E61F46" w:rsidRDefault="00A56A9F" w:rsidP="003C1860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Nome della Richiesta</w:t>
            </w:r>
          </w:p>
        </w:tc>
        <w:tc>
          <w:tcPr>
            <w:tcW w:w="2523" w:type="dxa"/>
            <w:vAlign w:val="center"/>
          </w:tcPr>
          <w:p w14:paraId="61E9730A" w14:textId="77777777" w:rsidR="00A56A9F" w:rsidRPr="00E61F46" w:rsidRDefault="00A56A9F" w:rsidP="003C1860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Data Richiesta</w:t>
            </w:r>
          </w:p>
        </w:tc>
        <w:tc>
          <w:tcPr>
            <w:tcW w:w="2779" w:type="dxa"/>
            <w:vAlign w:val="center"/>
          </w:tcPr>
          <w:p w14:paraId="53EF1F46" w14:textId="77777777" w:rsidR="00A56A9F" w:rsidRPr="00E61F46" w:rsidRDefault="00A56A9F" w:rsidP="003C1860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Richiesta da</w:t>
            </w:r>
          </w:p>
        </w:tc>
      </w:tr>
      <w:tr w:rsidR="00A56A9F" w:rsidRPr="00E61F46" w14:paraId="42208197" w14:textId="77777777" w:rsidTr="003C1860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7A6EC2A0" w14:textId="3FE25139" w:rsidR="00A56A9F" w:rsidRPr="00E61F46" w:rsidRDefault="00A56A9F" w:rsidP="003C1860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0</w:t>
            </w:r>
            <w:r>
              <w:rPr>
                <w:sz w:val="24"/>
                <w:szCs w:val="24"/>
                <w:lang w:val="it-IT"/>
              </w:rPr>
              <w:t>3</w:t>
            </w:r>
            <w:r w:rsidRPr="00E61F46">
              <w:rPr>
                <w:sz w:val="24"/>
                <w:szCs w:val="24"/>
                <w:lang w:val="it-IT"/>
              </w:rPr>
              <w:t>-CR</w:t>
            </w:r>
            <w:r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178" w:type="dxa"/>
            <w:vAlign w:val="center"/>
          </w:tcPr>
          <w:p w14:paraId="062D62B9" w14:textId="1B4E0145" w:rsidR="00A56A9F" w:rsidRPr="00E61F46" w:rsidRDefault="00A56A9F" w:rsidP="003C1860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sz w:val="24"/>
                <w:szCs w:val="24"/>
                <w:lang w:val="it-IT"/>
              </w:rPr>
              <w:t>Servizio di Mailing</w:t>
            </w:r>
          </w:p>
        </w:tc>
        <w:tc>
          <w:tcPr>
            <w:tcW w:w="2523" w:type="dxa"/>
            <w:vAlign w:val="center"/>
          </w:tcPr>
          <w:p w14:paraId="16310A95" w14:textId="471B0B5E" w:rsidR="00A56A9F" w:rsidRPr="00E61F46" w:rsidRDefault="00A56A9F" w:rsidP="003C1860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 w:rsidRPr="00E61F46">
              <w:rPr>
                <w:rFonts w:asciiTheme="majorHAnsi" w:hAnsiTheme="majorHAnsi"/>
                <w:sz w:val="24"/>
                <w:szCs w:val="24"/>
                <w:lang w:val="it-IT"/>
              </w:rPr>
              <w:t>3</w:t>
            </w:r>
            <w:r w:rsidR="009847C5">
              <w:rPr>
                <w:rFonts w:asciiTheme="majorHAnsi" w:hAnsiTheme="majorHAnsi"/>
                <w:sz w:val="24"/>
                <w:szCs w:val="24"/>
                <w:lang w:val="it-IT"/>
              </w:rPr>
              <w:t>1</w:t>
            </w:r>
            <w:r w:rsidRPr="00E61F46">
              <w:rPr>
                <w:rFonts w:asciiTheme="majorHAnsi" w:hAnsiTheme="majorHAnsi"/>
                <w:sz w:val="24"/>
                <w:szCs w:val="24"/>
                <w:lang w:val="it-IT"/>
              </w:rPr>
              <w:t>/</w:t>
            </w:r>
            <w:r w:rsidR="009847C5">
              <w:rPr>
                <w:rFonts w:asciiTheme="majorHAnsi" w:hAnsiTheme="majorHAnsi"/>
                <w:sz w:val="24"/>
                <w:szCs w:val="24"/>
                <w:lang w:val="it-IT"/>
              </w:rPr>
              <w:t>07</w:t>
            </w:r>
            <w:r w:rsidRPr="00E61F46">
              <w:rPr>
                <w:rFonts w:asciiTheme="majorHAnsi" w:hAnsiTheme="majorHAnsi"/>
                <w:sz w:val="24"/>
                <w:szCs w:val="24"/>
                <w:lang w:val="it-IT"/>
              </w:rPr>
              <w:t>/20</w:t>
            </w:r>
            <w:r w:rsidR="009847C5">
              <w:rPr>
                <w:rFonts w:asciiTheme="majorHAnsi" w:hAnsiTheme="majorHAnsi"/>
                <w:sz w:val="24"/>
                <w:szCs w:val="24"/>
                <w:lang w:val="it-IT"/>
              </w:rPr>
              <w:t>20</w:t>
            </w:r>
          </w:p>
        </w:tc>
        <w:tc>
          <w:tcPr>
            <w:tcW w:w="2779" w:type="dxa"/>
            <w:vAlign w:val="center"/>
          </w:tcPr>
          <w:p w14:paraId="726FB285" w14:textId="77777777" w:rsidR="00A56A9F" w:rsidRPr="00E61F46" w:rsidRDefault="00A56A9F" w:rsidP="003C1860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 w:rsidRPr="00E61F46">
              <w:rPr>
                <w:rFonts w:asciiTheme="majorHAnsi" w:hAnsiTheme="majorHAnsi"/>
                <w:sz w:val="24"/>
                <w:szCs w:val="24"/>
                <w:lang w:val="it-IT"/>
              </w:rPr>
              <w:t>Andrea De Lucia</w:t>
            </w:r>
          </w:p>
        </w:tc>
      </w:tr>
    </w:tbl>
    <w:p w14:paraId="74185FA2" w14:textId="77777777" w:rsidR="00A56A9F" w:rsidRPr="00E61F46" w:rsidRDefault="00A56A9F" w:rsidP="00A56A9F">
      <w:pPr>
        <w:spacing w:after="24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9950"/>
      </w:tblGrid>
      <w:tr w:rsidR="00A56A9F" w:rsidRPr="00E61F46" w14:paraId="06A5AA0C" w14:textId="77777777" w:rsidTr="003C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6619CBA0" w14:textId="77777777" w:rsidR="00A56A9F" w:rsidRPr="00E61F46" w:rsidRDefault="00A56A9F" w:rsidP="003C1860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Descrizione</w:t>
            </w:r>
          </w:p>
        </w:tc>
      </w:tr>
      <w:tr w:rsidR="00A56A9F" w:rsidRPr="00292040" w14:paraId="7155B221" w14:textId="77777777" w:rsidTr="003C1860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1C793793" w14:textId="6633C9BD" w:rsidR="00A56A9F" w:rsidRPr="00E61F46" w:rsidRDefault="00A56A9F" w:rsidP="003C1860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 xml:space="preserve">Si richiede l’aggiunta di un nuovo modulo che permetta </w:t>
            </w:r>
            <w:r w:rsidR="00DE718B">
              <w:rPr>
                <w:sz w:val="24"/>
                <w:szCs w:val="24"/>
                <w:lang w:val="it-IT"/>
              </w:rPr>
              <w:t xml:space="preserve">l’invio di e-mail quando gli oggetti modellati dal sistema subiscono una variazione di stato. </w:t>
            </w:r>
            <w:r w:rsidRPr="00E61F46">
              <w:rPr>
                <w:sz w:val="24"/>
                <w:szCs w:val="24"/>
                <w:lang w:val="it-IT"/>
              </w:rPr>
              <w:t xml:space="preserve">Il modulo in questione dovrà essere integrato nel sistema esistente </w:t>
            </w:r>
            <w:proofErr w:type="spellStart"/>
            <w:r w:rsidRPr="00E61F46">
              <w:rPr>
                <w:sz w:val="24"/>
                <w:szCs w:val="24"/>
                <w:lang w:val="it-IT"/>
              </w:rPr>
              <w:t>TirocinioSmart</w:t>
            </w:r>
            <w:proofErr w:type="spellEnd"/>
            <w:r w:rsidRPr="00E61F46">
              <w:rPr>
                <w:sz w:val="24"/>
                <w:szCs w:val="24"/>
                <w:lang w:val="it-IT"/>
              </w:rPr>
              <w:t>.</w:t>
            </w:r>
          </w:p>
        </w:tc>
      </w:tr>
    </w:tbl>
    <w:p w14:paraId="7F9F90DF" w14:textId="77777777" w:rsidR="00A56A9F" w:rsidRPr="00E61F46" w:rsidRDefault="00A56A9F" w:rsidP="00A56A9F">
      <w:pPr>
        <w:spacing w:after="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9950"/>
      </w:tblGrid>
      <w:tr w:rsidR="00A56A9F" w:rsidRPr="00E61F46" w14:paraId="527CE6EE" w14:textId="77777777" w:rsidTr="003C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2785C901" w14:textId="77777777" w:rsidR="00A56A9F" w:rsidRPr="00E61F46" w:rsidRDefault="00A56A9F" w:rsidP="003C1860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Scopo</w:t>
            </w:r>
          </w:p>
        </w:tc>
      </w:tr>
      <w:tr w:rsidR="00A56A9F" w:rsidRPr="00292040" w14:paraId="4581EAE0" w14:textId="77777777" w:rsidTr="003C1860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1F47699F" w14:textId="77777777" w:rsidR="006944F6" w:rsidRDefault="00A56A9F" w:rsidP="006944F6">
            <w:pPr>
              <w:pStyle w:val="Logo"/>
              <w:spacing w:before="0" w:after="120"/>
              <w:jc w:val="both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Ad oggi,</w:t>
            </w:r>
            <w:r w:rsidR="003A468B">
              <w:rPr>
                <w:sz w:val="24"/>
                <w:szCs w:val="24"/>
                <w:lang w:val="it-IT"/>
              </w:rPr>
              <w:t xml:space="preserve"> il cambiamento di stato di un oggetto modellato dal sistema non coinvolge l’invio di alcuna notifica</w:t>
            </w:r>
            <w:r w:rsidRPr="00E61F46">
              <w:rPr>
                <w:sz w:val="24"/>
                <w:szCs w:val="24"/>
                <w:lang w:val="it-IT"/>
              </w:rPr>
              <w:t xml:space="preserve">. Con tale modifica, s’intende </w:t>
            </w:r>
            <w:r w:rsidR="003A468B">
              <w:rPr>
                <w:sz w:val="24"/>
                <w:szCs w:val="24"/>
                <w:lang w:val="it-IT"/>
              </w:rPr>
              <w:t>garantire</w:t>
            </w:r>
            <w:r w:rsidRPr="00E61F46">
              <w:rPr>
                <w:sz w:val="24"/>
                <w:szCs w:val="24"/>
                <w:lang w:val="it-IT"/>
              </w:rPr>
              <w:t xml:space="preserve"> l</w:t>
            </w:r>
            <w:r w:rsidR="003A468B">
              <w:rPr>
                <w:sz w:val="24"/>
                <w:szCs w:val="24"/>
                <w:lang w:val="it-IT"/>
              </w:rPr>
              <w:t>a ricezione di una mail il cui obiettivo è informare l’utente relativamente allo stato, ad esempio, di una domanda di tirocinio</w:t>
            </w:r>
            <w:r w:rsidRPr="00E61F46">
              <w:rPr>
                <w:sz w:val="24"/>
                <w:szCs w:val="24"/>
                <w:lang w:val="it-IT"/>
              </w:rPr>
              <w:t xml:space="preserve">. </w:t>
            </w:r>
          </w:p>
          <w:p w14:paraId="043F0765" w14:textId="684C23CB" w:rsidR="002933C9" w:rsidRDefault="006944F6" w:rsidP="006944F6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Il sistema dovrà garantire la realizzazione di un servizio di mailing </w:t>
            </w:r>
            <w:r w:rsidR="002933C9">
              <w:rPr>
                <w:sz w:val="24"/>
                <w:szCs w:val="24"/>
                <w:lang w:val="it-IT"/>
              </w:rPr>
              <w:t>che provvederà ad inviare una mail:</w:t>
            </w:r>
          </w:p>
          <w:p w14:paraId="7B5ABD9F" w14:textId="7BB28E7B" w:rsidR="006944F6" w:rsidRDefault="002933C9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la sua</w:t>
            </w:r>
            <w:r w:rsidR="006944F6">
              <w:rPr>
                <w:sz w:val="24"/>
                <w:szCs w:val="24"/>
                <w:lang w:val="it-IT"/>
              </w:rPr>
              <w:t xml:space="preserve"> richiesta di iscrizione viene approvata dall’Impiegato dell’Ufficio Tirocini;</w:t>
            </w:r>
          </w:p>
          <w:p w14:paraId="699134F4" w14:textId="77777777" w:rsidR="002933C9" w:rsidRDefault="002933C9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la sua richiesta di iscrizione viene rifiutata dall’Impiegato dell’Ufficio Tirocini;</w:t>
            </w:r>
          </w:p>
          <w:p w14:paraId="5DD83008" w14:textId="38470F55" w:rsidR="002933C9" w:rsidRDefault="002933C9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la sua richiesta di iscrizione viene inviata;</w:t>
            </w:r>
          </w:p>
          <w:p w14:paraId="02A9736C" w14:textId="2EAD226C" w:rsidR="002933C9" w:rsidRDefault="002933C9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 delegato aziendale quando la sua richiesta di convenzionamento viene inviata;</w:t>
            </w:r>
          </w:p>
          <w:p w14:paraId="15FC4F9E" w14:textId="76FFD0EE" w:rsidR="002933C9" w:rsidRDefault="002933C9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 delegato aziendale quando la sua richiesta di convenzionamento viene approvata dall’impiegato dell’Ufficio Tirocini;</w:t>
            </w:r>
          </w:p>
          <w:p w14:paraId="2CD9E734" w14:textId="03935EF7" w:rsidR="002933C9" w:rsidRDefault="002933C9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 delegato aziendale quando la sua richiesta di convenzionamento viene rifiutata dall’impiegato dell’Ufficio Tirocini;</w:t>
            </w:r>
          </w:p>
          <w:p w14:paraId="1A26EEE7" w14:textId="4603D82D" w:rsidR="002933C9" w:rsidRDefault="002933C9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la sua domanda di tirocinio viene inviata all’azienda;</w:t>
            </w:r>
          </w:p>
          <w:p w14:paraId="1EC0C803" w14:textId="77777777" w:rsidR="006944F6" w:rsidRDefault="002933C9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la sua domanda di tirocinio viene accettata dal delegato aziendale;</w:t>
            </w:r>
          </w:p>
          <w:p w14:paraId="2E70C9E0" w14:textId="77777777" w:rsidR="002933C9" w:rsidRDefault="002933C9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la sua domanda di tirocinio viene rifiutata dal delegato aziendale;</w:t>
            </w:r>
          </w:p>
          <w:p w14:paraId="37FD552A" w14:textId="3B5F038E" w:rsidR="002933C9" w:rsidRDefault="002933C9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la sua domanda di tirocinio viene approvata dall’impiegato dell’ufficio tirocini;</w:t>
            </w:r>
          </w:p>
          <w:p w14:paraId="66305B19" w14:textId="77777777" w:rsidR="002933C9" w:rsidRDefault="002933C9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la sua domanda di tirocinio viene respinta dall’impiegato dell’ufficio tirocini;</w:t>
            </w:r>
          </w:p>
          <w:p w14:paraId="093C5D73" w14:textId="2AA27A7D" w:rsidR="003C1C65" w:rsidRDefault="003C1C65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la sua domanda di tirocinio viene validata dal Presidente del Consiglio Didattico;</w:t>
            </w:r>
          </w:p>
          <w:p w14:paraId="70E5F41C" w14:textId="77777777" w:rsidR="002933C9" w:rsidRDefault="003C1C65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la sua domanda di tirocinio viene annullata dal Presidente del Consiglio Didattico;</w:t>
            </w:r>
          </w:p>
          <w:p w14:paraId="4917AAFD" w14:textId="77777777" w:rsidR="00D848CC" w:rsidRDefault="00D848CC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un’attività di tirocinio è inserita correttamente all’interno del suo registro di tirocinio;</w:t>
            </w:r>
          </w:p>
          <w:p w14:paraId="58529084" w14:textId="77777777" w:rsidR="00D848CC" w:rsidRDefault="00D848CC" w:rsidP="009847C5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un’attività di tirocinio inserita all’interno del proprio registro di tirocinio viene validata dal Delegato Aziendale;</w:t>
            </w:r>
          </w:p>
          <w:p w14:paraId="0B4847D6" w14:textId="3FF01806" w:rsidR="00D848CC" w:rsidRDefault="00D848CC" w:rsidP="00D848CC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un’attività di tirocinio inserita all’interno del proprio registro di tirocinio viene annullata dal Delegato Aziendale;</w:t>
            </w:r>
          </w:p>
          <w:p w14:paraId="78D66E0D" w14:textId="43A301FC" w:rsidR="00D848CC" w:rsidRDefault="00D848CC" w:rsidP="00D848CC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il proprio registro di tirocinio viene chiuso dal Delegato Aziendale;</w:t>
            </w:r>
          </w:p>
          <w:p w14:paraId="1CB421D0" w14:textId="23D5090C" w:rsidR="00D848CC" w:rsidRPr="00D848CC" w:rsidRDefault="00D848CC" w:rsidP="00D848CC">
            <w:pPr>
              <w:pStyle w:val="Logo"/>
              <w:numPr>
                <w:ilvl w:val="0"/>
                <w:numId w:val="6"/>
              </w:numPr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ad uno studente quando il proprio registro di tirocinio viene validato dal Presidente del Consiglio Didattico.</w:t>
            </w:r>
          </w:p>
        </w:tc>
      </w:tr>
    </w:tbl>
    <w:p w14:paraId="241C63B3" w14:textId="77777777" w:rsidR="00A56A9F" w:rsidRPr="00E61F46" w:rsidRDefault="00A56A9F" w:rsidP="00A56A9F">
      <w:pPr>
        <w:spacing w:after="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9950"/>
      </w:tblGrid>
      <w:tr w:rsidR="00A56A9F" w:rsidRPr="00E61F46" w14:paraId="06E25FF2" w14:textId="77777777" w:rsidTr="003C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70299913" w14:textId="77777777" w:rsidR="00A56A9F" w:rsidRPr="00E61F46" w:rsidRDefault="00A56A9F" w:rsidP="003C1860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Priorità</w:t>
            </w:r>
          </w:p>
        </w:tc>
      </w:tr>
      <w:tr w:rsidR="00A56A9F" w:rsidRPr="00E61F46" w14:paraId="2C15817B" w14:textId="77777777" w:rsidTr="003C1860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372E7528" w14:textId="77777777" w:rsidR="003C1C65" w:rsidRDefault="003C1C65" w:rsidP="0092310A">
            <w:pPr>
              <w:pStyle w:val="Logo"/>
              <w:numPr>
                <w:ilvl w:val="0"/>
                <w:numId w:val="3"/>
              </w:numPr>
              <w:spacing w:before="0" w:after="0"/>
              <w:ind w:left="757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Alta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B357A">
              <w:rPr>
                <w:sz w:val="24"/>
                <w:szCs w:val="24"/>
                <w:lang w:val="it-IT"/>
              </w:rPr>
              <w:t xml:space="preserve">  </w:t>
            </w:r>
          </w:p>
          <w:p w14:paraId="51634D7D" w14:textId="7272BFA1" w:rsidR="003C1C65" w:rsidRPr="003C1C65" w:rsidRDefault="003C1C65" w:rsidP="0092310A">
            <w:pPr>
              <w:pStyle w:val="Logo"/>
              <w:numPr>
                <w:ilvl w:val="0"/>
                <w:numId w:val="3"/>
              </w:numPr>
              <w:spacing w:before="0" w:after="0"/>
              <w:ind w:left="757"/>
              <w:rPr>
                <w:sz w:val="24"/>
                <w:szCs w:val="24"/>
                <w:lang w:val="it-IT"/>
              </w:rPr>
            </w:pPr>
            <w:r w:rsidRPr="003C1C65">
              <w:rPr>
                <w:sz w:val="24"/>
                <w:szCs w:val="24"/>
                <w:lang w:val="it-IT"/>
              </w:rPr>
              <w:t xml:space="preserve">Media </w:t>
            </w:r>
          </w:p>
          <w:p w14:paraId="35878C13" w14:textId="69A09836" w:rsidR="00A56A9F" w:rsidRPr="00E61F46" w:rsidRDefault="003C1C65" w:rsidP="0092310A">
            <w:pPr>
              <w:pStyle w:val="Logo"/>
              <w:numPr>
                <w:ilvl w:val="0"/>
                <w:numId w:val="4"/>
              </w:numPr>
              <w:spacing w:before="0" w:after="0"/>
              <w:ind w:left="757"/>
              <w:rPr>
                <w:sz w:val="24"/>
                <w:szCs w:val="24"/>
                <w:lang w:val="it-IT"/>
              </w:rPr>
            </w:pPr>
            <w:r w:rsidRPr="00521442">
              <w:rPr>
                <w:sz w:val="24"/>
                <w:szCs w:val="24"/>
                <w:lang w:val="it-IT"/>
              </w:rPr>
              <w:t>Bassa</w:t>
            </w:r>
          </w:p>
        </w:tc>
      </w:tr>
    </w:tbl>
    <w:p w14:paraId="50151796" w14:textId="77777777" w:rsidR="00A56A9F" w:rsidRPr="00E61F46" w:rsidRDefault="00A56A9F" w:rsidP="00A56A9F">
      <w:pPr>
        <w:spacing w:after="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9950"/>
      </w:tblGrid>
      <w:tr w:rsidR="00A56A9F" w:rsidRPr="00E61F46" w14:paraId="50F4016C" w14:textId="77777777" w:rsidTr="003C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5436AF68" w14:textId="77777777" w:rsidR="00A56A9F" w:rsidRPr="00E61F46" w:rsidRDefault="00A56A9F" w:rsidP="003C1860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Conseguenze, se non accettata</w:t>
            </w:r>
          </w:p>
        </w:tc>
      </w:tr>
      <w:tr w:rsidR="00A56A9F" w:rsidRPr="00292040" w14:paraId="36946077" w14:textId="77777777" w:rsidTr="003C1860">
        <w:trPr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0" w:type="dxa"/>
            <w:vAlign w:val="center"/>
          </w:tcPr>
          <w:p w14:paraId="3BE76181" w14:textId="2B9D6BE8" w:rsidR="00A56A9F" w:rsidRPr="00E61F46" w:rsidRDefault="00A56A9F" w:rsidP="003C1860">
            <w:pPr>
              <w:pStyle w:val="Logo"/>
              <w:spacing w:before="0" w:after="0"/>
              <w:jc w:val="both"/>
              <w:rPr>
                <w:sz w:val="24"/>
                <w:szCs w:val="24"/>
                <w:lang w:val="it-IT"/>
              </w:rPr>
            </w:pPr>
            <w:r w:rsidRPr="00E61F46">
              <w:rPr>
                <w:sz w:val="24"/>
                <w:szCs w:val="24"/>
                <w:lang w:val="it-IT"/>
              </w:rPr>
              <w:t>Il normale comportamento del sistema non verrebbe compromesso, ma verrebbero a mancare tutti i vantaggi derivanti dall’integrazione del modulo stesso. Uno tra questi</w:t>
            </w:r>
            <w:r w:rsidR="003C1C65">
              <w:rPr>
                <w:sz w:val="24"/>
                <w:szCs w:val="24"/>
                <w:lang w:val="it-IT"/>
              </w:rPr>
              <w:t>, potrebbe essere la necessità da parte de</w:t>
            </w:r>
            <w:r w:rsidR="003A468B">
              <w:rPr>
                <w:sz w:val="24"/>
                <w:szCs w:val="24"/>
                <w:lang w:val="it-IT"/>
              </w:rPr>
              <w:t xml:space="preserve">gli utenti </w:t>
            </w:r>
            <w:r w:rsidR="003C1C65">
              <w:rPr>
                <w:sz w:val="24"/>
                <w:szCs w:val="24"/>
                <w:lang w:val="it-IT"/>
              </w:rPr>
              <w:t xml:space="preserve">di </w:t>
            </w:r>
            <w:r w:rsidR="003A468B">
              <w:rPr>
                <w:sz w:val="24"/>
                <w:szCs w:val="24"/>
                <w:lang w:val="it-IT"/>
              </w:rPr>
              <w:t xml:space="preserve">accedere </w:t>
            </w:r>
            <w:r w:rsidR="003C1C65">
              <w:rPr>
                <w:sz w:val="24"/>
                <w:szCs w:val="24"/>
                <w:lang w:val="it-IT"/>
              </w:rPr>
              <w:t xml:space="preserve">inevitabilmente al </w:t>
            </w:r>
            <w:r w:rsidR="003A468B">
              <w:rPr>
                <w:sz w:val="24"/>
                <w:szCs w:val="24"/>
                <w:lang w:val="it-IT"/>
              </w:rPr>
              <w:t>sistema per verificare se è avvenuto un cambiamento di stato relativamente all’oggetto d’interesse.</w:t>
            </w:r>
          </w:p>
        </w:tc>
      </w:tr>
    </w:tbl>
    <w:p w14:paraId="75457D75" w14:textId="77777777" w:rsidR="00A56A9F" w:rsidRDefault="00A56A9F" w:rsidP="00A56A9F">
      <w:pPr>
        <w:spacing w:after="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2487"/>
        <w:gridCol w:w="2488"/>
        <w:gridCol w:w="2487"/>
        <w:gridCol w:w="2488"/>
      </w:tblGrid>
      <w:tr w:rsidR="00A56A9F" w:rsidRPr="00E61F46" w14:paraId="617B85DB" w14:textId="77777777" w:rsidTr="003C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 w:val="restart"/>
            <w:vAlign w:val="center"/>
          </w:tcPr>
          <w:p w14:paraId="05EAF59B" w14:textId="77777777" w:rsidR="00A56A9F" w:rsidRPr="00E61F46" w:rsidRDefault="00A56A9F" w:rsidP="003C1860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Status</w:t>
            </w:r>
          </w:p>
        </w:tc>
        <w:tc>
          <w:tcPr>
            <w:tcW w:w="2488" w:type="dxa"/>
            <w:vAlign w:val="center"/>
          </w:tcPr>
          <w:p w14:paraId="21DCF7C7" w14:textId="77777777" w:rsidR="00A56A9F" w:rsidRPr="00E61F46" w:rsidRDefault="00A56A9F" w:rsidP="003C1860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In Review</w:t>
            </w:r>
          </w:p>
        </w:tc>
        <w:tc>
          <w:tcPr>
            <w:tcW w:w="2487" w:type="dxa"/>
            <w:vAlign w:val="center"/>
          </w:tcPr>
          <w:p w14:paraId="351A572C" w14:textId="77777777" w:rsidR="00A56A9F" w:rsidRPr="00E61F46" w:rsidRDefault="00A56A9F" w:rsidP="003C1860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Approved</w:t>
            </w:r>
            <w:proofErr w:type="spellEnd"/>
          </w:p>
        </w:tc>
        <w:tc>
          <w:tcPr>
            <w:tcW w:w="2488" w:type="dxa"/>
            <w:vAlign w:val="center"/>
          </w:tcPr>
          <w:p w14:paraId="4E8F1092" w14:textId="77777777" w:rsidR="00A56A9F" w:rsidRPr="00E61F46" w:rsidRDefault="00A56A9F" w:rsidP="003C1860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Rejected</w:t>
            </w:r>
            <w:proofErr w:type="spellEnd"/>
          </w:p>
        </w:tc>
      </w:tr>
      <w:tr w:rsidR="00A56A9F" w:rsidRPr="00E61F46" w14:paraId="69E34092" w14:textId="77777777" w:rsidTr="003C1860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Merge/>
            <w:vAlign w:val="center"/>
          </w:tcPr>
          <w:p w14:paraId="5ACB1413" w14:textId="77777777" w:rsidR="00A56A9F" w:rsidRDefault="00A56A9F" w:rsidP="003C1860">
            <w:pPr>
              <w:pStyle w:val="Logo"/>
              <w:spacing w:before="0" w:after="0"/>
              <w:rPr>
                <w:sz w:val="24"/>
                <w:szCs w:val="24"/>
                <w:lang w:val="it-IT"/>
              </w:rPr>
            </w:pPr>
          </w:p>
        </w:tc>
        <w:tc>
          <w:tcPr>
            <w:tcW w:w="2488" w:type="dxa"/>
            <w:vAlign w:val="center"/>
          </w:tcPr>
          <w:p w14:paraId="3BCDFDDC" w14:textId="3FCB2E8A" w:rsidR="00A56A9F" w:rsidRDefault="00A56A9F" w:rsidP="003C1C65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</w:p>
        </w:tc>
        <w:tc>
          <w:tcPr>
            <w:tcW w:w="2487" w:type="dxa"/>
            <w:vAlign w:val="center"/>
          </w:tcPr>
          <w:p w14:paraId="6890BC68" w14:textId="70C5308F" w:rsidR="00A56A9F" w:rsidRPr="00C00926" w:rsidRDefault="009237ED" w:rsidP="009237ED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  <w:lang w:val="it-IT"/>
              </w:rPr>
              <w:drawing>
                <wp:inline distT="0" distB="0" distL="0" distR="0" wp14:anchorId="57E4C247" wp14:editId="4071494D">
                  <wp:extent cx="198120" cy="198120"/>
                  <wp:effectExtent l="0" t="0" r="0" b="0"/>
                  <wp:docPr id="8" name="Elemento grafico 8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eckmark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8" w:type="dxa"/>
            <w:vAlign w:val="center"/>
          </w:tcPr>
          <w:p w14:paraId="1398D9AB" w14:textId="77777777" w:rsidR="00A56A9F" w:rsidRDefault="00A56A9F" w:rsidP="003C1860">
            <w:pPr>
              <w:pStyle w:val="Logo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</w:p>
        </w:tc>
      </w:tr>
    </w:tbl>
    <w:p w14:paraId="4E311DDE" w14:textId="77777777" w:rsidR="00A56A9F" w:rsidRDefault="00A56A9F" w:rsidP="00A56A9F">
      <w:pPr>
        <w:spacing w:after="0"/>
        <w:rPr>
          <w:sz w:val="24"/>
          <w:szCs w:val="24"/>
          <w:lang w:val="it-IT"/>
        </w:rPr>
      </w:pPr>
    </w:p>
    <w:tbl>
      <w:tblPr>
        <w:tblStyle w:val="Tabellafinanziaria"/>
        <w:tblW w:w="0" w:type="auto"/>
        <w:jc w:val="center"/>
        <w:tblLook w:val="00A0" w:firstRow="1" w:lastRow="0" w:firstColumn="1" w:lastColumn="0" w:noHBand="0" w:noVBand="0"/>
      </w:tblPr>
      <w:tblGrid>
        <w:gridCol w:w="4975"/>
        <w:gridCol w:w="4975"/>
      </w:tblGrid>
      <w:tr w:rsidR="00A56A9F" w:rsidRPr="00E61F46" w14:paraId="78CB38AF" w14:textId="77777777" w:rsidTr="003C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5" w:type="dxa"/>
            <w:vAlign w:val="center"/>
          </w:tcPr>
          <w:p w14:paraId="4D53BF04" w14:textId="77777777" w:rsidR="00A56A9F" w:rsidRPr="00E61F46" w:rsidRDefault="00A56A9F" w:rsidP="003C1860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Approval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Date</w:t>
            </w:r>
          </w:p>
        </w:tc>
        <w:tc>
          <w:tcPr>
            <w:tcW w:w="4975" w:type="dxa"/>
            <w:vAlign w:val="center"/>
          </w:tcPr>
          <w:p w14:paraId="20D3CF7A" w14:textId="77777777" w:rsidR="00A56A9F" w:rsidRPr="00E61F46" w:rsidRDefault="00A56A9F" w:rsidP="003C1860">
            <w:pPr>
              <w:pStyle w:val="Logo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Approved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By</w:t>
            </w:r>
          </w:p>
        </w:tc>
      </w:tr>
      <w:tr w:rsidR="00A56A9F" w:rsidRPr="00E61F46" w14:paraId="4437A017" w14:textId="77777777" w:rsidTr="003C1860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5" w:type="dxa"/>
            <w:vAlign w:val="center"/>
          </w:tcPr>
          <w:p w14:paraId="274A88B6" w14:textId="6E68835D" w:rsidR="00A56A9F" w:rsidRPr="00C00926" w:rsidRDefault="009237ED" w:rsidP="003C1860">
            <w:pPr>
              <w:pStyle w:val="Logo"/>
              <w:spacing w:before="0" w:after="0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10/08/2020</w:t>
            </w:r>
          </w:p>
        </w:tc>
        <w:tc>
          <w:tcPr>
            <w:tcW w:w="4975" w:type="dxa"/>
            <w:vAlign w:val="center"/>
          </w:tcPr>
          <w:p w14:paraId="716B80C3" w14:textId="35DAB6F0" w:rsidR="00A56A9F" w:rsidRPr="00C00926" w:rsidRDefault="009237ED" w:rsidP="003C1860">
            <w:pPr>
              <w:pStyle w:val="Logo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/>
                <w:sz w:val="24"/>
                <w:szCs w:val="24"/>
                <w:lang w:val="it-IT"/>
              </w:rPr>
              <w:t>Andrea De Lucia</w:t>
            </w:r>
          </w:p>
        </w:tc>
      </w:tr>
    </w:tbl>
    <w:p w14:paraId="250577E3" w14:textId="77777777" w:rsidR="00A56A9F" w:rsidRPr="00E61F46" w:rsidRDefault="00A56A9F" w:rsidP="00A56A9F">
      <w:pPr>
        <w:spacing w:after="360"/>
        <w:rPr>
          <w:sz w:val="24"/>
          <w:szCs w:val="24"/>
          <w:lang w:val="it-IT"/>
        </w:rPr>
      </w:pPr>
    </w:p>
    <w:p w14:paraId="49E510A2" w14:textId="77777777" w:rsidR="00A56A9F" w:rsidRPr="00E61F46" w:rsidRDefault="00A56A9F" w:rsidP="00C71437">
      <w:pPr>
        <w:spacing w:after="360"/>
        <w:rPr>
          <w:sz w:val="24"/>
          <w:szCs w:val="24"/>
          <w:lang w:val="it-IT"/>
        </w:rPr>
      </w:pPr>
    </w:p>
    <w:sectPr w:rsidR="00A56A9F" w:rsidRPr="00E61F46" w:rsidSect="00BA6776">
      <w:footerReference w:type="default" r:id="rId13"/>
      <w:pgSz w:w="11907" w:h="16839" w:code="1"/>
      <w:pgMar w:top="720" w:right="720" w:bottom="720" w:left="72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8E6AD" w14:textId="77777777" w:rsidR="00280816" w:rsidRDefault="00280816">
      <w:pPr>
        <w:spacing w:after="0" w:line="240" w:lineRule="auto"/>
      </w:pPr>
      <w:r>
        <w:separator/>
      </w:r>
    </w:p>
  </w:endnote>
  <w:endnote w:type="continuationSeparator" w:id="0">
    <w:p w14:paraId="41D19C9C" w14:textId="77777777" w:rsidR="00280816" w:rsidRDefault="0028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Caiyun">
    <w:altName w:val="STCaiyun"/>
    <w:charset w:val="86"/>
    <w:family w:val="auto"/>
    <w:pitch w:val="variable"/>
    <w:sig w:usb0="00000001" w:usb1="38CF00F8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7AE49" w14:textId="77777777" w:rsidR="00253430" w:rsidRDefault="00253430">
    <w:pPr>
      <w:pStyle w:val="Pidipagina"/>
      <w:rPr>
        <w:lang w:val="it-IT"/>
      </w:rPr>
    </w:pPr>
  </w:p>
  <w:p w14:paraId="5CD5F69E" w14:textId="77777777" w:rsidR="0021346A" w:rsidRPr="0026167D" w:rsidRDefault="00253430">
    <w:pPr>
      <w:pStyle w:val="Pidipagina"/>
      <w:rPr>
        <w:lang w:val="it-IT"/>
      </w:rPr>
    </w:pPr>
    <w:r>
      <w:rPr>
        <w:lang w:val="it-IT"/>
      </w:rPr>
      <w:t>CR</w:t>
    </w:r>
    <w:r w:rsidR="0021346A">
      <w:rPr>
        <w:lang w:val="it-IT"/>
      </w:rPr>
      <w:t xml:space="preserve"> – </w:t>
    </w:r>
    <w:r>
      <w:rPr>
        <w:lang w:val="it-IT"/>
      </w:rPr>
      <w:t xml:space="preserve">Change request </w:t>
    </w:r>
    <w:r w:rsidR="0021346A" w:rsidRPr="00BA6776">
      <w:rPr>
        <w:lang w:val="it-IT"/>
      </w:rPr>
      <w:ptab w:relativeTo="margin" w:alignment="center" w:leader="none"/>
    </w:r>
    <w:r w:rsidR="0021346A" w:rsidRPr="00BA6776">
      <w:rPr>
        <w:lang w:val="it-IT"/>
      </w:rPr>
      <w:ptab w:relativeTo="margin" w:alignment="right" w:leader="none"/>
    </w:r>
    <w:r w:rsidR="0021346A" w:rsidRPr="00BA6776">
      <w:rPr>
        <w:lang w:val="it-IT"/>
      </w:rPr>
      <w:fldChar w:fldCharType="begin"/>
    </w:r>
    <w:r w:rsidR="0021346A" w:rsidRPr="00BA6776">
      <w:rPr>
        <w:lang w:val="it-IT"/>
      </w:rPr>
      <w:instrText>PAGE   \* MERGEFORMAT</w:instrText>
    </w:r>
    <w:r w:rsidR="0021346A" w:rsidRPr="00BA6776">
      <w:rPr>
        <w:lang w:val="it-IT"/>
      </w:rPr>
      <w:fldChar w:fldCharType="separate"/>
    </w:r>
    <w:r w:rsidR="00505A3B">
      <w:rPr>
        <w:noProof/>
        <w:lang w:val="it-IT"/>
      </w:rPr>
      <w:t>40</w:t>
    </w:r>
    <w:r w:rsidR="0021346A" w:rsidRPr="00BA6776">
      <w:rPr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0935C" w14:textId="77777777" w:rsidR="00280816" w:rsidRDefault="00280816">
      <w:pPr>
        <w:spacing w:after="0" w:line="240" w:lineRule="auto"/>
      </w:pPr>
      <w:r>
        <w:separator/>
      </w:r>
    </w:p>
  </w:footnote>
  <w:footnote w:type="continuationSeparator" w:id="0">
    <w:p w14:paraId="765DD40D" w14:textId="77777777" w:rsidR="00280816" w:rsidRDefault="00280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490F"/>
    <w:multiLevelType w:val="hybridMultilevel"/>
    <w:tmpl w:val="FF6EA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00013"/>
    <w:multiLevelType w:val="hybridMultilevel"/>
    <w:tmpl w:val="1D40A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F512C"/>
    <w:multiLevelType w:val="hybridMultilevel"/>
    <w:tmpl w:val="3DAA16B4"/>
    <w:lvl w:ilvl="0" w:tplc="EEBC4748">
      <w:start w:val="1"/>
      <w:numFmt w:val="bullet"/>
      <w:lvlText w:val=""/>
      <w:lvlJc w:val="left"/>
      <w:pPr>
        <w:ind w:left="121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5258A0"/>
    <w:multiLevelType w:val="hybridMultilevel"/>
    <w:tmpl w:val="E02A2510"/>
    <w:lvl w:ilvl="0" w:tplc="C4A8E3B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12C9C"/>
    <w:multiLevelType w:val="multilevel"/>
    <w:tmpl w:val="FDD216E8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E3031A7"/>
    <w:multiLevelType w:val="hybridMultilevel"/>
    <w:tmpl w:val="4796B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0E0E"/>
    <w:rsid w:val="00001938"/>
    <w:rsid w:val="00003EEE"/>
    <w:rsid w:val="00004B1B"/>
    <w:rsid w:val="00006FD2"/>
    <w:rsid w:val="00011BC0"/>
    <w:rsid w:val="00013FA9"/>
    <w:rsid w:val="00014294"/>
    <w:rsid w:val="0001501A"/>
    <w:rsid w:val="00015647"/>
    <w:rsid w:val="0001655D"/>
    <w:rsid w:val="00020CEF"/>
    <w:rsid w:val="00022CC0"/>
    <w:rsid w:val="000257AE"/>
    <w:rsid w:val="000347C7"/>
    <w:rsid w:val="00035345"/>
    <w:rsid w:val="000353A1"/>
    <w:rsid w:val="00036F26"/>
    <w:rsid w:val="0004237D"/>
    <w:rsid w:val="0004322E"/>
    <w:rsid w:val="0004382B"/>
    <w:rsid w:val="000445C8"/>
    <w:rsid w:val="000513E3"/>
    <w:rsid w:val="0005173A"/>
    <w:rsid w:val="0005322C"/>
    <w:rsid w:val="00061415"/>
    <w:rsid w:val="00065256"/>
    <w:rsid w:val="0007087E"/>
    <w:rsid w:val="0007107E"/>
    <w:rsid w:val="00072E55"/>
    <w:rsid w:val="00073977"/>
    <w:rsid w:val="00074C8B"/>
    <w:rsid w:val="000760EE"/>
    <w:rsid w:val="00076322"/>
    <w:rsid w:val="00083911"/>
    <w:rsid w:val="00083928"/>
    <w:rsid w:val="000912EB"/>
    <w:rsid w:val="00093AE3"/>
    <w:rsid w:val="000941CF"/>
    <w:rsid w:val="0009633B"/>
    <w:rsid w:val="00096C66"/>
    <w:rsid w:val="00097519"/>
    <w:rsid w:val="000A3F54"/>
    <w:rsid w:val="000A573B"/>
    <w:rsid w:val="000A7070"/>
    <w:rsid w:val="000B2166"/>
    <w:rsid w:val="000B47CC"/>
    <w:rsid w:val="000B6832"/>
    <w:rsid w:val="000C0B55"/>
    <w:rsid w:val="000C1120"/>
    <w:rsid w:val="000C1178"/>
    <w:rsid w:val="000C2F19"/>
    <w:rsid w:val="000C7897"/>
    <w:rsid w:val="000D6C2D"/>
    <w:rsid w:val="000D6FD7"/>
    <w:rsid w:val="000E0224"/>
    <w:rsid w:val="000E27AF"/>
    <w:rsid w:val="000E741E"/>
    <w:rsid w:val="000F2DD9"/>
    <w:rsid w:val="000F78A6"/>
    <w:rsid w:val="001059BF"/>
    <w:rsid w:val="00105D90"/>
    <w:rsid w:val="001061DF"/>
    <w:rsid w:val="0011272D"/>
    <w:rsid w:val="001128E4"/>
    <w:rsid w:val="001131D0"/>
    <w:rsid w:val="00117A74"/>
    <w:rsid w:val="00117AB3"/>
    <w:rsid w:val="00121EE3"/>
    <w:rsid w:val="00122D47"/>
    <w:rsid w:val="00125FA6"/>
    <w:rsid w:val="001300C4"/>
    <w:rsid w:val="0013099E"/>
    <w:rsid w:val="001326A8"/>
    <w:rsid w:val="001358C7"/>
    <w:rsid w:val="00136C8D"/>
    <w:rsid w:val="001406EB"/>
    <w:rsid w:val="00141668"/>
    <w:rsid w:val="00143B49"/>
    <w:rsid w:val="00146735"/>
    <w:rsid w:val="00146D17"/>
    <w:rsid w:val="00147246"/>
    <w:rsid w:val="00153440"/>
    <w:rsid w:val="00153A27"/>
    <w:rsid w:val="0016068A"/>
    <w:rsid w:val="00161E98"/>
    <w:rsid w:val="00163AF3"/>
    <w:rsid w:val="001647EE"/>
    <w:rsid w:val="001673B8"/>
    <w:rsid w:val="0017012F"/>
    <w:rsid w:val="00182934"/>
    <w:rsid w:val="001838C1"/>
    <w:rsid w:val="00184B89"/>
    <w:rsid w:val="00185476"/>
    <w:rsid w:val="00191694"/>
    <w:rsid w:val="00191735"/>
    <w:rsid w:val="001950E8"/>
    <w:rsid w:val="001A067A"/>
    <w:rsid w:val="001A1EC4"/>
    <w:rsid w:val="001A2472"/>
    <w:rsid w:val="001A5BDE"/>
    <w:rsid w:val="001B011F"/>
    <w:rsid w:val="001B02F7"/>
    <w:rsid w:val="001B053A"/>
    <w:rsid w:val="001B0B46"/>
    <w:rsid w:val="001B48ED"/>
    <w:rsid w:val="001C22F2"/>
    <w:rsid w:val="001C2AA5"/>
    <w:rsid w:val="001C343E"/>
    <w:rsid w:val="001C4C3A"/>
    <w:rsid w:val="001C7849"/>
    <w:rsid w:val="001D0BBF"/>
    <w:rsid w:val="001D1207"/>
    <w:rsid w:val="001D4E2A"/>
    <w:rsid w:val="001D658E"/>
    <w:rsid w:val="001E373A"/>
    <w:rsid w:val="001E37C2"/>
    <w:rsid w:val="001E4070"/>
    <w:rsid w:val="001E4731"/>
    <w:rsid w:val="001F1BF2"/>
    <w:rsid w:val="001F289B"/>
    <w:rsid w:val="001F36A5"/>
    <w:rsid w:val="00201577"/>
    <w:rsid w:val="0020385B"/>
    <w:rsid w:val="002047FE"/>
    <w:rsid w:val="002052F9"/>
    <w:rsid w:val="00205F90"/>
    <w:rsid w:val="00211882"/>
    <w:rsid w:val="002124F1"/>
    <w:rsid w:val="0021346A"/>
    <w:rsid w:val="0021371D"/>
    <w:rsid w:val="00215D1D"/>
    <w:rsid w:val="002211F1"/>
    <w:rsid w:val="002241E8"/>
    <w:rsid w:val="00226DDD"/>
    <w:rsid w:val="00227921"/>
    <w:rsid w:val="002304A0"/>
    <w:rsid w:val="002319B6"/>
    <w:rsid w:val="0023311D"/>
    <w:rsid w:val="00233683"/>
    <w:rsid w:val="00240875"/>
    <w:rsid w:val="00240C03"/>
    <w:rsid w:val="002415C2"/>
    <w:rsid w:val="00242A7F"/>
    <w:rsid w:val="00244865"/>
    <w:rsid w:val="0024598D"/>
    <w:rsid w:val="00251322"/>
    <w:rsid w:val="00253430"/>
    <w:rsid w:val="00254F9A"/>
    <w:rsid w:val="00256A8E"/>
    <w:rsid w:val="00260697"/>
    <w:rsid w:val="0026167D"/>
    <w:rsid w:val="00262565"/>
    <w:rsid w:val="00264DB3"/>
    <w:rsid w:val="002706A1"/>
    <w:rsid w:val="00271FE8"/>
    <w:rsid w:val="002747A3"/>
    <w:rsid w:val="00275587"/>
    <w:rsid w:val="00275FC5"/>
    <w:rsid w:val="00276B85"/>
    <w:rsid w:val="00280816"/>
    <w:rsid w:val="00280D94"/>
    <w:rsid w:val="00280FF4"/>
    <w:rsid w:val="0028535E"/>
    <w:rsid w:val="002859BA"/>
    <w:rsid w:val="00290698"/>
    <w:rsid w:val="00292040"/>
    <w:rsid w:val="002933C9"/>
    <w:rsid w:val="002943A2"/>
    <w:rsid w:val="00297A5C"/>
    <w:rsid w:val="00297FFA"/>
    <w:rsid w:val="002A041D"/>
    <w:rsid w:val="002A4117"/>
    <w:rsid w:val="002B4989"/>
    <w:rsid w:val="002B6185"/>
    <w:rsid w:val="002C2346"/>
    <w:rsid w:val="002C3161"/>
    <w:rsid w:val="002C5452"/>
    <w:rsid w:val="002C568F"/>
    <w:rsid w:val="002C5716"/>
    <w:rsid w:val="002D69FB"/>
    <w:rsid w:val="002E0403"/>
    <w:rsid w:val="002E392C"/>
    <w:rsid w:val="002E6253"/>
    <w:rsid w:val="002F0010"/>
    <w:rsid w:val="002F2170"/>
    <w:rsid w:val="002F3125"/>
    <w:rsid w:val="002F5B16"/>
    <w:rsid w:val="002F5F0E"/>
    <w:rsid w:val="002F69D2"/>
    <w:rsid w:val="002F7F31"/>
    <w:rsid w:val="00302659"/>
    <w:rsid w:val="003028AC"/>
    <w:rsid w:val="0030783A"/>
    <w:rsid w:val="00307DCB"/>
    <w:rsid w:val="00310B82"/>
    <w:rsid w:val="00313C27"/>
    <w:rsid w:val="00313FB4"/>
    <w:rsid w:val="003155C6"/>
    <w:rsid w:val="0032067A"/>
    <w:rsid w:val="003213CB"/>
    <w:rsid w:val="00326421"/>
    <w:rsid w:val="003277AD"/>
    <w:rsid w:val="00327C3E"/>
    <w:rsid w:val="003402FC"/>
    <w:rsid w:val="00340E3D"/>
    <w:rsid w:val="00342B3F"/>
    <w:rsid w:val="00343AB4"/>
    <w:rsid w:val="003440C3"/>
    <w:rsid w:val="003476D6"/>
    <w:rsid w:val="00352B75"/>
    <w:rsid w:val="00353147"/>
    <w:rsid w:val="00357EA4"/>
    <w:rsid w:val="0036072C"/>
    <w:rsid w:val="0036154E"/>
    <w:rsid w:val="00364380"/>
    <w:rsid w:val="00365A06"/>
    <w:rsid w:val="00371CD4"/>
    <w:rsid w:val="00374C5F"/>
    <w:rsid w:val="00377FDC"/>
    <w:rsid w:val="003813E3"/>
    <w:rsid w:val="00390604"/>
    <w:rsid w:val="00390D0F"/>
    <w:rsid w:val="003911FF"/>
    <w:rsid w:val="00395AC5"/>
    <w:rsid w:val="00395EAE"/>
    <w:rsid w:val="003969E5"/>
    <w:rsid w:val="003A0469"/>
    <w:rsid w:val="003A16BD"/>
    <w:rsid w:val="003A2E26"/>
    <w:rsid w:val="003A414E"/>
    <w:rsid w:val="003A468B"/>
    <w:rsid w:val="003A52DD"/>
    <w:rsid w:val="003A571A"/>
    <w:rsid w:val="003B4B87"/>
    <w:rsid w:val="003B5A1E"/>
    <w:rsid w:val="003B7176"/>
    <w:rsid w:val="003C1C65"/>
    <w:rsid w:val="003C3338"/>
    <w:rsid w:val="003C3AF9"/>
    <w:rsid w:val="003C512D"/>
    <w:rsid w:val="003C616B"/>
    <w:rsid w:val="003C7988"/>
    <w:rsid w:val="003D0FF7"/>
    <w:rsid w:val="003D28A4"/>
    <w:rsid w:val="003D6E3A"/>
    <w:rsid w:val="003D730B"/>
    <w:rsid w:val="003E00BD"/>
    <w:rsid w:val="003E2907"/>
    <w:rsid w:val="003F273F"/>
    <w:rsid w:val="003F2E28"/>
    <w:rsid w:val="003F33EF"/>
    <w:rsid w:val="003F4A72"/>
    <w:rsid w:val="003F5FE4"/>
    <w:rsid w:val="004009FE"/>
    <w:rsid w:val="004048C1"/>
    <w:rsid w:val="00412FD7"/>
    <w:rsid w:val="00416BA5"/>
    <w:rsid w:val="00417432"/>
    <w:rsid w:val="00422169"/>
    <w:rsid w:val="00425D2E"/>
    <w:rsid w:val="004310EF"/>
    <w:rsid w:val="004320B0"/>
    <w:rsid w:val="004320B7"/>
    <w:rsid w:val="004324C9"/>
    <w:rsid w:val="00436DBE"/>
    <w:rsid w:val="00441EF9"/>
    <w:rsid w:val="004425ED"/>
    <w:rsid w:val="00447C65"/>
    <w:rsid w:val="00447F4B"/>
    <w:rsid w:val="00453FF5"/>
    <w:rsid w:val="004570D2"/>
    <w:rsid w:val="0046071C"/>
    <w:rsid w:val="00460C27"/>
    <w:rsid w:val="0046267D"/>
    <w:rsid w:val="00462CA1"/>
    <w:rsid w:val="00466858"/>
    <w:rsid w:val="00466C64"/>
    <w:rsid w:val="00467192"/>
    <w:rsid w:val="00471AF2"/>
    <w:rsid w:val="00475879"/>
    <w:rsid w:val="004865F5"/>
    <w:rsid w:val="0048664C"/>
    <w:rsid w:val="00487A5A"/>
    <w:rsid w:val="00491E10"/>
    <w:rsid w:val="004A29E6"/>
    <w:rsid w:val="004A2D3F"/>
    <w:rsid w:val="004A3910"/>
    <w:rsid w:val="004A3AF1"/>
    <w:rsid w:val="004A532A"/>
    <w:rsid w:val="004A762A"/>
    <w:rsid w:val="004B21DA"/>
    <w:rsid w:val="004C0374"/>
    <w:rsid w:val="004C0B8B"/>
    <w:rsid w:val="004C1778"/>
    <w:rsid w:val="004C4019"/>
    <w:rsid w:val="004C48FD"/>
    <w:rsid w:val="004C4B9F"/>
    <w:rsid w:val="004D0897"/>
    <w:rsid w:val="004D0BA2"/>
    <w:rsid w:val="004D252F"/>
    <w:rsid w:val="004D3AFE"/>
    <w:rsid w:val="004D60D7"/>
    <w:rsid w:val="004D6871"/>
    <w:rsid w:val="004D68A1"/>
    <w:rsid w:val="004D73FD"/>
    <w:rsid w:val="004E0971"/>
    <w:rsid w:val="004E1405"/>
    <w:rsid w:val="004E4717"/>
    <w:rsid w:val="004E5076"/>
    <w:rsid w:val="004E772F"/>
    <w:rsid w:val="004E7FFD"/>
    <w:rsid w:val="004F09EA"/>
    <w:rsid w:val="004F1A3D"/>
    <w:rsid w:val="004F33F9"/>
    <w:rsid w:val="004F3696"/>
    <w:rsid w:val="004F78A1"/>
    <w:rsid w:val="00502AA1"/>
    <w:rsid w:val="00505A3B"/>
    <w:rsid w:val="00506B4B"/>
    <w:rsid w:val="00507C30"/>
    <w:rsid w:val="005101EA"/>
    <w:rsid w:val="00514400"/>
    <w:rsid w:val="00516395"/>
    <w:rsid w:val="00516879"/>
    <w:rsid w:val="00521442"/>
    <w:rsid w:val="00522412"/>
    <w:rsid w:val="00523C3A"/>
    <w:rsid w:val="005249F7"/>
    <w:rsid w:val="00524E6C"/>
    <w:rsid w:val="00533CB8"/>
    <w:rsid w:val="0053435D"/>
    <w:rsid w:val="005407F0"/>
    <w:rsid w:val="00540A04"/>
    <w:rsid w:val="00541DD5"/>
    <w:rsid w:val="00543756"/>
    <w:rsid w:val="00545EE8"/>
    <w:rsid w:val="005477DC"/>
    <w:rsid w:val="00553282"/>
    <w:rsid w:val="005608B5"/>
    <w:rsid w:val="00560A77"/>
    <w:rsid w:val="00562F79"/>
    <w:rsid w:val="00565C86"/>
    <w:rsid w:val="0057193B"/>
    <w:rsid w:val="00571CC6"/>
    <w:rsid w:val="00574495"/>
    <w:rsid w:val="00577FB7"/>
    <w:rsid w:val="00584F42"/>
    <w:rsid w:val="00586FB3"/>
    <w:rsid w:val="005877B9"/>
    <w:rsid w:val="00593183"/>
    <w:rsid w:val="00593DBA"/>
    <w:rsid w:val="00595C85"/>
    <w:rsid w:val="00596C1B"/>
    <w:rsid w:val="005B0AD3"/>
    <w:rsid w:val="005B2B16"/>
    <w:rsid w:val="005B3AA2"/>
    <w:rsid w:val="005B481A"/>
    <w:rsid w:val="005B4981"/>
    <w:rsid w:val="005B4A06"/>
    <w:rsid w:val="005B6157"/>
    <w:rsid w:val="005B6973"/>
    <w:rsid w:val="005C02D0"/>
    <w:rsid w:val="005C1BC4"/>
    <w:rsid w:val="005C44D0"/>
    <w:rsid w:val="005C4B20"/>
    <w:rsid w:val="005C7D73"/>
    <w:rsid w:val="005D1B9B"/>
    <w:rsid w:val="005D2E65"/>
    <w:rsid w:val="005D3F02"/>
    <w:rsid w:val="005D40A7"/>
    <w:rsid w:val="005D4777"/>
    <w:rsid w:val="005D67B3"/>
    <w:rsid w:val="005D7C9F"/>
    <w:rsid w:val="005E4657"/>
    <w:rsid w:val="005E4CEE"/>
    <w:rsid w:val="005E5130"/>
    <w:rsid w:val="005E75F0"/>
    <w:rsid w:val="005F5380"/>
    <w:rsid w:val="005F5BFE"/>
    <w:rsid w:val="005F7B84"/>
    <w:rsid w:val="006021FC"/>
    <w:rsid w:val="0060790A"/>
    <w:rsid w:val="006106BC"/>
    <w:rsid w:val="0061183F"/>
    <w:rsid w:val="006122D2"/>
    <w:rsid w:val="006146B8"/>
    <w:rsid w:val="00620226"/>
    <w:rsid w:val="006202E4"/>
    <w:rsid w:val="00621F85"/>
    <w:rsid w:val="00630219"/>
    <w:rsid w:val="0063038C"/>
    <w:rsid w:val="00630EFA"/>
    <w:rsid w:val="006327F1"/>
    <w:rsid w:val="00633DBC"/>
    <w:rsid w:val="00634F53"/>
    <w:rsid w:val="00641F74"/>
    <w:rsid w:val="00644BCB"/>
    <w:rsid w:val="006512F4"/>
    <w:rsid w:val="00651FE9"/>
    <w:rsid w:val="00652598"/>
    <w:rsid w:val="006577E5"/>
    <w:rsid w:val="00665D55"/>
    <w:rsid w:val="00665DCA"/>
    <w:rsid w:val="00666316"/>
    <w:rsid w:val="006679F2"/>
    <w:rsid w:val="006711AE"/>
    <w:rsid w:val="00675542"/>
    <w:rsid w:val="00681256"/>
    <w:rsid w:val="00682D30"/>
    <w:rsid w:val="0068459C"/>
    <w:rsid w:val="00691CAF"/>
    <w:rsid w:val="00692214"/>
    <w:rsid w:val="006944F6"/>
    <w:rsid w:val="0069499F"/>
    <w:rsid w:val="00696CB4"/>
    <w:rsid w:val="006A093B"/>
    <w:rsid w:val="006A620C"/>
    <w:rsid w:val="006B3522"/>
    <w:rsid w:val="006B4A8D"/>
    <w:rsid w:val="006B6466"/>
    <w:rsid w:val="006C313B"/>
    <w:rsid w:val="006C392C"/>
    <w:rsid w:val="006D228B"/>
    <w:rsid w:val="006D33DF"/>
    <w:rsid w:val="006D7324"/>
    <w:rsid w:val="006D7A68"/>
    <w:rsid w:val="006E4AF5"/>
    <w:rsid w:val="006E4B9F"/>
    <w:rsid w:val="006F1345"/>
    <w:rsid w:val="006F7F3C"/>
    <w:rsid w:val="00703E67"/>
    <w:rsid w:val="00710C62"/>
    <w:rsid w:val="00710FB7"/>
    <w:rsid w:val="007113B2"/>
    <w:rsid w:val="00711826"/>
    <w:rsid w:val="007123C8"/>
    <w:rsid w:val="00713CB0"/>
    <w:rsid w:val="0071464E"/>
    <w:rsid w:val="00717386"/>
    <w:rsid w:val="0072296D"/>
    <w:rsid w:val="00724AD5"/>
    <w:rsid w:val="00727F0C"/>
    <w:rsid w:val="00734922"/>
    <w:rsid w:val="007376FB"/>
    <w:rsid w:val="00744EC0"/>
    <w:rsid w:val="007460D4"/>
    <w:rsid w:val="0074720B"/>
    <w:rsid w:val="00752606"/>
    <w:rsid w:val="00755ED8"/>
    <w:rsid w:val="00764188"/>
    <w:rsid w:val="0077014A"/>
    <w:rsid w:val="007739BC"/>
    <w:rsid w:val="00774EEF"/>
    <w:rsid w:val="00775696"/>
    <w:rsid w:val="00776311"/>
    <w:rsid w:val="007939BF"/>
    <w:rsid w:val="0079405D"/>
    <w:rsid w:val="00796AE4"/>
    <w:rsid w:val="0079765B"/>
    <w:rsid w:val="00797CB0"/>
    <w:rsid w:val="007A0E30"/>
    <w:rsid w:val="007A1658"/>
    <w:rsid w:val="007A2C98"/>
    <w:rsid w:val="007A2D20"/>
    <w:rsid w:val="007A52BA"/>
    <w:rsid w:val="007B5ED1"/>
    <w:rsid w:val="007B6377"/>
    <w:rsid w:val="007C3660"/>
    <w:rsid w:val="007D05C4"/>
    <w:rsid w:val="007D080E"/>
    <w:rsid w:val="007D1D98"/>
    <w:rsid w:val="007D265B"/>
    <w:rsid w:val="007D31F8"/>
    <w:rsid w:val="007D5C6E"/>
    <w:rsid w:val="007E246F"/>
    <w:rsid w:val="007E28AD"/>
    <w:rsid w:val="007E39FC"/>
    <w:rsid w:val="007E5C6C"/>
    <w:rsid w:val="007F1EDD"/>
    <w:rsid w:val="007F2B18"/>
    <w:rsid w:val="007F54B3"/>
    <w:rsid w:val="007F6BFA"/>
    <w:rsid w:val="007F6F46"/>
    <w:rsid w:val="00800599"/>
    <w:rsid w:val="00800C0E"/>
    <w:rsid w:val="00810AEC"/>
    <w:rsid w:val="00811D6E"/>
    <w:rsid w:val="0081262E"/>
    <w:rsid w:val="008130B9"/>
    <w:rsid w:val="008134DB"/>
    <w:rsid w:val="00813E54"/>
    <w:rsid w:val="00817C84"/>
    <w:rsid w:val="00820E03"/>
    <w:rsid w:val="0082120B"/>
    <w:rsid w:val="0082532B"/>
    <w:rsid w:val="00831A28"/>
    <w:rsid w:val="00834451"/>
    <w:rsid w:val="00836639"/>
    <w:rsid w:val="00840EA1"/>
    <w:rsid w:val="00844D3F"/>
    <w:rsid w:val="008469C4"/>
    <w:rsid w:val="0084773F"/>
    <w:rsid w:val="00847FD4"/>
    <w:rsid w:val="00850502"/>
    <w:rsid w:val="008534E4"/>
    <w:rsid w:val="008539DF"/>
    <w:rsid w:val="00854C65"/>
    <w:rsid w:val="0085534A"/>
    <w:rsid w:val="0085665D"/>
    <w:rsid w:val="00862953"/>
    <w:rsid w:val="008659E2"/>
    <w:rsid w:val="0087139D"/>
    <w:rsid w:val="008724A7"/>
    <w:rsid w:val="0087310B"/>
    <w:rsid w:val="00873AFC"/>
    <w:rsid w:val="00875A13"/>
    <w:rsid w:val="008760A0"/>
    <w:rsid w:val="008860A6"/>
    <w:rsid w:val="00892B50"/>
    <w:rsid w:val="00893C65"/>
    <w:rsid w:val="008A1EEF"/>
    <w:rsid w:val="008A1FF3"/>
    <w:rsid w:val="008A33C6"/>
    <w:rsid w:val="008A4EDD"/>
    <w:rsid w:val="008A7BDD"/>
    <w:rsid w:val="008B44CA"/>
    <w:rsid w:val="008B5A1C"/>
    <w:rsid w:val="008B650D"/>
    <w:rsid w:val="008C0B8B"/>
    <w:rsid w:val="008C200C"/>
    <w:rsid w:val="008C5108"/>
    <w:rsid w:val="008C6DD5"/>
    <w:rsid w:val="008D2B07"/>
    <w:rsid w:val="008D551D"/>
    <w:rsid w:val="008D59E1"/>
    <w:rsid w:val="008E0FC8"/>
    <w:rsid w:val="008E237D"/>
    <w:rsid w:val="008E283D"/>
    <w:rsid w:val="008E3F49"/>
    <w:rsid w:val="008F05EC"/>
    <w:rsid w:val="008F0DDA"/>
    <w:rsid w:val="008F3910"/>
    <w:rsid w:val="00900B12"/>
    <w:rsid w:val="00902142"/>
    <w:rsid w:val="0090278C"/>
    <w:rsid w:val="00903D87"/>
    <w:rsid w:val="00907AA6"/>
    <w:rsid w:val="00910CB4"/>
    <w:rsid w:val="00911764"/>
    <w:rsid w:val="00914709"/>
    <w:rsid w:val="009148B8"/>
    <w:rsid w:val="0092310A"/>
    <w:rsid w:val="009237ED"/>
    <w:rsid w:val="0093539A"/>
    <w:rsid w:val="009369A8"/>
    <w:rsid w:val="009445B7"/>
    <w:rsid w:val="009542D3"/>
    <w:rsid w:val="00954F56"/>
    <w:rsid w:val="00955303"/>
    <w:rsid w:val="00957263"/>
    <w:rsid w:val="00957418"/>
    <w:rsid w:val="0095741D"/>
    <w:rsid w:val="00961D65"/>
    <w:rsid w:val="009631A2"/>
    <w:rsid w:val="00964B24"/>
    <w:rsid w:val="0096778D"/>
    <w:rsid w:val="00970098"/>
    <w:rsid w:val="00972ACB"/>
    <w:rsid w:val="00973F9D"/>
    <w:rsid w:val="009809FC"/>
    <w:rsid w:val="009847C5"/>
    <w:rsid w:val="00987651"/>
    <w:rsid w:val="009937BC"/>
    <w:rsid w:val="009972C6"/>
    <w:rsid w:val="00997A7C"/>
    <w:rsid w:val="009A0B1F"/>
    <w:rsid w:val="009B0B10"/>
    <w:rsid w:val="009B1749"/>
    <w:rsid w:val="009B3314"/>
    <w:rsid w:val="009B3F4E"/>
    <w:rsid w:val="009C0887"/>
    <w:rsid w:val="009C4C0A"/>
    <w:rsid w:val="009C53AC"/>
    <w:rsid w:val="009D0568"/>
    <w:rsid w:val="009D0C47"/>
    <w:rsid w:val="009E01CE"/>
    <w:rsid w:val="009E28FC"/>
    <w:rsid w:val="009E491B"/>
    <w:rsid w:val="009E586A"/>
    <w:rsid w:val="009F1B16"/>
    <w:rsid w:val="009F1D06"/>
    <w:rsid w:val="009F21A8"/>
    <w:rsid w:val="009F29EA"/>
    <w:rsid w:val="009F5F49"/>
    <w:rsid w:val="009F7370"/>
    <w:rsid w:val="00A016EE"/>
    <w:rsid w:val="00A02380"/>
    <w:rsid w:val="00A05C1B"/>
    <w:rsid w:val="00A068CC"/>
    <w:rsid w:val="00A079E0"/>
    <w:rsid w:val="00A17B26"/>
    <w:rsid w:val="00A20267"/>
    <w:rsid w:val="00A21160"/>
    <w:rsid w:val="00A22731"/>
    <w:rsid w:val="00A25666"/>
    <w:rsid w:val="00A2770A"/>
    <w:rsid w:val="00A27AC4"/>
    <w:rsid w:val="00A3733D"/>
    <w:rsid w:val="00A3797E"/>
    <w:rsid w:val="00A440D6"/>
    <w:rsid w:val="00A441C4"/>
    <w:rsid w:val="00A518AB"/>
    <w:rsid w:val="00A51C27"/>
    <w:rsid w:val="00A5479C"/>
    <w:rsid w:val="00A56A9F"/>
    <w:rsid w:val="00A5735A"/>
    <w:rsid w:val="00A619E8"/>
    <w:rsid w:val="00A702BC"/>
    <w:rsid w:val="00A72CBB"/>
    <w:rsid w:val="00A8130D"/>
    <w:rsid w:val="00A83559"/>
    <w:rsid w:val="00A87056"/>
    <w:rsid w:val="00A9120A"/>
    <w:rsid w:val="00A91E0C"/>
    <w:rsid w:val="00A96989"/>
    <w:rsid w:val="00A97A57"/>
    <w:rsid w:val="00AA01A2"/>
    <w:rsid w:val="00AA064D"/>
    <w:rsid w:val="00AA10D6"/>
    <w:rsid w:val="00AA1A4A"/>
    <w:rsid w:val="00AB0689"/>
    <w:rsid w:val="00AB2DE5"/>
    <w:rsid w:val="00AB357A"/>
    <w:rsid w:val="00AB5D64"/>
    <w:rsid w:val="00AC04FC"/>
    <w:rsid w:val="00AC68CF"/>
    <w:rsid w:val="00AC7A2C"/>
    <w:rsid w:val="00AC7BB7"/>
    <w:rsid w:val="00AD3020"/>
    <w:rsid w:val="00AD3F4A"/>
    <w:rsid w:val="00AD74CF"/>
    <w:rsid w:val="00AE0EBB"/>
    <w:rsid w:val="00AE1D3B"/>
    <w:rsid w:val="00AE5233"/>
    <w:rsid w:val="00AE60FD"/>
    <w:rsid w:val="00AF232A"/>
    <w:rsid w:val="00AF5D01"/>
    <w:rsid w:val="00B022BE"/>
    <w:rsid w:val="00B024CF"/>
    <w:rsid w:val="00B0274A"/>
    <w:rsid w:val="00B03DBA"/>
    <w:rsid w:val="00B04A93"/>
    <w:rsid w:val="00B04D72"/>
    <w:rsid w:val="00B05A74"/>
    <w:rsid w:val="00B14BAE"/>
    <w:rsid w:val="00B23E53"/>
    <w:rsid w:val="00B23FC0"/>
    <w:rsid w:val="00B24F06"/>
    <w:rsid w:val="00B2542C"/>
    <w:rsid w:val="00B26A80"/>
    <w:rsid w:val="00B30E44"/>
    <w:rsid w:val="00B33594"/>
    <w:rsid w:val="00B34258"/>
    <w:rsid w:val="00B36E29"/>
    <w:rsid w:val="00B371B9"/>
    <w:rsid w:val="00B42960"/>
    <w:rsid w:val="00B44746"/>
    <w:rsid w:val="00B451F6"/>
    <w:rsid w:val="00B46344"/>
    <w:rsid w:val="00B50029"/>
    <w:rsid w:val="00B51628"/>
    <w:rsid w:val="00B53A43"/>
    <w:rsid w:val="00B5596D"/>
    <w:rsid w:val="00B604FB"/>
    <w:rsid w:val="00B62418"/>
    <w:rsid w:val="00B62CF1"/>
    <w:rsid w:val="00B661D0"/>
    <w:rsid w:val="00B83790"/>
    <w:rsid w:val="00B845BB"/>
    <w:rsid w:val="00B87D02"/>
    <w:rsid w:val="00B903C7"/>
    <w:rsid w:val="00B97255"/>
    <w:rsid w:val="00BA6776"/>
    <w:rsid w:val="00BB01DF"/>
    <w:rsid w:val="00BB03E1"/>
    <w:rsid w:val="00BC06FE"/>
    <w:rsid w:val="00BC420E"/>
    <w:rsid w:val="00BC4B5E"/>
    <w:rsid w:val="00BC65DA"/>
    <w:rsid w:val="00BC7B8D"/>
    <w:rsid w:val="00BD421D"/>
    <w:rsid w:val="00BD57A1"/>
    <w:rsid w:val="00BD6D34"/>
    <w:rsid w:val="00BE072C"/>
    <w:rsid w:val="00BE15C4"/>
    <w:rsid w:val="00BE204B"/>
    <w:rsid w:val="00BE70A7"/>
    <w:rsid w:val="00BF014E"/>
    <w:rsid w:val="00BF24A5"/>
    <w:rsid w:val="00BF6080"/>
    <w:rsid w:val="00C00926"/>
    <w:rsid w:val="00C028FB"/>
    <w:rsid w:val="00C07371"/>
    <w:rsid w:val="00C136C3"/>
    <w:rsid w:val="00C13D5D"/>
    <w:rsid w:val="00C14AB1"/>
    <w:rsid w:val="00C16A19"/>
    <w:rsid w:val="00C249DA"/>
    <w:rsid w:val="00C41D60"/>
    <w:rsid w:val="00C4223D"/>
    <w:rsid w:val="00C42D9B"/>
    <w:rsid w:val="00C42EDE"/>
    <w:rsid w:val="00C460BA"/>
    <w:rsid w:val="00C50FD7"/>
    <w:rsid w:val="00C53718"/>
    <w:rsid w:val="00C53916"/>
    <w:rsid w:val="00C54006"/>
    <w:rsid w:val="00C5567E"/>
    <w:rsid w:val="00C560E8"/>
    <w:rsid w:val="00C6175D"/>
    <w:rsid w:val="00C62807"/>
    <w:rsid w:val="00C63E68"/>
    <w:rsid w:val="00C71201"/>
    <w:rsid w:val="00C71437"/>
    <w:rsid w:val="00C726FB"/>
    <w:rsid w:val="00C72842"/>
    <w:rsid w:val="00C73232"/>
    <w:rsid w:val="00C75EB9"/>
    <w:rsid w:val="00C85483"/>
    <w:rsid w:val="00C86E66"/>
    <w:rsid w:val="00C8793A"/>
    <w:rsid w:val="00C93CFD"/>
    <w:rsid w:val="00C94BD4"/>
    <w:rsid w:val="00C97CE9"/>
    <w:rsid w:val="00CA0F90"/>
    <w:rsid w:val="00CA1ABA"/>
    <w:rsid w:val="00CA26FA"/>
    <w:rsid w:val="00CA3E5E"/>
    <w:rsid w:val="00CA57A7"/>
    <w:rsid w:val="00CA6314"/>
    <w:rsid w:val="00CA63F6"/>
    <w:rsid w:val="00CA6EAE"/>
    <w:rsid w:val="00CA7E21"/>
    <w:rsid w:val="00CB227D"/>
    <w:rsid w:val="00CB7AE6"/>
    <w:rsid w:val="00CC3B54"/>
    <w:rsid w:val="00CC5602"/>
    <w:rsid w:val="00CC70FF"/>
    <w:rsid w:val="00CD157B"/>
    <w:rsid w:val="00CD2E07"/>
    <w:rsid w:val="00CD581A"/>
    <w:rsid w:val="00CE53C1"/>
    <w:rsid w:val="00CF1DAA"/>
    <w:rsid w:val="00CF2791"/>
    <w:rsid w:val="00CF5069"/>
    <w:rsid w:val="00CF5F6A"/>
    <w:rsid w:val="00CF607D"/>
    <w:rsid w:val="00CF6296"/>
    <w:rsid w:val="00D01D57"/>
    <w:rsid w:val="00D04418"/>
    <w:rsid w:val="00D0602C"/>
    <w:rsid w:val="00D06767"/>
    <w:rsid w:val="00D07F2F"/>
    <w:rsid w:val="00D110B9"/>
    <w:rsid w:val="00D12D65"/>
    <w:rsid w:val="00D2109A"/>
    <w:rsid w:val="00D24E50"/>
    <w:rsid w:val="00D259C5"/>
    <w:rsid w:val="00D27247"/>
    <w:rsid w:val="00D32D9E"/>
    <w:rsid w:val="00D332D1"/>
    <w:rsid w:val="00D35D2A"/>
    <w:rsid w:val="00D420EF"/>
    <w:rsid w:val="00D43144"/>
    <w:rsid w:val="00D44306"/>
    <w:rsid w:val="00D44EAE"/>
    <w:rsid w:val="00D458F9"/>
    <w:rsid w:val="00D52240"/>
    <w:rsid w:val="00D529D5"/>
    <w:rsid w:val="00D52C3D"/>
    <w:rsid w:val="00D530BA"/>
    <w:rsid w:val="00D53990"/>
    <w:rsid w:val="00D55640"/>
    <w:rsid w:val="00D564DD"/>
    <w:rsid w:val="00D56589"/>
    <w:rsid w:val="00D56FCD"/>
    <w:rsid w:val="00D648DC"/>
    <w:rsid w:val="00D66D65"/>
    <w:rsid w:val="00D67907"/>
    <w:rsid w:val="00D67C6D"/>
    <w:rsid w:val="00D67E9F"/>
    <w:rsid w:val="00D70566"/>
    <w:rsid w:val="00D75BA9"/>
    <w:rsid w:val="00D76012"/>
    <w:rsid w:val="00D769C5"/>
    <w:rsid w:val="00D83D19"/>
    <w:rsid w:val="00D8437A"/>
    <w:rsid w:val="00D848CC"/>
    <w:rsid w:val="00D8783E"/>
    <w:rsid w:val="00D917B6"/>
    <w:rsid w:val="00D92E89"/>
    <w:rsid w:val="00D96BC2"/>
    <w:rsid w:val="00D97309"/>
    <w:rsid w:val="00DA326D"/>
    <w:rsid w:val="00DB0F42"/>
    <w:rsid w:val="00DB27F7"/>
    <w:rsid w:val="00DB42A8"/>
    <w:rsid w:val="00DC2100"/>
    <w:rsid w:val="00DC38C7"/>
    <w:rsid w:val="00DD23CE"/>
    <w:rsid w:val="00DD59A5"/>
    <w:rsid w:val="00DE2708"/>
    <w:rsid w:val="00DE3331"/>
    <w:rsid w:val="00DE65C4"/>
    <w:rsid w:val="00DE68EE"/>
    <w:rsid w:val="00DE718B"/>
    <w:rsid w:val="00DF3166"/>
    <w:rsid w:val="00DF69A6"/>
    <w:rsid w:val="00E0157E"/>
    <w:rsid w:val="00E032BA"/>
    <w:rsid w:val="00E05435"/>
    <w:rsid w:val="00E20B3B"/>
    <w:rsid w:val="00E2450B"/>
    <w:rsid w:val="00E24CEA"/>
    <w:rsid w:val="00E26867"/>
    <w:rsid w:val="00E2747A"/>
    <w:rsid w:val="00E27AA4"/>
    <w:rsid w:val="00E3110A"/>
    <w:rsid w:val="00E320F1"/>
    <w:rsid w:val="00E3598D"/>
    <w:rsid w:val="00E410CC"/>
    <w:rsid w:val="00E41B27"/>
    <w:rsid w:val="00E42FD1"/>
    <w:rsid w:val="00E4397A"/>
    <w:rsid w:val="00E4426D"/>
    <w:rsid w:val="00E50E86"/>
    <w:rsid w:val="00E5253F"/>
    <w:rsid w:val="00E555AB"/>
    <w:rsid w:val="00E57C65"/>
    <w:rsid w:val="00E60816"/>
    <w:rsid w:val="00E61548"/>
    <w:rsid w:val="00E615B5"/>
    <w:rsid w:val="00E61F46"/>
    <w:rsid w:val="00E63293"/>
    <w:rsid w:val="00E6669A"/>
    <w:rsid w:val="00E676EF"/>
    <w:rsid w:val="00E743CA"/>
    <w:rsid w:val="00E74912"/>
    <w:rsid w:val="00E762B2"/>
    <w:rsid w:val="00E82822"/>
    <w:rsid w:val="00E857D9"/>
    <w:rsid w:val="00E902F8"/>
    <w:rsid w:val="00E907D2"/>
    <w:rsid w:val="00E90960"/>
    <w:rsid w:val="00E910F6"/>
    <w:rsid w:val="00E936C0"/>
    <w:rsid w:val="00E9520D"/>
    <w:rsid w:val="00E960B7"/>
    <w:rsid w:val="00E96ABE"/>
    <w:rsid w:val="00EA0CCD"/>
    <w:rsid w:val="00EA47EF"/>
    <w:rsid w:val="00EA71A3"/>
    <w:rsid w:val="00EB0331"/>
    <w:rsid w:val="00EB3DB0"/>
    <w:rsid w:val="00EB42B2"/>
    <w:rsid w:val="00EB5F8F"/>
    <w:rsid w:val="00EB692C"/>
    <w:rsid w:val="00EB71CB"/>
    <w:rsid w:val="00EB74DB"/>
    <w:rsid w:val="00EC336C"/>
    <w:rsid w:val="00EC43A2"/>
    <w:rsid w:val="00ED0EDE"/>
    <w:rsid w:val="00ED3AB8"/>
    <w:rsid w:val="00ED5187"/>
    <w:rsid w:val="00ED5589"/>
    <w:rsid w:val="00ED6353"/>
    <w:rsid w:val="00ED7E1E"/>
    <w:rsid w:val="00EE2F1D"/>
    <w:rsid w:val="00EE3D42"/>
    <w:rsid w:val="00EE54CB"/>
    <w:rsid w:val="00EE6B19"/>
    <w:rsid w:val="00EE7D66"/>
    <w:rsid w:val="00EF2F26"/>
    <w:rsid w:val="00EF6F97"/>
    <w:rsid w:val="00EF7166"/>
    <w:rsid w:val="00EF77AB"/>
    <w:rsid w:val="00F01027"/>
    <w:rsid w:val="00F014EC"/>
    <w:rsid w:val="00F01CCE"/>
    <w:rsid w:val="00F10BEF"/>
    <w:rsid w:val="00F13FC4"/>
    <w:rsid w:val="00F14A81"/>
    <w:rsid w:val="00F231CD"/>
    <w:rsid w:val="00F2465F"/>
    <w:rsid w:val="00F25880"/>
    <w:rsid w:val="00F33295"/>
    <w:rsid w:val="00F358AD"/>
    <w:rsid w:val="00F37B28"/>
    <w:rsid w:val="00F44FE7"/>
    <w:rsid w:val="00F4672F"/>
    <w:rsid w:val="00F475C5"/>
    <w:rsid w:val="00F5088F"/>
    <w:rsid w:val="00F51290"/>
    <w:rsid w:val="00F51F29"/>
    <w:rsid w:val="00F52197"/>
    <w:rsid w:val="00F55AC9"/>
    <w:rsid w:val="00F5789B"/>
    <w:rsid w:val="00F603A1"/>
    <w:rsid w:val="00F647CF"/>
    <w:rsid w:val="00F66E7C"/>
    <w:rsid w:val="00F70E08"/>
    <w:rsid w:val="00F75162"/>
    <w:rsid w:val="00F7563D"/>
    <w:rsid w:val="00F81D6D"/>
    <w:rsid w:val="00F82523"/>
    <w:rsid w:val="00F830E3"/>
    <w:rsid w:val="00F851D5"/>
    <w:rsid w:val="00F87A55"/>
    <w:rsid w:val="00F9222A"/>
    <w:rsid w:val="00F95609"/>
    <w:rsid w:val="00FA4EAD"/>
    <w:rsid w:val="00FA7313"/>
    <w:rsid w:val="00FB4E9F"/>
    <w:rsid w:val="00FB6579"/>
    <w:rsid w:val="00FC004E"/>
    <w:rsid w:val="00FC0465"/>
    <w:rsid w:val="00FC06F7"/>
    <w:rsid w:val="00FC16D3"/>
    <w:rsid w:val="00FC2B6C"/>
    <w:rsid w:val="00FC6AFF"/>
    <w:rsid w:val="00FC7314"/>
    <w:rsid w:val="00FD0365"/>
    <w:rsid w:val="00FD2BD0"/>
    <w:rsid w:val="00FD2EBD"/>
    <w:rsid w:val="00FD5FE8"/>
    <w:rsid w:val="00FD73AF"/>
    <w:rsid w:val="00FE06CF"/>
    <w:rsid w:val="00FE0DC4"/>
    <w:rsid w:val="00FE1391"/>
    <w:rsid w:val="00FE230F"/>
    <w:rsid w:val="00FE2BE4"/>
    <w:rsid w:val="00FE301B"/>
    <w:rsid w:val="00FE398E"/>
    <w:rsid w:val="00FE5B8D"/>
    <w:rsid w:val="00FE6FC1"/>
    <w:rsid w:val="00FE7D9B"/>
    <w:rsid w:val="00FF148E"/>
    <w:rsid w:val="00FF6449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453279"/>
  <w15:docId w15:val="{7E1D9969-8606-4670-A7A8-621C11F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C4019"/>
    <w:pPr>
      <w:keepNext/>
      <w:keepLines/>
      <w:spacing w:before="40" w:after="0"/>
      <w:outlineLvl w:val="3"/>
    </w:pPr>
    <w:rPr>
      <w:rFonts w:ascii="Garamond" w:eastAsiaTheme="majorEastAsia" w:hAnsi="Garamond" w:cstheme="majorBidi"/>
      <w:b/>
      <w:iCs/>
      <w:color w:val="404040" w:themeColor="text1" w:themeTint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E4426D"/>
    <w:pPr>
      <w:spacing w:after="140" w:line="240" w:lineRule="auto"/>
      <w:ind w:right="-23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E4426D"/>
    <w:pPr>
      <w:tabs>
        <w:tab w:val="right" w:leader="dot" w:pos="10490"/>
      </w:tabs>
      <w:spacing w:after="100" w:line="240" w:lineRule="auto"/>
      <w:ind w:left="720" w:right="-23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sid w:val="004C4019"/>
    <w:rPr>
      <w:rFonts w:ascii="Garamond" w:eastAsiaTheme="majorEastAsia" w:hAnsi="Garamond" w:cstheme="majorBidi"/>
      <w:b/>
      <w:iCs/>
      <w:color w:val="404040" w:themeColor="text1" w:themeTint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E4426D"/>
    <w:pPr>
      <w:tabs>
        <w:tab w:val="right" w:leader="dot" w:pos="10457"/>
      </w:tabs>
      <w:spacing w:after="100"/>
      <w:ind w:left="1440" w:right="-23"/>
    </w:pPr>
  </w:style>
  <w:style w:type="paragraph" w:styleId="Sommario4">
    <w:name w:val="toc 4"/>
    <w:basedOn w:val="Normale"/>
    <w:next w:val="Normale"/>
    <w:autoRedefine/>
    <w:uiPriority w:val="39"/>
    <w:unhideWhenUsed/>
    <w:rsid w:val="00125FA6"/>
    <w:pPr>
      <w:tabs>
        <w:tab w:val="right" w:leader="dot" w:pos="10457"/>
      </w:tabs>
      <w:spacing w:after="100"/>
      <w:ind w:left="1985" w:right="261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E741E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5AC5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5AC5"/>
    <w:rPr>
      <w:color w:val="A3648B" w:themeColor="followedHyperlink"/>
      <w:u w:val="single"/>
    </w:rPr>
  </w:style>
  <w:style w:type="table" w:customStyle="1" w:styleId="TableGrid1">
    <w:name w:val="TableGrid1"/>
    <w:rsid w:val="004E4717"/>
    <w:pPr>
      <w:spacing w:after="0" w:line="240" w:lineRule="auto"/>
    </w:pPr>
    <w:rPr>
      <w:rFonts w:ascii="Calibri" w:eastAsia="Times New Roman" w:hAnsi="Calibri" w:cs="Times New Roman"/>
      <w:color w:val="auto"/>
      <w:sz w:val="22"/>
      <w:szCs w:val="22"/>
      <w:lang w:val="it-IT"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idascalia">
    <w:name w:val="caption"/>
    <w:basedOn w:val="Normale"/>
    <w:next w:val="Normale"/>
    <w:uiPriority w:val="35"/>
    <w:unhideWhenUsed/>
    <w:qFormat/>
    <w:rsid w:val="00507C30"/>
    <w:pPr>
      <w:spacing w:after="200" w:line="240" w:lineRule="auto"/>
    </w:pPr>
    <w:rPr>
      <w:i/>
      <w:iCs/>
      <w:sz w:val="18"/>
      <w:szCs w:val="18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E96ABE"/>
    <w:rPr>
      <w:color w:val="808080"/>
      <w:shd w:val="clear" w:color="auto" w:fill="E6E6E6"/>
    </w:rPr>
  </w:style>
  <w:style w:type="paragraph" w:styleId="Sommario5">
    <w:name w:val="toc 5"/>
    <w:basedOn w:val="Normale"/>
    <w:next w:val="Normale"/>
    <w:autoRedefine/>
    <w:uiPriority w:val="39"/>
    <w:unhideWhenUsed/>
    <w:rsid w:val="00125FA6"/>
    <w:pPr>
      <w:spacing w:after="100" w:line="259" w:lineRule="auto"/>
      <w:ind w:left="880"/>
    </w:pPr>
    <w:rPr>
      <w:color w:val="auto"/>
      <w:sz w:val="22"/>
      <w:szCs w:val="22"/>
      <w:lang w:val="it-IT"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125FA6"/>
    <w:pPr>
      <w:spacing w:after="100" w:line="259" w:lineRule="auto"/>
      <w:ind w:left="1100"/>
    </w:pPr>
    <w:rPr>
      <w:color w:val="auto"/>
      <w:sz w:val="22"/>
      <w:szCs w:val="22"/>
      <w:lang w:val="it-IT"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125FA6"/>
    <w:pPr>
      <w:spacing w:after="100" w:line="259" w:lineRule="auto"/>
      <w:ind w:left="1320"/>
    </w:pPr>
    <w:rPr>
      <w:color w:val="auto"/>
      <w:sz w:val="22"/>
      <w:szCs w:val="22"/>
      <w:lang w:val="it-IT"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125FA6"/>
    <w:pPr>
      <w:spacing w:after="100" w:line="259" w:lineRule="auto"/>
      <w:ind w:left="1540"/>
    </w:pPr>
    <w:rPr>
      <w:color w:val="auto"/>
      <w:sz w:val="22"/>
      <w:szCs w:val="22"/>
      <w:lang w:val="it-IT"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125FA6"/>
    <w:pPr>
      <w:spacing w:after="100" w:line="259" w:lineRule="auto"/>
      <w:ind w:left="1760"/>
    </w:pPr>
    <w:rPr>
      <w:color w:val="auto"/>
      <w:sz w:val="22"/>
      <w:szCs w:val="22"/>
      <w:lang w:val="it-IT" w:eastAsia="it-IT"/>
    </w:rPr>
  </w:style>
  <w:style w:type="character" w:customStyle="1" w:styleId="Menzionenonrisolta3">
    <w:name w:val="Menzione non risolta3"/>
    <w:basedOn w:val="Carpredefinitoparagrafo"/>
    <w:uiPriority w:val="99"/>
    <w:semiHidden/>
    <w:unhideWhenUsed/>
    <w:rsid w:val="00125F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Rosanna Coccaro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5E0FB-B4C0-454C-84B7-1D80ACE5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3455</TotalTime>
  <Pages>1</Pages>
  <Words>1653</Words>
  <Characters>9428</Characters>
  <Application>Microsoft Office Word</Application>
  <DocSecurity>0</DocSecurity>
  <Lines>78</Lines>
  <Paragraphs>22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Intestazioni</vt:lpstr>
      </vt:variant>
      <vt:variant>
        <vt:i4>5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43" baseType="lpstr">
      <vt:lpstr>CRD - Change Request Document</vt:lpstr>
      <vt:lpstr>Identificazione e classificazione della modifica richiesta</vt:lpstr>
      <vt:lpstr>Specifica delle Change Request</vt:lpstr>
      <vt:lpstr>    Change Request: Aggiunta Attore</vt:lpstr>
      <vt:lpstr>    2.2 Change Request: Registro di Tirocinio	</vt:lpstr>
      <vt:lpstr>    2.3 Change Request: Servizio di Mailing	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>Hewlett-Packard</Company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CRD - Change Request Document</dc:title>
  <dc:subject>TirocinioSmart</dc:subject>
  <dc:creator>margar</dc:creator>
  <cp:lastModifiedBy>Ros Coccaro</cp:lastModifiedBy>
  <cp:revision>50</cp:revision>
  <cp:lastPrinted>2020-08-31T09:09:00Z</cp:lastPrinted>
  <dcterms:created xsi:type="dcterms:W3CDTF">2018-02-03T16:22:00Z</dcterms:created>
  <dcterms:modified xsi:type="dcterms:W3CDTF">2020-08-31T09:09:00Z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