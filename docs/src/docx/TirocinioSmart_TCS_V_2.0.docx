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5606688" w:displacedByCustomXml="next"/>
    <w:sdt>
      <w:sdtPr>
        <w:id w:val="-394743985"/>
        <w:docPartObj>
          <w:docPartGallery w:val="Cover Pages"/>
          <w:docPartUnique/>
        </w:docPartObj>
      </w:sdtPr>
      <w:sdtEndPr/>
      <w:sdtContent>
        <w:p w14:paraId="617D1EE6" w14:textId="77777777" w:rsidR="00B04C3B" w:rsidRPr="00543756" w:rsidRDefault="0057085F" w:rsidP="00B04C3B">
          <w:pPr>
            <w:pStyle w:val="Logo"/>
            <w:jc w:val="center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1032343375"/>
              <w:picture/>
            </w:sdtPr>
            <w:sdtEndPr/>
            <w:sdtContent>
              <w:r w:rsidR="00B04C3B">
                <w:rPr>
                  <w:noProof/>
                  <w:lang w:eastAsia="it-IT"/>
                </w:rPr>
                <w:drawing>
                  <wp:inline distT="0" distB="0" distL="0" distR="0" wp14:anchorId="5E953059" wp14:editId="1C6CA81E">
                    <wp:extent cx="5765803" cy="2162175"/>
                    <wp:effectExtent l="0" t="0" r="0" b="0"/>
                    <wp:docPr id="9" name="Immagin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78130" cy="216679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18174B54" w14:textId="77777777" w:rsidR="00B04C3B" w:rsidRDefault="00B04C3B" w:rsidP="00B04C3B">
          <w:r w:rsidRPr="007D5C6E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F7A3BF3" wp14:editId="5F5AA3D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3133725"/>
                    <wp:effectExtent l="0" t="0" r="8255" b="9525"/>
                    <wp:wrapTopAndBottom/>
                    <wp:docPr id="7" name="Casella di testo 7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3133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1D7496" w14:textId="77777777" w:rsidR="00B20F52" w:rsidRPr="00357EA4" w:rsidRDefault="0057085F" w:rsidP="00B04C3B">
                                <w:pPr>
                                  <w:pStyle w:val="Titolo"/>
                                  <w:spacing w:after="0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8925741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F52">
                                      <w:t>TCS                     Test Case Specification</w:t>
                                    </w:r>
                                  </w:sdtContent>
                                </w:sdt>
                              </w:p>
                              <w:p w14:paraId="1D0E940F" w14:textId="77777777" w:rsidR="00B20F52" w:rsidRPr="00357EA4" w:rsidRDefault="0057085F" w:rsidP="00B04C3B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204697927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F52">
                                      <w:t>TirocinioSmart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4E91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7" o:spid="_x0000_s1026" type="#_x0000_t202" alt="Casella di testo in cui sono visualizzati titolo e sottotitolo del documento" style="position:absolute;margin-left:0;margin-top:250.5pt;width:6in;height:246.75pt;z-index:251665408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" filled="f" stroked="f" strokeweight=".5pt">
                    <v:textbox inset="0,0,0,0">
                      <w:txbxContent>
                        <w:p w:rsidR="00B20F52" w:rsidRPr="00357EA4" w:rsidRDefault="00B20F52" w:rsidP="00B04C3B">
                          <w:pPr>
                            <w:pStyle w:val="Titolo"/>
                            <w:spacing w:after="0"/>
                          </w:pPr>
                          <w:sdt>
                            <w:sdtPr>
                              <w:alias w:val="Titolo"/>
                              <w:tag w:val=""/>
                              <w:id w:val="-892574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TCS                     Test Case Specification</w:t>
                              </w:r>
                            </w:sdtContent>
                          </w:sdt>
                        </w:p>
                        <w:p w:rsidR="00B20F52" w:rsidRPr="00357EA4" w:rsidRDefault="00B20F52" w:rsidP="00B04C3B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204697927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TirocinioSmart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34BF1F4" wp14:editId="038DF3B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8" name="Casella di testo 8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480"/>
                                  <w:gridCol w:w="418"/>
                                  <w:gridCol w:w="2489"/>
                                  <w:gridCol w:w="417"/>
                                </w:tblGrid>
                                <w:tr w:rsidR="00B20F52" w14:paraId="79D641C2" w14:textId="77777777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14:paraId="273AB408" w14:textId="77777777" w:rsidR="00B20F52" w:rsidRPr="0085066B" w:rsidRDefault="00B20F52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Aniello Carotenuto</w:t>
                                      </w:r>
                                    </w:p>
                                    <w:p w14:paraId="1219522D" w14:textId="77777777" w:rsidR="00B20F52" w:rsidRPr="0085066B" w:rsidRDefault="00B20F52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Giuseppe Dello Stretto</w:t>
                                      </w:r>
                                    </w:p>
                                    <w:p w14:paraId="707255D2" w14:textId="77777777" w:rsidR="00B20F52" w:rsidRPr="0085066B" w:rsidRDefault="00B20F52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85066B">
                                        <w:rPr>
                                          <w:lang w:val="it-IT"/>
                                        </w:rPr>
                                        <w:t>Rosanna Coccaro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6D535272" w14:textId="77777777" w:rsidR="00B20F52" w:rsidRPr="0085066B" w:rsidRDefault="00B20F52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14:paraId="308ED4AE" w14:textId="77777777" w:rsidR="00B20F52" w:rsidRPr="0085066B" w:rsidRDefault="00B20F52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7281D506" w14:textId="77777777" w:rsidR="00B20F52" w:rsidRPr="0085066B" w:rsidRDefault="00B20F52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BA5B5F9" w14:textId="77777777" w:rsidR="00B20F52" w:rsidRPr="0085066B" w:rsidRDefault="00B20F52" w:rsidP="00B04C3B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4BF1F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8" o:spid="_x0000_s1027" type="#_x0000_t202" alt="Casella di testo in cui sono visualizzate le informazioni sul contatto della società" style="position:absolute;margin-left:416.8pt;margin-top:0;width:468pt;height:48.95pt;z-index:2516664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480"/>
                            <w:gridCol w:w="418"/>
                            <w:gridCol w:w="2489"/>
                            <w:gridCol w:w="417"/>
                          </w:tblGrid>
                          <w:tr w:rsidR="00B20F52" w14:paraId="79D641C2" w14:textId="77777777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14:paraId="273AB408" w14:textId="77777777" w:rsidR="00B20F52" w:rsidRPr="0085066B" w:rsidRDefault="00B20F52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Aniello Carotenuto</w:t>
                                </w:r>
                              </w:p>
                              <w:p w14:paraId="1219522D" w14:textId="77777777" w:rsidR="00B20F52" w:rsidRPr="0085066B" w:rsidRDefault="00B20F52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Giuseppe Dello Stretto</w:t>
                                </w:r>
                              </w:p>
                              <w:p w14:paraId="707255D2" w14:textId="77777777" w:rsidR="00B20F52" w:rsidRPr="0085066B" w:rsidRDefault="00B20F52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85066B">
                                  <w:rPr>
                                    <w:lang w:val="it-IT"/>
                                  </w:rPr>
                                  <w:t>Rosanna Coccaro</w:t>
                                </w: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6D535272" w14:textId="77777777" w:rsidR="00B20F52" w:rsidRPr="0085066B" w:rsidRDefault="00B20F52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14:paraId="308ED4AE" w14:textId="77777777" w:rsidR="00B20F52" w:rsidRPr="0085066B" w:rsidRDefault="00B20F52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7281D506" w14:textId="77777777" w:rsidR="00B20F52" w:rsidRPr="0085066B" w:rsidRDefault="00B20F52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14:paraId="2BA5B5F9" w14:textId="77777777" w:rsidR="00B20F52" w:rsidRPr="0085066B" w:rsidRDefault="00B20F52" w:rsidP="00B04C3B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Tabellafinanziaria"/>
            <w:tblW w:w="10485" w:type="dxa"/>
            <w:tbl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insideH w:val="single" w:sz="4" w:space="0" w:color="BFBFBF" w:themeColor="background1" w:themeShade="BF"/>
              <w:insideV w:val="single" w:sz="4" w:space="0" w:color="BFBFBF" w:themeColor="background1" w:themeShade="BF"/>
            </w:tblBorders>
            <w:tblLook w:val="00A0" w:firstRow="1" w:lastRow="0" w:firstColumn="1" w:lastColumn="0" w:noHBand="0" w:noVBand="0"/>
          </w:tblPr>
          <w:tblGrid>
            <w:gridCol w:w="1696"/>
            <w:gridCol w:w="1276"/>
            <w:gridCol w:w="6379"/>
            <w:gridCol w:w="1134"/>
          </w:tblGrid>
          <w:tr w:rsidR="00B04C3B" w:rsidRPr="00B04C3B" w14:paraId="3D6FEE9F" w14:textId="77777777" w:rsidTr="00C16E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14:paraId="50B18CF6" w14:textId="77777777" w:rsidR="00B04C3B" w:rsidRPr="00B04C3B" w:rsidRDefault="00B04C3B" w:rsidP="00C16EE5">
                <w:pPr>
                  <w:pStyle w:val="Logo"/>
                  <w:spacing w:before="0"/>
                  <w:jc w:val="center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lastRenderedPageBreak/>
                  <w:t>Data</w:t>
                </w:r>
              </w:p>
            </w:tc>
            <w:tc>
              <w:tcPr>
                <w:tcW w:w="1276" w:type="dxa"/>
                <w:vAlign w:val="center"/>
              </w:tcPr>
              <w:p w14:paraId="4679A317" w14:textId="77777777"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Versione</w:t>
                </w:r>
              </w:p>
            </w:tc>
            <w:tc>
              <w:tcPr>
                <w:tcW w:w="6379" w:type="dxa"/>
                <w:vAlign w:val="center"/>
              </w:tcPr>
              <w:p w14:paraId="43728E82" w14:textId="77777777"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Cambiamenti</w:t>
                </w:r>
              </w:p>
            </w:tc>
            <w:tc>
              <w:tcPr>
                <w:tcW w:w="1134" w:type="dxa"/>
                <w:vAlign w:val="center"/>
              </w:tcPr>
              <w:p w14:paraId="1CD1F34F" w14:textId="77777777" w:rsidR="00B04C3B" w:rsidRPr="00B04C3B" w:rsidRDefault="00B04C3B" w:rsidP="00C16EE5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sz w:val="16"/>
                  </w:rPr>
                </w:pPr>
                <w:r w:rsidRPr="00B04C3B">
                  <w:rPr>
                    <w:color w:val="FFFFFF" w:themeColor="background1"/>
                    <w:sz w:val="16"/>
                  </w:rPr>
                  <w:t>Autori</w:t>
                </w:r>
              </w:p>
            </w:tc>
          </w:tr>
          <w:tr w:rsidR="00B04C3B" w:rsidRPr="00357EA4" w14:paraId="1A105DE6" w14:textId="77777777" w:rsidTr="00C16E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14:paraId="0A222A33" w14:textId="77777777" w:rsidR="00B04C3B" w:rsidRPr="00543F85" w:rsidRDefault="00B04C3B" w:rsidP="00C16EE5">
                <w:pPr>
                  <w:pStyle w:val="Logo"/>
                  <w:spacing w:before="0"/>
                  <w:jc w:val="center"/>
                  <w:rPr>
                    <w:sz w:val="20"/>
                  </w:rPr>
                </w:pPr>
                <w:r w:rsidRPr="00543F85">
                  <w:rPr>
                    <w:sz w:val="20"/>
                  </w:rPr>
                  <w:t>19/12/2017</w:t>
                </w:r>
              </w:p>
            </w:tc>
            <w:tc>
              <w:tcPr>
                <w:tcW w:w="1276" w:type="dxa"/>
                <w:vAlign w:val="center"/>
              </w:tcPr>
              <w:p w14:paraId="5BB9913C" w14:textId="77777777" w:rsidR="00B04C3B" w:rsidRPr="00543F85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0.1</w:t>
                </w:r>
              </w:p>
            </w:tc>
            <w:tc>
              <w:tcPr>
                <w:tcW w:w="6379" w:type="dxa"/>
                <w:vAlign w:val="center"/>
              </w:tcPr>
              <w:p w14:paraId="7905992A" w14:textId="77777777" w:rsidR="00B04C3B" w:rsidRPr="00543F85" w:rsidRDefault="00B04C3B" w:rsidP="00C16EE5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Prima versione</w:t>
                </w:r>
              </w:p>
            </w:tc>
            <w:tc>
              <w:tcPr>
                <w:tcW w:w="1134" w:type="dxa"/>
                <w:vAlign w:val="center"/>
              </w:tcPr>
              <w:p w14:paraId="66D1CF73" w14:textId="77777777" w:rsidR="00B04C3B" w:rsidRPr="00543F85" w:rsidRDefault="00B04C3B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GDS</w:t>
                </w:r>
              </w:p>
            </w:tc>
          </w:tr>
          <w:tr w:rsidR="00B04C3B" w:rsidRPr="00357EA4" w14:paraId="40541CDE" w14:textId="77777777" w:rsidTr="00C16E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14:paraId="00EF0259" w14:textId="77777777" w:rsidR="00B04C3B" w:rsidRPr="00543F85" w:rsidRDefault="00B04C3B" w:rsidP="00B04C3B">
                <w:pPr>
                  <w:pStyle w:val="Logo"/>
                  <w:spacing w:before="0"/>
                  <w:jc w:val="center"/>
                  <w:rPr>
                    <w:sz w:val="20"/>
                  </w:rPr>
                </w:pPr>
                <w:r w:rsidRPr="00543F85">
                  <w:rPr>
                    <w:sz w:val="20"/>
                  </w:rPr>
                  <w:t>05/02/2018</w:t>
                </w:r>
              </w:p>
            </w:tc>
            <w:tc>
              <w:tcPr>
                <w:tcW w:w="1276" w:type="dxa"/>
                <w:vAlign w:val="center"/>
              </w:tcPr>
              <w:p w14:paraId="6C39AFE0" w14:textId="77777777" w:rsidR="00B04C3B" w:rsidRPr="00543F85" w:rsidRDefault="00B04C3B" w:rsidP="00C16EE5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1</w:t>
                </w:r>
                <w:r w:rsidR="00251997" w:rsidRPr="00543F85">
                  <w:rPr>
                    <w:rFonts w:asciiTheme="majorHAnsi" w:hAnsiTheme="majorHAnsi"/>
                    <w:sz w:val="20"/>
                  </w:rPr>
                  <w:t>.0</w:t>
                </w:r>
              </w:p>
            </w:tc>
            <w:tc>
              <w:tcPr>
                <w:tcW w:w="6379" w:type="dxa"/>
                <w:vAlign w:val="center"/>
              </w:tcPr>
              <w:p w14:paraId="7C1D1045" w14:textId="77777777" w:rsidR="00B04C3B" w:rsidRPr="00543F85" w:rsidRDefault="00B04C3B" w:rsidP="00251997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 xml:space="preserve">Aggiornamento </w:t>
                </w:r>
                <w:r w:rsidR="00251997" w:rsidRPr="00543F85">
                  <w:rPr>
                    <w:rFonts w:asciiTheme="majorHAnsi" w:hAnsiTheme="majorHAnsi"/>
                    <w:sz w:val="20"/>
                  </w:rPr>
                  <w:t>casi di test</w:t>
                </w:r>
              </w:p>
            </w:tc>
            <w:tc>
              <w:tcPr>
                <w:tcW w:w="1134" w:type="dxa"/>
                <w:vAlign w:val="center"/>
              </w:tcPr>
              <w:p w14:paraId="02062207" w14:textId="77777777" w:rsidR="00B04C3B" w:rsidRPr="00543F85" w:rsidRDefault="00251997" w:rsidP="00251997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GDS</w:t>
                </w:r>
              </w:p>
            </w:tc>
          </w:tr>
          <w:tr w:rsidR="00B04C3B" w:rsidRPr="00357EA4" w14:paraId="32F8A843" w14:textId="77777777" w:rsidTr="00C16E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14:paraId="75E43E93" w14:textId="77777777" w:rsidR="00B04C3B" w:rsidRPr="00543F85" w:rsidRDefault="00543F85" w:rsidP="00C16EE5">
                <w:pPr>
                  <w:pStyle w:val="Logo"/>
                  <w:spacing w:before="0"/>
                  <w:jc w:val="center"/>
                  <w:rPr>
                    <w:sz w:val="20"/>
                  </w:rPr>
                </w:pPr>
                <w:r w:rsidRPr="00543F85">
                  <w:rPr>
                    <w:sz w:val="20"/>
                  </w:rPr>
                  <w:t>14/08/2020</w:t>
                </w:r>
              </w:p>
            </w:tc>
            <w:tc>
              <w:tcPr>
                <w:tcW w:w="1276" w:type="dxa"/>
                <w:vAlign w:val="center"/>
              </w:tcPr>
              <w:p w14:paraId="50417AA6" w14:textId="77777777" w:rsidR="00B04C3B" w:rsidRPr="00543F85" w:rsidRDefault="00543F85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1.1</w:t>
                </w:r>
              </w:p>
            </w:tc>
            <w:tc>
              <w:tcPr>
                <w:tcW w:w="6379" w:type="dxa"/>
                <w:vAlign w:val="center"/>
              </w:tcPr>
              <w:p w14:paraId="7B0B05D9" w14:textId="77777777" w:rsidR="00B04C3B" w:rsidRPr="00543F85" w:rsidRDefault="00543F85" w:rsidP="00C16EE5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Aggiunta specifiche casi di test per la seconda versione del sistema</w:t>
                </w:r>
              </w:p>
            </w:tc>
            <w:tc>
              <w:tcPr>
                <w:tcW w:w="1134" w:type="dxa"/>
                <w:vAlign w:val="center"/>
              </w:tcPr>
              <w:p w14:paraId="70EC43F9" w14:textId="77777777" w:rsidR="00B04C3B" w:rsidRPr="00543F85" w:rsidRDefault="00543F85" w:rsidP="00C16EE5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RC</w:t>
                </w:r>
              </w:p>
            </w:tc>
          </w:tr>
          <w:tr w:rsidR="00543F85" w:rsidRPr="00357EA4" w14:paraId="50603715" w14:textId="77777777" w:rsidTr="00C16E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  <w:vAlign w:val="center"/>
              </w:tcPr>
              <w:p w14:paraId="085BCF1C" w14:textId="77777777" w:rsidR="00543F85" w:rsidRPr="00543F85" w:rsidRDefault="00543F85" w:rsidP="00C16EE5">
                <w:pPr>
                  <w:pStyle w:val="Logo"/>
                  <w:spacing w:before="0"/>
                  <w:jc w:val="center"/>
                  <w:rPr>
                    <w:sz w:val="20"/>
                  </w:rPr>
                </w:pPr>
                <w:r w:rsidRPr="00543F85">
                  <w:rPr>
                    <w:sz w:val="20"/>
                  </w:rPr>
                  <w:t>28/08/2020</w:t>
                </w:r>
              </w:p>
            </w:tc>
            <w:tc>
              <w:tcPr>
                <w:tcW w:w="1276" w:type="dxa"/>
                <w:vAlign w:val="center"/>
              </w:tcPr>
              <w:p w14:paraId="45252490" w14:textId="77777777" w:rsidR="00543F85" w:rsidRPr="00543F85" w:rsidRDefault="00543F85" w:rsidP="00C16EE5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2.0</w:t>
                </w:r>
              </w:p>
            </w:tc>
            <w:tc>
              <w:tcPr>
                <w:tcW w:w="6379" w:type="dxa"/>
                <w:vAlign w:val="center"/>
              </w:tcPr>
              <w:p w14:paraId="3CF8756A" w14:textId="77777777" w:rsidR="00543F85" w:rsidRPr="00543F85" w:rsidRDefault="00543F85" w:rsidP="00C16EE5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Revisione finale</w:t>
                </w:r>
              </w:p>
            </w:tc>
            <w:tc>
              <w:tcPr>
                <w:tcW w:w="1134" w:type="dxa"/>
                <w:vAlign w:val="center"/>
              </w:tcPr>
              <w:p w14:paraId="22BD39D4" w14:textId="77777777" w:rsidR="00543F85" w:rsidRPr="00543F85" w:rsidRDefault="00543F85" w:rsidP="00C16EE5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</w:rPr>
                </w:pPr>
                <w:r w:rsidRPr="00543F85">
                  <w:rPr>
                    <w:rFonts w:asciiTheme="majorHAnsi" w:hAnsiTheme="majorHAnsi"/>
                    <w:sz w:val="20"/>
                  </w:rPr>
                  <w:t>RC</w:t>
                </w:r>
              </w:p>
            </w:tc>
          </w:tr>
        </w:tbl>
        <w:p w14:paraId="162DFBE5" w14:textId="77777777" w:rsidR="00B04C3B" w:rsidRDefault="00B04C3B" w:rsidP="00B04C3B">
          <w:pPr>
            <w:pStyle w:val="Logo"/>
            <w:spacing w:before="0"/>
          </w:pPr>
        </w:p>
        <w:p w14:paraId="7D253CCE" w14:textId="77777777" w:rsidR="00B04C3B" w:rsidRDefault="00B04C3B" w:rsidP="00B04C3B">
          <w:pPr>
            <w:pStyle w:val="Logo"/>
            <w:spacing w:before="0"/>
          </w:pPr>
        </w:p>
        <w:p w14:paraId="189AA905" w14:textId="77777777" w:rsidR="00B04C3B" w:rsidRDefault="00B04C3B" w:rsidP="00B04C3B">
          <w:pPr>
            <w:pStyle w:val="Logo"/>
            <w:spacing w:before="0"/>
          </w:pPr>
        </w:p>
        <w:p w14:paraId="0052D3CD" w14:textId="77777777" w:rsidR="00B04C3B" w:rsidRDefault="00B04C3B" w:rsidP="00B04C3B">
          <w:pPr>
            <w:pStyle w:val="Logo"/>
            <w:spacing w:before="0"/>
          </w:pPr>
        </w:p>
        <w:p w14:paraId="04940EAE" w14:textId="77777777" w:rsidR="00B04C3B" w:rsidRDefault="00B04C3B" w:rsidP="00B04C3B">
          <w:pPr>
            <w:pStyle w:val="Logo"/>
            <w:spacing w:before="0"/>
          </w:pPr>
        </w:p>
        <w:p w14:paraId="3F03ED53" w14:textId="77777777" w:rsidR="00B04C3B" w:rsidRDefault="00B04C3B" w:rsidP="00B04C3B">
          <w:pPr>
            <w:pStyle w:val="Logo"/>
            <w:spacing w:before="0"/>
          </w:pPr>
        </w:p>
        <w:p w14:paraId="14B44F46" w14:textId="77777777" w:rsidR="00B04C3B" w:rsidRDefault="00B04C3B" w:rsidP="00B04C3B">
          <w:pPr>
            <w:pStyle w:val="Logo"/>
            <w:spacing w:before="0"/>
          </w:pPr>
        </w:p>
        <w:p w14:paraId="6451F403" w14:textId="77777777" w:rsidR="00B04C3B" w:rsidRDefault="00B04C3B" w:rsidP="00B04C3B">
          <w:pPr>
            <w:pStyle w:val="Logo"/>
            <w:spacing w:before="0"/>
          </w:pPr>
        </w:p>
        <w:p w14:paraId="370B1126" w14:textId="77777777" w:rsidR="00B04C3B" w:rsidRDefault="00B04C3B" w:rsidP="00B04C3B">
          <w:pPr>
            <w:pStyle w:val="Logo"/>
            <w:spacing w:before="0"/>
          </w:pPr>
        </w:p>
        <w:p w14:paraId="3E9DB486" w14:textId="77777777" w:rsidR="00B04C3B" w:rsidRDefault="00B04C3B" w:rsidP="00B04C3B">
          <w:pPr>
            <w:pStyle w:val="Logo"/>
            <w:spacing w:before="0"/>
          </w:pPr>
        </w:p>
        <w:p w14:paraId="43234ABA" w14:textId="77777777" w:rsidR="00B04C3B" w:rsidRDefault="00B04C3B" w:rsidP="00B04C3B">
          <w:pPr>
            <w:pStyle w:val="Logo"/>
            <w:spacing w:before="0"/>
          </w:pPr>
        </w:p>
        <w:p w14:paraId="3BF69770" w14:textId="77777777" w:rsidR="00B04C3B" w:rsidRDefault="00B04C3B" w:rsidP="00B04C3B">
          <w:pPr>
            <w:pStyle w:val="Logo"/>
            <w:spacing w:before="0"/>
          </w:pPr>
        </w:p>
        <w:p w14:paraId="7E1C83AB" w14:textId="77777777" w:rsidR="00B04C3B" w:rsidRDefault="00B04C3B" w:rsidP="00B04C3B">
          <w:pPr>
            <w:pStyle w:val="Logo"/>
            <w:spacing w:before="0"/>
          </w:pPr>
        </w:p>
        <w:p w14:paraId="26F42B1D" w14:textId="77777777" w:rsidR="00B04C3B" w:rsidRDefault="00B04C3B" w:rsidP="00B04C3B">
          <w:pPr>
            <w:pStyle w:val="Logo"/>
            <w:spacing w:before="0"/>
          </w:pPr>
        </w:p>
        <w:p w14:paraId="0026B1E9" w14:textId="77777777" w:rsidR="00B04C3B" w:rsidRDefault="00B04C3B" w:rsidP="00B04C3B">
          <w:pPr>
            <w:pStyle w:val="Logo"/>
            <w:spacing w:before="0"/>
          </w:pPr>
        </w:p>
        <w:p w14:paraId="6783D7DD" w14:textId="77777777" w:rsidR="00B04C3B" w:rsidRDefault="00B04C3B" w:rsidP="00B04C3B">
          <w:pPr>
            <w:pStyle w:val="Logo"/>
            <w:spacing w:before="0"/>
          </w:pPr>
        </w:p>
        <w:p w14:paraId="47FD172C" w14:textId="77777777" w:rsidR="00B04C3B" w:rsidRDefault="00B04C3B" w:rsidP="00B04C3B">
          <w:pPr>
            <w:pStyle w:val="Logo"/>
            <w:spacing w:before="0"/>
          </w:pPr>
        </w:p>
        <w:p w14:paraId="536ECBB3" w14:textId="77777777" w:rsidR="00B04C3B" w:rsidRDefault="00B04C3B" w:rsidP="00B04C3B">
          <w:pPr>
            <w:pStyle w:val="Logo"/>
            <w:spacing w:before="0"/>
          </w:pPr>
        </w:p>
        <w:p w14:paraId="5C896E43" w14:textId="77777777" w:rsidR="00B04C3B" w:rsidRDefault="00B04C3B" w:rsidP="00B04C3B">
          <w:pPr>
            <w:pStyle w:val="Logo"/>
            <w:spacing w:before="0"/>
          </w:pPr>
        </w:p>
        <w:p w14:paraId="1F57F12F" w14:textId="77777777" w:rsidR="00B04C3B" w:rsidRDefault="00B04C3B" w:rsidP="00B04C3B">
          <w:pPr>
            <w:pStyle w:val="Logo"/>
            <w:spacing w:before="0"/>
          </w:pPr>
        </w:p>
        <w:p w14:paraId="0BCC60AF" w14:textId="77777777" w:rsidR="00B04C3B" w:rsidRPr="00543756" w:rsidRDefault="0057085F" w:rsidP="00B04C3B">
          <w:pPr>
            <w:pStyle w:val="Logo"/>
            <w:spacing w:before="0"/>
          </w:pPr>
        </w:p>
      </w:sdtContent>
    </w:sdt>
    <w:sdt>
      <w:sdtPr>
        <w:rPr>
          <w:rFonts w:asciiTheme="minorHAnsi" w:eastAsiaTheme="minorEastAsia" w:hAnsiTheme="minorHAnsi" w:cstheme="minorBidi"/>
          <w:color w:val="F24F4F" w:themeColor="accent1"/>
          <w:sz w:val="24"/>
          <w:szCs w:val="20"/>
        </w:rPr>
        <w:id w:val="1039550568"/>
        <w:docPartObj>
          <w:docPartGallery w:val="Table of Contents"/>
          <w:docPartUnique/>
        </w:docPartObj>
      </w:sdtPr>
      <w:sdtEndPr>
        <w:rPr>
          <w:b/>
          <w:bCs/>
          <w:color w:val="auto"/>
          <w:szCs w:val="24"/>
        </w:rPr>
      </w:sdtEndPr>
      <w:sdtContent>
        <w:p w14:paraId="3AA5CD6D" w14:textId="77777777" w:rsidR="00B04C3B" w:rsidRPr="00E46E2A" w:rsidRDefault="00B04C3B" w:rsidP="00B04C3B">
          <w:pPr>
            <w:pStyle w:val="Titolosommario"/>
            <w:rPr>
              <w:color w:val="F24F4F" w:themeColor="accent1"/>
            </w:rPr>
          </w:pPr>
          <w:r w:rsidRPr="00E46E2A">
            <w:rPr>
              <w:color w:val="F24F4F" w:themeColor="accent1"/>
            </w:rPr>
            <w:t>Sommario</w:t>
          </w:r>
          <w:bookmarkStart w:id="1" w:name="_GoBack"/>
          <w:bookmarkEnd w:id="1"/>
        </w:p>
        <w:p w14:paraId="05C69CC0" w14:textId="1C3B9A98" w:rsidR="00543F85" w:rsidRDefault="00B04C3B">
          <w:pPr>
            <w:pStyle w:val="Sommario1"/>
            <w:rPr>
              <w:b w:val="0"/>
              <w:bCs w:val="0"/>
              <w:noProof/>
              <w:sz w:val="22"/>
              <w:szCs w:val="22"/>
              <w:lang w:eastAsia="it-IT"/>
            </w:rPr>
          </w:pPr>
          <w:r w:rsidRPr="00A95A46">
            <w:fldChar w:fldCharType="begin"/>
          </w:r>
          <w:r w:rsidRPr="00A95A46">
            <w:instrText xml:space="preserve"> TOC \o "1-3" \h \z \u </w:instrText>
          </w:r>
          <w:r w:rsidRPr="00A95A46">
            <w:fldChar w:fldCharType="separate"/>
          </w:r>
          <w:hyperlink w:anchor="_Toc49766981" w:history="1">
            <w:r w:rsidR="00543F85" w:rsidRPr="008E57A6">
              <w:rPr>
                <w:rStyle w:val="Collegamentoipertestuale"/>
                <w:noProof/>
              </w:rPr>
              <w:t>1. Introduzione</w:t>
            </w:r>
            <w:r w:rsidR="00543F85">
              <w:rPr>
                <w:noProof/>
                <w:webHidden/>
              </w:rPr>
              <w:tab/>
            </w:r>
            <w:r w:rsidR="00543F85">
              <w:rPr>
                <w:noProof/>
                <w:webHidden/>
              </w:rPr>
              <w:fldChar w:fldCharType="begin"/>
            </w:r>
            <w:r w:rsidR="00543F85">
              <w:rPr>
                <w:noProof/>
                <w:webHidden/>
              </w:rPr>
              <w:instrText xml:space="preserve"> PAGEREF _Toc49766981 \h </w:instrText>
            </w:r>
            <w:r w:rsidR="00543F85">
              <w:rPr>
                <w:noProof/>
                <w:webHidden/>
              </w:rPr>
            </w:r>
            <w:r w:rsidR="00543F85"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4</w:t>
            </w:r>
            <w:r w:rsidR="00543F85">
              <w:rPr>
                <w:noProof/>
                <w:webHidden/>
              </w:rPr>
              <w:fldChar w:fldCharType="end"/>
            </w:r>
          </w:hyperlink>
        </w:p>
        <w:p w14:paraId="2F783689" w14:textId="23AEC230" w:rsidR="00543F85" w:rsidRDefault="00543F85">
          <w:pPr>
            <w:pStyle w:val="Sommario1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9766982" w:history="1">
            <w:r w:rsidRPr="008E57A6">
              <w:rPr>
                <w:rStyle w:val="Collegamentoipertestuale"/>
                <w:noProof/>
              </w:rPr>
              <w:t>2. Test Case Specification – Prima Versione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F5DE" w14:textId="2DD17BC0" w:rsidR="00543F85" w:rsidRDefault="00543F85">
          <w:pPr>
            <w:pStyle w:val="Sommario2"/>
            <w:rPr>
              <w:noProof/>
              <w:lang w:eastAsia="it-IT"/>
            </w:rPr>
          </w:pPr>
          <w:hyperlink w:anchor="_Toc49766983" w:history="1">
            <w:r w:rsidRPr="008E57A6">
              <w:rPr>
                <w:rStyle w:val="Collegamentoipertestuale"/>
                <w:noProof/>
              </w:rPr>
              <w:t>2.1 Utenza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2628" w14:textId="08CF5174" w:rsidR="00543F85" w:rsidRDefault="00543F85">
          <w:pPr>
            <w:pStyle w:val="Sommario3"/>
            <w:rPr>
              <w:noProof/>
              <w:sz w:val="22"/>
              <w:szCs w:val="22"/>
              <w:lang w:eastAsia="it-IT"/>
            </w:rPr>
          </w:pPr>
          <w:hyperlink w:anchor="_Toc49766984" w:history="1">
            <w:r w:rsidRPr="008E57A6">
              <w:rPr>
                <w:rStyle w:val="Collegamentoipertestuale"/>
                <w:noProof/>
              </w:rPr>
              <w:t>2.1.1 TC_GU_2:RegistrazioneAccountStudente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A493" w14:textId="5602CAB7" w:rsidR="00543F85" w:rsidRDefault="00543F85">
          <w:pPr>
            <w:pStyle w:val="Sommario2"/>
            <w:rPr>
              <w:noProof/>
              <w:lang w:eastAsia="it-IT"/>
            </w:rPr>
          </w:pPr>
          <w:hyperlink w:anchor="_Toc49766985" w:history="1">
            <w:r w:rsidRPr="008E57A6">
              <w:rPr>
                <w:rStyle w:val="Collegamentoipertestuale"/>
                <w:noProof/>
              </w:rPr>
              <w:t>2.2 Domande di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5F49" w14:textId="40CFFF32" w:rsidR="00543F85" w:rsidRDefault="00543F85">
          <w:pPr>
            <w:pStyle w:val="Sommario3"/>
            <w:rPr>
              <w:noProof/>
              <w:sz w:val="22"/>
              <w:szCs w:val="22"/>
              <w:lang w:eastAsia="it-IT"/>
            </w:rPr>
          </w:pPr>
          <w:hyperlink w:anchor="_Toc49766986" w:history="1">
            <w:r w:rsidRPr="008E57A6">
              <w:rPr>
                <w:rStyle w:val="Collegamentoipertestuale"/>
                <w:noProof/>
              </w:rPr>
              <w:t>2.2.1 TC_GDT_1:InvioDomandaTirocinio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6316" w14:textId="26DFEBE5" w:rsidR="00543F85" w:rsidRDefault="00543F85">
          <w:pPr>
            <w:pStyle w:val="Sommario2"/>
            <w:rPr>
              <w:noProof/>
              <w:lang w:eastAsia="it-IT"/>
            </w:rPr>
          </w:pPr>
          <w:hyperlink w:anchor="_Toc49766987" w:history="1">
            <w:r w:rsidRPr="008E57A6">
              <w:rPr>
                <w:rStyle w:val="Collegamentoipertestuale"/>
                <w:noProof/>
              </w:rPr>
              <w:t>2.3 Convenzioni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3A0F" w14:textId="2499A0D5" w:rsidR="00543F85" w:rsidRDefault="00543F85">
          <w:pPr>
            <w:pStyle w:val="Sommario3"/>
            <w:rPr>
              <w:noProof/>
              <w:sz w:val="22"/>
              <w:szCs w:val="22"/>
              <w:lang w:eastAsia="it-IT"/>
            </w:rPr>
          </w:pPr>
          <w:hyperlink w:anchor="_Toc49766988" w:history="1">
            <w:r w:rsidRPr="008E57A6">
              <w:rPr>
                <w:rStyle w:val="Collegamentoipertestuale"/>
                <w:noProof/>
              </w:rPr>
              <w:t>2.3.1 TC_GC_1:InvioRichiestaConvenzionamento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F69C" w14:textId="262A7478" w:rsidR="00543F85" w:rsidRDefault="00543F85">
          <w:pPr>
            <w:pStyle w:val="Sommario2"/>
            <w:rPr>
              <w:noProof/>
              <w:lang w:eastAsia="it-IT"/>
            </w:rPr>
          </w:pPr>
          <w:hyperlink w:anchor="_Toc49766989" w:history="1">
            <w:r w:rsidRPr="008E57A6">
              <w:rPr>
                <w:rStyle w:val="Collegamentoipertestuale"/>
                <w:noProof/>
              </w:rPr>
              <w:t>2.4 Progetti Formativi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C27A" w14:textId="5F13E09B" w:rsidR="00543F85" w:rsidRDefault="00543F85">
          <w:pPr>
            <w:pStyle w:val="Sommario3"/>
            <w:rPr>
              <w:noProof/>
              <w:sz w:val="22"/>
              <w:szCs w:val="22"/>
              <w:lang w:eastAsia="it-IT"/>
            </w:rPr>
          </w:pPr>
          <w:hyperlink w:anchor="_Toc49766990" w:history="1">
            <w:r w:rsidRPr="008E57A6">
              <w:rPr>
                <w:rStyle w:val="Collegamentoipertestuale"/>
                <w:noProof/>
              </w:rPr>
              <w:t>2.4.1 TC_GPF_3:AggiungiProgettoFormativo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62E9" w14:textId="46291B94" w:rsidR="00543F85" w:rsidRDefault="00543F85">
          <w:pPr>
            <w:pStyle w:val="Sommario1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9766991" w:history="1">
            <w:r w:rsidRPr="008E57A6">
              <w:rPr>
                <w:rStyle w:val="Collegamentoipertestuale"/>
                <w:noProof/>
                <w:lang w:val="en-US"/>
              </w:rPr>
              <w:t>3. Test Case Specification – Nuova Versione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8560" w14:textId="3EB802FF" w:rsidR="00543F85" w:rsidRDefault="00543F85">
          <w:pPr>
            <w:pStyle w:val="Sommario2"/>
            <w:rPr>
              <w:noProof/>
              <w:lang w:eastAsia="it-IT"/>
            </w:rPr>
          </w:pPr>
          <w:hyperlink w:anchor="_Toc49766992" w:history="1">
            <w:r w:rsidRPr="008E57A6">
              <w:rPr>
                <w:rStyle w:val="Collegamentoipertestuale"/>
                <w:noProof/>
              </w:rPr>
              <w:t>3.1 Registro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80AD" w14:textId="28136F94" w:rsidR="00543F85" w:rsidRDefault="00543F85">
          <w:pPr>
            <w:pStyle w:val="Sommario3"/>
            <w:rPr>
              <w:noProof/>
              <w:sz w:val="22"/>
              <w:szCs w:val="22"/>
              <w:lang w:eastAsia="it-IT"/>
            </w:rPr>
          </w:pPr>
          <w:hyperlink w:anchor="_Toc49766993" w:history="1">
            <w:r w:rsidRPr="008E57A6">
              <w:rPr>
                <w:rStyle w:val="Collegamentoipertestuale"/>
                <w:noProof/>
              </w:rPr>
              <w:t>3.1.1 TC_GRT_1:AggiuntaAttivitàTirocinio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4DA7" w14:textId="493F9373" w:rsidR="00543F85" w:rsidRDefault="00543F85">
          <w:pPr>
            <w:pStyle w:val="Sommario1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9766994" w:history="1">
            <w:r w:rsidRPr="008E57A6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24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F396" w14:textId="77777777" w:rsidR="00B04C3B" w:rsidRPr="00A95A46" w:rsidRDefault="00B04C3B" w:rsidP="00B04C3B">
          <w:pPr>
            <w:spacing w:line="276" w:lineRule="auto"/>
            <w:rPr>
              <w:b/>
              <w:bCs/>
              <w:szCs w:val="24"/>
            </w:rPr>
          </w:pPr>
          <w:r w:rsidRPr="00A95A46">
            <w:rPr>
              <w:b/>
              <w:bCs/>
              <w:szCs w:val="24"/>
            </w:rPr>
            <w:fldChar w:fldCharType="end"/>
          </w:r>
        </w:p>
      </w:sdtContent>
    </w:sdt>
    <w:p w14:paraId="228374F8" w14:textId="77777777" w:rsidR="00B04C3B" w:rsidRDefault="00B04C3B" w:rsidP="00B04C3B">
      <w:pPr>
        <w:pStyle w:val="Nessunaspaziatura"/>
        <w:rPr>
          <w:lang w:val="it-IT"/>
        </w:rPr>
      </w:pPr>
    </w:p>
    <w:p w14:paraId="282B1FC4" w14:textId="77777777" w:rsidR="00C95BC4" w:rsidRDefault="00C95BC4" w:rsidP="00C95BC4">
      <w:pPr>
        <w:pStyle w:val="Nessunaspaziatura"/>
      </w:pPr>
    </w:p>
    <w:p w14:paraId="196E7B98" w14:textId="77777777" w:rsidR="00C95BC4" w:rsidRDefault="00C95BC4" w:rsidP="00C95BC4">
      <w:pPr>
        <w:pStyle w:val="Nessunaspaziatura"/>
      </w:pPr>
    </w:p>
    <w:p w14:paraId="3E884472" w14:textId="77777777" w:rsidR="00C95BC4" w:rsidRDefault="00C95BC4" w:rsidP="00C95BC4">
      <w:pPr>
        <w:pStyle w:val="Nessunaspaziatura"/>
      </w:pPr>
    </w:p>
    <w:p w14:paraId="0CB6952C" w14:textId="77777777" w:rsidR="00C95BC4" w:rsidRDefault="00C95BC4" w:rsidP="00C95BC4">
      <w:pPr>
        <w:pStyle w:val="Nessunaspaziatura"/>
      </w:pPr>
    </w:p>
    <w:p w14:paraId="53855E99" w14:textId="77777777" w:rsidR="00C95BC4" w:rsidRDefault="00C95BC4" w:rsidP="00C95BC4">
      <w:pPr>
        <w:pStyle w:val="Nessunaspaziatura"/>
      </w:pPr>
    </w:p>
    <w:p w14:paraId="3E8AF477" w14:textId="77777777" w:rsidR="00C95BC4" w:rsidRDefault="00C95BC4" w:rsidP="00C95BC4">
      <w:pPr>
        <w:pStyle w:val="Nessunaspaziatura"/>
      </w:pPr>
    </w:p>
    <w:p w14:paraId="73D14DBF" w14:textId="77777777" w:rsidR="00C95BC4" w:rsidRDefault="00C95BC4" w:rsidP="00C95BC4">
      <w:pPr>
        <w:pStyle w:val="Nessunaspaziatura"/>
      </w:pPr>
    </w:p>
    <w:p w14:paraId="3FA09465" w14:textId="77777777" w:rsidR="00C95BC4" w:rsidRDefault="00C95BC4" w:rsidP="00C95BC4">
      <w:pPr>
        <w:pStyle w:val="Nessunaspaziatura"/>
      </w:pPr>
    </w:p>
    <w:p w14:paraId="0E69B1D9" w14:textId="77777777" w:rsidR="00C95BC4" w:rsidRDefault="00C95BC4" w:rsidP="00C95BC4">
      <w:pPr>
        <w:pStyle w:val="Nessunaspaziatura"/>
      </w:pPr>
    </w:p>
    <w:p w14:paraId="07D88C6E" w14:textId="77777777" w:rsidR="00C95BC4" w:rsidRDefault="00C95BC4" w:rsidP="00C95BC4">
      <w:pPr>
        <w:pStyle w:val="Nessunaspaziatura"/>
      </w:pPr>
    </w:p>
    <w:p w14:paraId="19900D16" w14:textId="77777777" w:rsidR="00C95BC4" w:rsidRDefault="00C95BC4" w:rsidP="00C95BC4">
      <w:pPr>
        <w:pStyle w:val="Nessunaspaziatura"/>
      </w:pPr>
    </w:p>
    <w:p w14:paraId="4652D684" w14:textId="77777777" w:rsidR="00C95BC4" w:rsidRDefault="00C95BC4" w:rsidP="00C95BC4">
      <w:pPr>
        <w:pStyle w:val="Nessunaspaziatura"/>
      </w:pPr>
    </w:p>
    <w:p w14:paraId="72FC5167" w14:textId="77777777" w:rsidR="00C95BC4" w:rsidRDefault="00C95BC4" w:rsidP="00C95BC4">
      <w:pPr>
        <w:pStyle w:val="Nessunaspaziatura"/>
      </w:pPr>
    </w:p>
    <w:p w14:paraId="54CBD93F" w14:textId="77777777" w:rsidR="00C95BC4" w:rsidRDefault="00C95BC4" w:rsidP="00C95BC4">
      <w:pPr>
        <w:pStyle w:val="Nessunaspaziatura"/>
      </w:pPr>
    </w:p>
    <w:p w14:paraId="2B5A3768" w14:textId="77777777" w:rsidR="00C95BC4" w:rsidRDefault="00C95BC4" w:rsidP="00C95BC4">
      <w:pPr>
        <w:pStyle w:val="Nessunaspaziatura"/>
      </w:pPr>
    </w:p>
    <w:p w14:paraId="3F0C4B60" w14:textId="77777777" w:rsidR="00C95BC4" w:rsidRDefault="00C95BC4" w:rsidP="00C95BC4">
      <w:pPr>
        <w:pStyle w:val="Nessunaspaziatura"/>
      </w:pPr>
    </w:p>
    <w:p w14:paraId="55B47D5D" w14:textId="77777777" w:rsidR="00C95BC4" w:rsidRDefault="00C95BC4" w:rsidP="00C95BC4">
      <w:pPr>
        <w:pStyle w:val="Nessunaspaziatura"/>
      </w:pPr>
    </w:p>
    <w:p w14:paraId="083A2A50" w14:textId="77777777" w:rsidR="00C95BC4" w:rsidRDefault="00C95BC4" w:rsidP="00C95BC4">
      <w:pPr>
        <w:pStyle w:val="Nessunaspaziatura"/>
      </w:pPr>
    </w:p>
    <w:p w14:paraId="3A75E427" w14:textId="77777777" w:rsidR="00C95BC4" w:rsidRDefault="00C95BC4" w:rsidP="00C95BC4">
      <w:pPr>
        <w:pStyle w:val="Nessunaspaziatura"/>
      </w:pPr>
    </w:p>
    <w:p w14:paraId="57BE82A2" w14:textId="77777777" w:rsidR="00C95BC4" w:rsidRDefault="00C95BC4" w:rsidP="00C95BC4">
      <w:pPr>
        <w:pStyle w:val="Nessunaspaziatura"/>
      </w:pPr>
    </w:p>
    <w:p w14:paraId="42A67238" w14:textId="77777777" w:rsidR="00C95BC4" w:rsidRDefault="00C95BC4" w:rsidP="00C95BC4">
      <w:pPr>
        <w:pStyle w:val="Nessunaspaziatura"/>
      </w:pPr>
    </w:p>
    <w:p w14:paraId="0678A15E" w14:textId="77777777" w:rsidR="00C95BC4" w:rsidRDefault="00C95BC4" w:rsidP="00C95BC4">
      <w:pPr>
        <w:pStyle w:val="Nessunaspaziatura"/>
      </w:pPr>
    </w:p>
    <w:p w14:paraId="5CD35083" w14:textId="77777777" w:rsidR="00C95BC4" w:rsidRDefault="00C95BC4" w:rsidP="00C95BC4">
      <w:pPr>
        <w:pStyle w:val="Nessunaspaziatura"/>
      </w:pPr>
    </w:p>
    <w:p w14:paraId="31C4A8BA" w14:textId="77777777" w:rsidR="00C95BC4" w:rsidRDefault="00C95BC4" w:rsidP="00C95BC4">
      <w:pPr>
        <w:pStyle w:val="Nessunaspaziatura"/>
      </w:pPr>
    </w:p>
    <w:p w14:paraId="6089BA11" w14:textId="77777777" w:rsidR="00C95BC4" w:rsidRDefault="00C95BC4" w:rsidP="00C95BC4">
      <w:pPr>
        <w:pStyle w:val="Nessunaspaziatura"/>
      </w:pPr>
    </w:p>
    <w:p w14:paraId="1EB3F77E" w14:textId="77777777" w:rsidR="00C95BC4" w:rsidRDefault="00C95BC4" w:rsidP="00C95BC4">
      <w:pPr>
        <w:pStyle w:val="Nessunaspaziatura"/>
      </w:pPr>
    </w:p>
    <w:p w14:paraId="792A6407" w14:textId="77777777" w:rsidR="00C95BC4" w:rsidRDefault="00C95BC4" w:rsidP="00C95BC4">
      <w:pPr>
        <w:pStyle w:val="Nessunaspaziatura"/>
      </w:pPr>
    </w:p>
    <w:p w14:paraId="6A4C56C7" w14:textId="77777777" w:rsidR="00C95BC4" w:rsidRDefault="00C95BC4" w:rsidP="00C95BC4">
      <w:pPr>
        <w:pStyle w:val="Nessunaspaziatura"/>
      </w:pPr>
    </w:p>
    <w:p w14:paraId="0DAA026A" w14:textId="77777777" w:rsidR="00C95BC4" w:rsidRDefault="00C95BC4" w:rsidP="00C95BC4">
      <w:pPr>
        <w:pStyle w:val="Nessunaspaziatura"/>
      </w:pPr>
    </w:p>
    <w:p w14:paraId="4E2B421F" w14:textId="77777777" w:rsidR="00C95BC4" w:rsidRDefault="00C95BC4" w:rsidP="00C95BC4">
      <w:pPr>
        <w:pStyle w:val="Nessunaspaziatura"/>
      </w:pPr>
    </w:p>
    <w:p w14:paraId="6C948024" w14:textId="77777777" w:rsidR="00C95BC4" w:rsidRDefault="00C95BC4" w:rsidP="00C95BC4">
      <w:pPr>
        <w:pStyle w:val="Nessunaspaziatura"/>
      </w:pPr>
    </w:p>
    <w:p w14:paraId="1804DFF7" w14:textId="77777777" w:rsidR="00C95BC4" w:rsidRDefault="00C95BC4" w:rsidP="00C95BC4">
      <w:pPr>
        <w:pStyle w:val="Nessunaspaziatura"/>
      </w:pPr>
    </w:p>
    <w:p w14:paraId="0E10B603" w14:textId="77777777" w:rsidR="00C95BC4" w:rsidRDefault="00C95BC4" w:rsidP="00C95BC4">
      <w:pPr>
        <w:pStyle w:val="Nessunaspaziatura"/>
      </w:pPr>
    </w:p>
    <w:p w14:paraId="32235C2B" w14:textId="77777777" w:rsidR="00C95BC4" w:rsidRDefault="00C95BC4" w:rsidP="00C95BC4">
      <w:pPr>
        <w:pStyle w:val="Nessunaspaziatura"/>
      </w:pPr>
    </w:p>
    <w:p w14:paraId="1193B79D" w14:textId="77777777" w:rsidR="00C95BC4" w:rsidRDefault="00C95BC4" w:rsidP="00C95BC4">
      <w:pPr>
        <w:pStyle w:val="Nessunaspaziatura"/>
      </w:pPr>
    </w:p>
    <w:p w14:paraId="6AF7BB47" w14:textId="77777777" w:rsidR="00C95BC4" w:rsidRDefault="00C95BC4" w:rsidP="00C95BC4">
      <w:pPr>
        <w:pStyle w:val="Nessunaspaziatura"/>
      </w:pPr>
    </w:p>
    <w:p w14:paraId="3CD88A4E" w14:textId="77777777" w:rsidR="00C95BC4" w:rsidRDefault="00C95BC4" w:rsidP="00C95BC4">
      <w:pPr>
        <w:pStyle w:val="Nessunaspaziatura"/>
      </w:pPr>
    </w:p>
    <w:p w14:paraId="5A3EA162" w14:textId="77777777" w:rsidR="00D63CD9" w:rsidRDefault="00EF4BE2" w:rsidP="00EF4BE2">
      <w:pPr>
        <w:pStyle w:val="Titolo1"/>
        <w:spacing w:line="276" w:lineRule="auto"/>
      </w:pPr>
      <w:bookmarkStart w:id="2" w:name="_Toc49766981"/>
      <w:r>
        <w:t xml:space="preserve">1. </w:t>
      </w:r>
      <w:bookmarkEnd w:id="0"/>
      <w:r w:rsidR="00251997">
        <w:t>Introduzione</w:t>
      </w:r>
      <w:bookmarkEnd w:id="2"/>
    </w:p>
    <w:p w14:paraId="2FC21EA5" w14:textId="77777777" w:rsidR="0076479B" w:rsidRDefault="00251997" w:rsidP="00B04C3B">
      <w:pPr>
        <w:spacing w:line="276" w:lineRule="auto"/>
        <w:rPr>
          <w:rFonts w:cstheme="majorBidi"/>
          <w:color w:val="4C483D" w:themeColor="text2"/>
          <w:szCs w:val="24"/>
        </w:rPr>
      </w:pPr>
      <w:r>
        <w:rPr>
          <w:rFonts w:cstheme="majorBidi"/>
          <w:color w:val="4C483D" w:themeColor="text2"/>
          <w:szCs w:val="24"/>
        </w:rPr>
        <w:t>Il presente documento ha come obbiettivo la specifica dei casi di test che saranno somministrati al sistema al fine di verificarne</w:t>
      </w:r>
      <w:r w:rsidR="00DF133C">
        <w:rPr>
          <w:rFonts w:cstheme="majorBidi"/>
          <w:color w:val="4C483D" w:themeColor="text2"/>
          <w:szCs w:val="24"/>
        </w:rPr>
        <w:t xml:space="preserve"> la corretta messa in opera.</w:t>
      </w:r>
    </w:p>
    <w:p w14:paraId="451E64F3" w14:textId="77777777" w:rsidR="00DF133C" w:rsidRDefault="00DF133C" w:rsidP="00B04C3B">
      <w:pPr>
        <w:spacing w:line="276" w:lineRule="auto"/>
        <w:rPr>
          <w:rFonts w:cstheme="majorBidi"/>
          <w:color w:val="4C483D" w:themeColor="text2"/>
          <w:szCs w:val="24"/>
        </w:rPr>
      </w:pPr>
      <w:r>
        <w:rPr>
          <w:rFonts w:cstheme="majorBidi"/>
          <w:color w:val="4C483D" w:themeColor="text2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3A13A348" w14:textId="77777777" w:rsidR="00DF133C" w:rsidRPr="00B04C3B" w:rsidRDefault="00DF133C" w:rsidP="00B04C3B">
      <w:pPr>
        <w:spacing w:line="276" w:lineRule="auto"/>
        <w:rPr>
          <w:rFonts w:cs="Corbel"/>
          <w:color w:val="4C483D" w:themeColor="text2"/>
          <w:szCs w:val="24"/>
        </w:rPr>
      </w:pPr>
      <w:r>
        <w:rPr>
          <w:rFonts w:cstheme="majorBidi"/>
          <w:color w:val="4C483D" w:themeColor="text2"/>
          <w:szCs w:val="24"/>
        </w:rPr>
        <w:t xml:space="preserve">Le funzionalità </w:t>
      </w:r>
      <w:r w:rsidR="00F7112E">
        <w:rPr>
          <w:rFonts w:cstheme="majorBidi"/>
          <w:color w:val="4C483D" w:themeColor="text2"/>
          <w:szCs w:val="24"/>
        </w:rPr>
        <w:t>sottoposte al testing sono indicate nel documento di pianificazione (punto 9)</w:t>
      </w:r>
      <w:r w:rsidR="00E56085">
        <w:rPr>
          <w:rFonts w:cstheme="majorBidi"/>
          <w:color w:val="4C483D" w:themeColor="text2"/>
          <w:szCs w:val="24"/>
        </w:rPr>
        <w:t xml:space="preserve"> così come la strategia di testing adottata.</w:t>
      </w:r>
      <w:r>
        <w:rPr>
          <w:rFonts w:cstheme="majorBidi"/>
          <w:color w:val="4C483D" w:themeColor="text2"/>
          <w:szCs w:val="24"/>
        </w:rPr>
        <w:t xml:space="preserve"> </w:t>
      </w:r>
    </w:p>
    <w:p w14:paraId="1E6BD54E" w14:textId="77777777" w:rsidR="0026167D" w:rsidRPr="002F3264" w:rsidRDefault="00B04C3B" w:rsidP="00B04C3B">
      <w:pPr>
        <w:pStyle w:val="Titolo1"/>
        <w:spacing w:line="276" w:lineRule="auto"/>
      </w:pPr>
      <w:bookmarkStart w:id="3" w:name="_Toc505606689"/>
      <w:bookmarkStart w:id="4" w:name="_Toc49766982"/>
      <w:r w:rsidRPr="002F3264">
        <w:t xml:space="preserve">2. </w:t>
      </w:r>
      <w:r w:rsidR="0009186C" w:rsidRPr="002F3264">
        <w:t xml:space="preserve">Test Case </w:t>
      </w:r>
      <w:proofErr w:type="spellStart"/>
      <w:r w:rsidR="0009186C" w:rsidRPr="002F3264">
        <w:t>Specification</w:t>
      </w:r>
      <w:bookmarkEnd w:id="3"/>
      <w:proofErr w:type="spellEnd"/>
      <w:r w:rsidR="000211C1" w:rsidRPr="002F3264">
        <w:t xml:space="preserve"> – Prima Versione</w:t>
      </w:r>
      <w:bookmarkEnd w:id="4"/>
    </w:p>
    <w:p w14:paraId="29E2C424" w14:textId="77777777" w:rsidR="00CB2B0E" w:rsidRPr="006A2C55" w:rsidRDefault="00B04C3B" w:rsidP="00CD31AB">
      <w:pPr>
        <w:pStyle w:val="Titolo2"/>
        <w:spacing w:line="276" w:lineRule="auto"/>
        <w:rPr>
          <w:color w:val="4C483D" w:themeColor="text2"/>
          <w:sz w:val="32"/>
        </w:rPr>
      </w:pPr>
      <w:bookmarkStart w:id="5" w:name="_Toc505606690"/>
      <w:bookmarkStart w:id="6" w:name="_Toc49766983"/>
      <w:r w:rsidRPr="006A2C55">
        <w:rPr>
          <w:color w:val="4C483D" w:themeColor="text2"/>
          <w:sz w:val="32"/>
        </w:rPr>
        <w:t xml:space="preserve">2.1 </w:t>
      </w:r>
      <w:bookmarkEnd w:id="5"/>
      <w:r w:rsidR="00E56085" w:rsidRPr="006A2C55">
        <w:rPr>
          <w:color w:val="4C483D" w:themeColor="text2"/>
          <w:sz w:val="32"/>
        </w:rPr>
        <w:t>Utenza</w:t>
      </w:r>
      <w:bookmarkEnd w:id="6"/>
    </w:p>
    <w:p w14:paraId="7B8B5265" w14:textId="77777777" w:rsidR="00D41464" w:rsidRPr="000211C1" w:rsidRDefault="00CB2B0E" w:rsidP="000211C1">
      <w:pPr>
        <w:pStyle w:val="Titolo3"/>
      </w:pPr>
      <w:bookmarkStart w:id="7" w:name="_Toc49766984"/>
      <w:r w:rsidRPr="000211C1">
        <w:t>2.1.1 TC_GU_</w:t>
      </w:r>
      <w:proofErr w:type="gramStart"/>
      <w:r w:rsidRPr="000211C1">
        <w:t>2:Registrazione</w:t>
      </w:r>
      <w:r w:rsidR="00E56085" w:rsidRPr="000211C1">
        <w:t>AccountStudente</w:t>
      </w:r>
      <w:bookmarkStart w:id="8" w:name="_Toc505606695"/>
      <w:bookmarkEnd w:id="7"/>
      <w:proofErr w:type="gramEnd"/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5F2460" w:rsidRPr="008F2139" w14:paraId="55FF1A30" w14:textId="77777777" w:rsidTr="0016592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AE4EB2C" w14:textId="77777777" w:rsidR="005F2460" w:rsidRPr="005F2460" w:rsidRDefault="005F2460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2B1EC1D7" w14:textId="77777777" w:rsidR="005F2460" w:rsidRPr="003215AC" w:rsidRDefault="0016592A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RegistrazioneAccountStudente_NomeNonValido</w:t>
            </w:r>
            <w:r w:rsidR="009F5A9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_1</w:t>
            </w:r>
          </w:p>
        </w:tc>
      </w:tr>
      <w:tr w:rsidR="005F2460" w:rsidRPr="008F2139" w14:paraId="58B96E29" w14:textId="77777777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69C8F69" w14:textId="77777777" w:rsidR="005F2460" w:rsidRPr="005F2460" w:rsidRDefault="005F2460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F367F2B" w14:textId="77777777" w:rsidR="005F2460" w:rsidRPr="003215AC" w:rsidRDefault="0016592A" w:rsidP="00165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TC_GU_2_1</w:t>
            </w:r>
          </w:p>
        </w:tc>
      </w:tr>
      <w:tr w:rsidR="005F2460" w:rsidRPr="008F2139" w14:paraId="76295317" w14:textId="77777777" w:rsidTr="0016592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CC3F70E" w14:textId="77777777" w:rsidR="005F2460" w:rsidRPr="005F2460" w:rsidRDefault="005F2460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4E9BDF5" w14:textId="77777777" w:rsidR="005F2460" w:rsidRPr="003215AC" w:rsidRDefault="0016592A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6592A" w:rsidRPr="008F2139" w14:paraId="6F05D9A1" w14:textId="77777777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A65998F" w14:textId="77777777" w:rsidR="0016592A" w:rsidRDefault="0016592A" w:rsidP="0016592A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6C0D4B3" w14:textId="77777777" w:rsidR="0016592A" w:rsidRPr="005F2460" w:rsidRDefault="0016592A" w:rsidP="0016592A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7EAC9105" w14:textId="77777777" w:rsidR="0016592A" w:rsidRPr="005F2460" w:rsidRDefault="0016592A" w:rsidP="005F2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D445D49" w14:textId="77777777" w:rsidR="0016592A" w:rsidRPr="005F2460" w:rsidRDefault="0016592A" w:rsidP="005F2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2BB85BA" w14:textId="77777777" w:rsidR="0016592A" w:rsidRPr="005F2460" w:rsidRDefault="0016592A" w:rsidP="005F24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6592A" w:rsidRPr="00E03E12" w14:paraId="2A6EBE5F" w14:textId="77777777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E7AE402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B8A0E7F" w14:textId="77777777" w:rsidR="0016592A" w:rsidRPr="00773D5D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5A5AFBF2" w14:textId="77777777" w:rsidR="0016592A" w:rsidRPr="00773D5D" w:rsidRDefault="002B42D2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6F805CA3" w14:textId="77777777" w:rsidR="0016592A" w:rsidRPr="00773D5D" w:rsidRDefault="002B42D2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16592A" w:rsidRPr="00E03E12" w14:paraId="50F9FA5B" w14:textId="77777777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589FE60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F0AE19" w14:textId="77777777"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3153CD6C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6FC87FD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2E124FAC" w14:textId="77777777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06623B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CF33DDD" w14:textId="77777777"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6A990540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B6B4A69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76F17DB5" w14:textId="77777777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F8755CD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5F3448E" w14:textId="77777777"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7099E66E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B2A0AE9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1237EACD" w14:textId="77777777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9708CA1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DCFCA56" w14:textId="77777777"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07923AE2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FE9AA53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3FBBCF9A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6377A3E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593FBE" w14:textId="77777777"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0FEF1DBD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3549A99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63F74A5E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3180FA1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D1C4E4E" w14:textId="77777777"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71F4F6BA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DAA2917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198908DC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0ECF162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CF51265" w14:textId="77777777"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0CF85B5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4494280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67D0A047" w14:textId="77777777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925AA07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4F89AAB" w14:textId="77777777"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05280F2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82969E6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3DDF5C35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9A1B875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C2E3339" w14:textId="77777777"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736FFFEC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ABA085B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5F42F4C9" w14:textId="77777777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CE12C3B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56A9825" w14:textId="77777777" w:rsidR="0016592A" w:rsidRPr="003215AC" w:rsidRDefault="006A2C55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055B8C93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42CA1AB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5955AA75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6B5B0CB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34C1332" w14:textId="77777777" w:rsidR="0016592A" w:rsidRPr="003215AC" w:rsidRDefault="006A2C55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38892886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0E481D6" w14:textId="77777777" w:rsidR="0016592A" w:rsidRPr="003215AC" w:rsidRDefault="0016592A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0360F196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67941CA" w14:textId="77777777" w:rsidR="0016592A" w:rsidRPr="005F2460" w:rsidRDefault="0016592A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4DDCE48" w14:textId="77777777" w:rsidR="0016592A" w:rsidRPr="003215AC" w:rsidRDefault="00794CAD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3C3F6936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7B41A47" w14:textId="77777777" w:rsidR="0016592A" w:rsidRPr="003215AC" w:rsidRDefault="0016592A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6592A" w:rsidRPr="00E03E12" w14:paraId="128E9F0A" w14:textId="77777777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920A829" w14:textId="77777777" w:rsidR="0016592A" w:rsidRPr="005F2460" w:rsidRDefault="002451C3" w:rsidP="005F2460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34E00E3A" w14:textId="77777777" w:rsidR="0016592A" w:rsidRPr="003215AC" w:rsidRDefault="002451C3" w:rsidP="002451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6592A" w:rsidRPr="00E03E12" w14:paraId="6D6E63B1" w14:textId="77777777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477FF8E" w14:textId="77777777"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A93918D" w14:textId="77777777" w:rsidR="0016592A" w:rsidRPr="005F2460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A439315" w14:textId="77777777" w:rsidR="0016592A" w:rsidRPr="003215AC" w:rsidRDefault="002451C3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 w:rsidR="002B42D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Nome inserito è troppo corto</w:t>
            </w:r>
          </w:p>
        </w:tc>
      </w:tr>
      <w:tr w:rsidR="002451C3" w:rsidRPr="00E03E12" w14:paraId="54464450" w14:textId="77777777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EF3800D" w14:textId="77777777"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E844B37" w14:textId="77777777" w:rsidR="002451C3" w:rsidRPr="003215AC" w:rsidRDefault="002451C3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 w:rsidR="006A2C5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2451C3" w:rsidRPr="00E03E12" w14:paraId="27D59B9F" w14:textId="77777777" w:rsidTr="001659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6B787E8" w14:textId="77777777"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9E596C3" w14:textId="77777777" w:rsidR="002451C3" w:rsidRPr="003215AC" w:rsidRDefault="002451C3" w:rsidP="005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2451C3" w:rsidRPr="00E03E12" w14:paraId="176042A1" w14:textId="77777777" w:rsidTr="00165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8BFE200" w14:textId="77777777"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044DFF88" w14:textId="77777777" w:rsidR="002451C3" w:rsidRDefault="002451C3" w:rsidP="002451C3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F50BC9A" w14:textId="77777777" w:rsidR="002451C3" w:rsidRPr="00F3299E" w:rsidRDefault="002451C3" w:rsidP="005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2E8D66E" w14:textId="77777777" w:rsidR="005F2460" w:rsidRDefault="005F2460" w:rsidP="00332C93">
      <w:pPr>
        <w:pStyle w:val="Nessunaspaziatura"/>
        <w:spacing w:after="240"/>
        <w:rPr>
          <w:lang w:val="it-IT"/>
        </w:rPr>
      </w:pPr>
    </w:p>
    <w:p w14:paraId="19771FCB" w14:textId="77777777" w:rsidR="00D41464" w:rsidRDefault="00D41464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773D5D" w:rsidRPr="008F2139" w14:paraId="5AA1E70C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A0B5C75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70E6A056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 w:rsid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omeNonValido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</w:tr>
      <w:tr w:rsidR="00773D5D" w:rsidRPr="008F2139" w14:paraId="7B039FFA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0298F1B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563A6D2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</w:tr>
      <w:tr w:rsidR="00773D5D" w:rsidRPr="008F2139" w14:paraId="12F383D8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51D23EB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59F7D000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773D5D" w:rsidRPr="008F2139" w14:paraId="716A83D6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315A1E7" w14:textId="77777777"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FF0E9BF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2843FB29" w14:textId="77777777" w:rsidR="00773D5D" w:rsidRPr="005F2460" w:rsidRDefault="00773D5D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3072544" w14:textId="77777777" w:rsidR="00773D5D" w:rsidRPr="005F2460" w:rsidRDefault="00773D5D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42D8595" w14:textId="77777777" w:rsidR="00773D5D" w:rsidRPr="005F2460" w:rsidRDefault="00773D5D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773D5D" w:rsidRPr="00E03E12" w14:paraId="3C04EDB8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E50995D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183890" w14:textId="77777777" w:rsidR="00773D5D" w:rsidRPr="00773D5D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5D3EB37E" w14:textId="77777777" w:rsidR="00773D5D" w:rsidRPr="00773D5D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978D80B" w14:textId="77777777" w:rsidR="00773D5D" w:rsidRPr="00773D5D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773D5D" w:rsidRPr="00E03E12" w14:paraId="2F7D45C1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4208FE0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03C4AA9" w14:textId="77777777" w:rsidR="00773D5D" w:rsidRPr="00773D5D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408F767" w14:textId="77777777" w:rsidR="00773D5D" w:rsidRPr="00773D5D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LC1</w:t>
            </w:r>
          </w:p>
        </w:tc>
        <w:tc>
          <w:tcPr>
            <w:tcW w:w="2847" w:type="dxa"/>
            <w:vAlign w:val="center"/>
          </w:tcPr>
          <w:p w14:paraId="17082B99" w14:textId="77777777" w:rsidR="00773D5D" w:rsidRPr="00773D5D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</w:t>
            </w:r>
          </w:p>
        </w:tc>
      </w:tr>
      <w:tr w:rsidR="00773D5D" w:rsidRPr="00E03E12" w14:paraId="152F8DAD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3E9C74A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A8F5B57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18B00362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37E73DC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6B06E760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5AD5A7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3C33D2A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140E3167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F89F848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3E45EE04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2E74C95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E71A998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698438A2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07D9EE8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2D6F704E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BC8F116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6D5A679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4D601C64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B2DF726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5321AF1C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73431C9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866B082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368E1F74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5596FC6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4BAEFF67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E479725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B7E3558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3D12EB6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AF9C95F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7ABAE338" w14:textId="77777777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388ED9C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7102F53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12F438BB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E310C8A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0251AB5B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EABDA6B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1E73D78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2F2E1583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5FC122B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76075642" w14:textId="77777777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2276A39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D22CDFA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0B449BF5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21FB8F4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118E7496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2851837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6FEC1BC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65B1546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F4BFF50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2D6DE581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1B4DC6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F837002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606CD6B7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A760A17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773D5D" w:rsidRPr="00E03E12" w14:paraId="480B9B21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C0A54D6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636580D0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773D5D" w:rsidRPr="00E03E12" w14:paraId="1EFCB02F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04B2C97" w14:textId="77777777"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EFA4A09" w14:textId="77777777" w:rsidR="00773D5D" w:rsidRPr="005F2460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42F7296A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Cognome inserito è troppo corto</w:t>
            </w:r>
          </w:p>
        </w:tc>
      </w:tr>
      <w:tr w:rsidR="00773D5D" w:rsidRPr="00E03E12" w14:paraId="048AF27D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EFFCB65" w14:textId="77777777"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62AD71B" w14:textId="77777777" w:rsidR="00773D5D" w:rsidRPr="003215AC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773D5D" w:rsidRPr="00E03E12" w14:paraId="66E0B884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1856A6B" w14:textId="77777777"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6506FE0" w14:textId="77777777" w:rsidR="00773D5D" w:rsidRPr="003215AC" w:rsidRDefault="00773D5D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773D5D" w:rsidRPr="00E03E12" w14:paraId="1CF7CA8F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139F7B" w14:textId="77777777"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9DA115E" w14:textId="77777777" w:rsidR="00773D5D" w:rsidRDefault="00773D5D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DD91B43" w14:textId="77777777" w:rsidR="00773D5D" w:rsidRPr="00F3299E" w:rsidRDefault="00773D5D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9229508" w14:textId="77777777" w:rsidR="006A2C55" w:rsidRDefault="006A2C55" w:rsidP="00332C93">
      <w:pPr>
        <w:pStyle w:val="Nessunaspaziatura"/>
        <w:spacing w:after="240"/>
        <w:rPr>
          <w:lang w:val="it-IT"/>
        </w:rPr>
      </w:pPr>
    </w:p>
    <w:p w14:paraId="6EBC3FE0" w14:textId="77777777" w:rsidR="006A2C55" w:rsidRDefault="006A2C5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8A0CC1" w:rsidRPr="008F2139" w14:paraId="4A282966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6EB6AC3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06B9461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MatricolaNonValida_3</w:t>
            </w:r>
          </w:p>
        </w:tc>
      </w:tr>
      <w:tr w:rsidR="008A0CC1" w:rsidRPr="008F2139" w14:paraId="33375548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1C917EF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1AA7D231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8A0CC1" w:rsidRPr="008F2139" w14:paraId="6CD75A6B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CCF6D77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CA764EA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8A0CC1" w:rsidRPr="008F2139" w14:paraId="7F80CE8D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1CB4ACFD" w14:textId="77777777"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A5D31F6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4529238" w14:textId="77777777" w:rsidR="008A0CC1" w:rsidRPr="005F2460" w:rsidRDefault="008A0CC1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EC03EBE" w14:textId="77777777" w:rsidR="008A0CC1" w:rsidRPr="005F2460" w:rsidRDefault="008A0CC1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033D50B" w14:textId="77777777" w:rsidR="008A0CC1" w:rsidRPr="005F2460" w:rsidRDefault="008A0CC1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8A0CC1" w:rsidRPr="00E03E12" w14:paraId="395E1E5B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B80E2F9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A9025B9" w14:textId="77777777" w:rsidR="008A0CC1" w:rsidRPr="00773D5D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37041E0C" w14:textId="77777777" w:rsidR="008A0CC1" w:rsidRPr="00773D5D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4018528" w14:textId="77777777" w:rsidR="008A0CC1" w:rsidRPr="00773D5D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8A0CC1" w:rsidRPr="00E03E12" w14:paraId="4AC39AB5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ABF6631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BC05D89" w14:textId="77777777" w:rsidR="008A0CC1" w:rsidRPr="008A0CC1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2DD134A6" w14:textId="77777777" w:rsidR="008A0CC1" w:rsidRPr="008A0CC1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4DDDA303" w14:textId="77777777" w:rsidR="008A0CC1" w:rsidRPr="008A0CC1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8A0CC1" w:rsidRPr="00E03E12" w14:paraId="3C7353E6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D12EBD1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9ED9780" w14:textId="77777777" w:rsidR="008A0CC1" w:rsidRPr="008A0CC1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5AD9FCE3" w14:textId="77777777" w:rsidR="008A0CC1" w:rsidRPr="008A0CC1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LM1</w:t>
            </w:r>
          </w:p>
        </w:tc>
        <w:tc>
          <w:tcPr>
            <w:tcW w:w="2847" w:type="dxa"/>
            <w:vAlign w:val="center"/>
          </w:tcPr>
          <w:p w14:paraId="77C7862D" w14:textId="77777777" w:rsidR="008A0CC1" w:rsidRPr="008A0CC1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05121030000</w:t>
            </w:r>
          </w:p>
        </w:tc>
      </w:tr>
      <w:tr w:rsidR="008A0CC1" w:rsidRPr="00E03E12" w14:paraId="2E9AB20F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F667998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9538A4C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64ED436C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D4080D0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40A488C0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FADC515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86EBC73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5B407180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24F20A7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7DC59D5C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31EFEAD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71CECEA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0BB9C473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0B2286C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3D273BD3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32C271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5A31CF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263593FD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07B16D1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0CC68BEA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52ED6B6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0EFBB6B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57F5AD4B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70603A5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6E0F42B4" w14:textId="77777777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7F2419C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3CBE0F3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1F81BDF8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F6197F4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79A4409D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A7EF624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3B59B91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791DF75E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DA7CE5B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6AD2772B" w14:textId="77777777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D4FB2C9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58A8449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0E01D85D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7D61437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355EE38C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73289C2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8DBA8EC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DEC5094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DDC3EB7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485D3149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44C4F73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E909D3B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1CECD1F4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43F383C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8A0CC1" w:rsidRPr="00E03E12" w14:paraId="3D1E663F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A388F0B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6D46473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8A0CC1" w:rsidRPr="00E03E12" w14:paraId="6B213F15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24549E4" w14:textId="77777777"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73082D9" w14:textId="77777777" w:rsidR="008A0CC1" w:rsidRPr="005F2460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2B18A290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Matricola inserita non è di </w:t>
            </w:r>
            <w:proofErr w:type="gramStart"/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10</w:t>
            </w:r>
            <w:proofErr w:type="gramEnd"/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caratteri</w:t>
            </w:r>
          </w:p>
        </w:tc>
      </w:tr>
      <w:tr w:rsidR="008A0CC1" w:rsidRPr="00E03E12" w14:paraId="2B4813C6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57E017C" w14:textId="77777777"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7E0BF1CC" w14:textId="77777777" w:rsidR="008A0CC1" w:rsidRPr="003215AC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8A0CC1" w:rsidRPr="00E03E12" w14:paraId="085A82D5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72B65BB" w14:textId="77777777"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26EA5F66" w14:textId="77777777" w:rsidR="008A0CC1" w:rsidRPr="003215AC" w:rsidRDefault="008A0CC1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8A0CC1" w:rsidRPr="00E03E12" w14:paraId="742B28F6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359D064" w14:textId="77777777"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79C49D7" w14:textId="77777777" w:rsidR="008A0CC1" w:rsidRDefault="008A0CC1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1C9C22E" w14:textId="77777777" w:rsidR="008A0CC1" w:rsidRPr="00F3299E" w:rsidRDefault="008A0CC1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6CF65CC" w14:textId="77777777" w:rsidR="006A2C55" w:rsidRDefault="006A2C55" w:rsidP="00332C93">
      <w:pPr>
        <w:pStyle w:val="Nessunaspaziatura"/>
        <w:spacing w:after="240"/>
        <w:rPr>
          <w:lang w:val="it-IT"/>
        </w:rPr>
      </w:pPr>
    </w:p>
    <w:p w14:paraId="4D810379" w14:textId="77777777" w:rsidR="00C16EE5" w:rsidRDefault="00C16EE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16EE5" w:rsidRPr="008F2139" w14:paraId="173F1F69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96F13EB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655C0BD7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MatricolaNonValida_4</w:t>
            </w:r>
          </w:p>
        </w:tc>
      </w:tr>
      <w:tr w:rsidR="00C16EE5" w:rsidRPr="008F2139" w14:paraId="5BA4179C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BA4ACA0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77F59C8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4</w:t>
            </w:r>
          </w:p>
        </w:tc>
      </w:tr>
      <w:tr w:rsidR="00C16EE5" w:rsidRPr="008F2139" w14:paraId="25B7CE19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12AA03A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B51A1C5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16EE5" w:rsidRPr="008F2139" w14:paraId="4B68B0FA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176A4C28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3F86169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ABDF2E7" w14:textId="77777777"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41C681F" w14:textId="77777777"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0D37629" w14:textId="77777777"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16EE5" w:rsidRPr="00E03E12" w14:paraId="42A5ACB7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A5A3580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1C323CD" w14:textId="77777777"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76414111" w14:textId="77777777"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06A21F6" w14:textId="77777777"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16EE5" w:rsidRPr="00E03E12" w14:paraId="6A2E936D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8DFB3DB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903CE6B" w14:textId="77777777"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5212D45C" w14:textId="77777777"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769A012" w14:textId="77777777"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16EE5" w:rsidRPr="00E03E12" w14:paraId="0F11BEF7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7DAA1FA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984C472" w14:textId="77777777" w:rsidR="00C16EE5" w:rsidRPr="008A0CC1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35710DF9" w14:textId="77777777" w:rsidR="00C16EE5" w:rsidRPr="008A0CC1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FM1</w:t>
            </w:r>
          </w:p>
        </w:tc>
        <w:tc>
          <w:tcPr>
            <w:tcW w:w="2847" w:type="dxa"/>
            <w:vAlign w:val="center"/>
          </w:tcPr>
          <w:p w14:paraId="4D31EB03" w14:textId="77777777" w:rsidR="00C16EE5" w:rsidRPr="008A0CC1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cc</w:t>
            </w:r>
          </w:p>
        </w:tc>
      </w:tr>
      <w:tr w:rsidR="00C16EE5" w:rsidRPr="00E03E12" w14:paraId="6A354A93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6D7BA49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D1250F9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12B91AC1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2441DBA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6D580903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97AD9B9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8FF4C66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1522B5C1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FA378A3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32ACFFE3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55EA569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AFC8794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44EA422F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9F9E402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036CF79B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1E1752B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158B3F6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32FCA6D4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198F147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23C362BF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6639B60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64C6FD7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D6B6D43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D4B7B3C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7EB21DB8" w14:textId="77777777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9B00AD6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19C783B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3ABD23A9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50DD507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43EF5328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22B142F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B1F7C3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5B7ABF84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F121654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0AE91437" w14:textId="77777777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F55F9AD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0583B03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43DCC1C6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702A10D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7CD0B9EE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AB94711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0E81CC9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03A51B0C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00B4E88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5CAB035B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E79C97B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13374C9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3E141BA9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475F7AA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0E500E2D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7ACA8A8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5CEEC68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C16EE5" w:rsidRPr="00E03E12" w14:paraId="0FCA447F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03C9743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F83A0AF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7B82E05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Matricola inserita non rispetta il formato</w:t>
            </w:r>
          </w:p>
        </w:tc>
      </w:tr>
      <w:tr w:rsidR="00C16EE5" w:rsidRPr="00E03E12" w14:paraId="4F695BAB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DB264F9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FD87E13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16EE5" w:rsidRPr="00E03E12" w14:paraId="368178A3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7EE94E0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6D2227A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16EE5" w:rsidRPr="00E03E12" w14:paraId="7317A0E6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FFDE8A6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AD2DD34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67CF6DF" w14:textId="77777777" w:rsidR="00C16EE5" w:rsidRPr="00F3299E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C849A3A" w14:textId="77777777" w:rsidR="00C16EE5" w:rsidRDefault="00C16EE5" w:rsidP="00332C93">
      <w:pPr>
        <w:pStyle w:val="Nessunaspaziatura"/>
        <w:spacing w:after="240"/>
        <w:rPr>
          <w:lang w:val="it-IT"/>
        </w:rPr>
      </w:pPr>
    </w:p>
    <w:p w14:paraId="361D9AE2" w14:textId="77777777" w:rsidR="00C16EE5" w:rsidRDefault="00C16EE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16EE5" w:rsidRPr="008F2139" w14:paraId="63E56F25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8CB94AA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2512F8F4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DataNonValida_5</w:t>
            </w:r>
          </w:p>
        </w:tc>
      </w:tr>
      <w:tr w:rsidR="00C16EE5" w:rsidRPr="008F2139" w14:paraId="14110BC4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3E5DBB8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42B16A8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5</w:t>
            </w:r>
          </w:p>
        </w:tc>
      </w:tr>
      <w:tr w:rsidR="00C16EE5" w:rsidRPr="008F2139" w14:paraId="2D8A5EB0" w14:textId="77777777" w:rsidTr="00C16E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CFD24C8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467910E8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16EE5" w:rsidRPr="008F2139" w14:paraId="773C3953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05F4793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249B0BC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700E106F" w14:textId="77777777"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69960FE" w14:textId="77777777"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52AD50E" w14:textId="77777777" w:rsidR="00C16EE5" w:rsidRPr="005F2460" w:rsidRDefault="00C16EE5" w:rsidP="00C16E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16EE5" w:rsidRPr="00E03E12" w14:paraId="636B3BD5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700AAE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15693D8" w14:textId="77777777"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172AF1F" w14:textId="77777777"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7B4F016" w14:textId="77777777" w:rsidR="00C16EE5" w:rsidRPr="00773D5D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16EE5" w:rsidRPr="00E03E12" w14:paraId="3F0371E7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3E3366E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EABE63D" w14:textId="77777777"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03AC888E" w14:textId="77777777"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0CFF73A0" w14:textId="77777777" w:rsidR="00C16EE5" w:rsidRPr="008A0CC1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16EE5" w:rsidRPr="00E03E12" w14:paraId="6CED0F3D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2358E47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B9FE7B9" w14:textId="77777777"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20898B50" w14:textId="77777777"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7B24424" w14:textId="77777777"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C16EE5" w:rsidRPr="00E03E12" w14:paraId="64DBF6F0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D6E8228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384210E" w14:textId="77777777"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2EF4FED6" w14:textId="77777777"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DDN1</w:t>
            </w:r>
          </w:p>
        </w:tc>
        <w:tc>
          <w:tcPr>
            <w:tcW w:w="2847" w:type="dxa"/>
            <w:vAlign w:val="center"/>
          </w:tcPr>
          <w:p w14:paraId="07E12F30" w14:textId="77777777"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Quattordici</w:t>
            </w:r>
          </w:p>
        </w:tc>
      </w:tr>
      <w:tr w:rsidR="00C16EE5" w:rsidRPr="00E03E12" w14:paraId="04EAEADC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59D3F5C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C949505" w14:textId="77777777"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4B25D089" w14:textId="77777777"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DDN1</w:t>
            </w:r>
          </w:p>
        </w:tc>
        <w:tc>
          <w:tcPr>
            <w:tcW w:w="2847" w:type="dxa"/>
            <w:vAlign w:val="center"/>
          </w:tcPr>
          <w:p w14:paraId="04BDEAF2" w14:textId="77777777" w:rsidR="00C16EE5" w:rsidRPr="00C16EE5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3</w:t>
            </w:r>
          </w:p>
        </w:tc>
      </w:tr>
      <w:tr w:rsidR="00C16EE5" w:rsidRPr="00E03E12" w14:paraId="028392BD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3409C17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0B0F19A" w14:textId="77777777"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3F317338" w14:textId="77777777"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DDN1</w:t>
            </w:r>
          </w:p>
        </w:tc>
        <w:tc>
          <w:tcPr>
            <w:tcW w:w="2847" w:type="dxa"/>
            <w:vAlign w:val="center"/>
          </w:tcPr>
          <w:p w14:paraId="671DEFC0" w14:textId="77777777" w:rsidR="00C16EE5" w:rsidRPr="00C16EE5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1997</w:t>
            </w:r>
          </w:p>
        </w:tc>
      </w:tr>
      <w:tr w:rsidR="00C16EE5" w:rsidRPr="00E03E12" w14:paraId="76DC98D7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CA1050D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84B7388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219BEE88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61AA298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3D115C75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7E05CD5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555FA12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0E676234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F2F1A51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1C2A4D72" w14:textId="77777777" w:rsidTr="00C16EE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E14D5D6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05C4AB5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4FAAE509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A215798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326F3530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DE9BF1F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B55BE49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1371CEF0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01C8D8E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6968D369" w14:textId="77777777" w:rsidTr="00C16EE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F58398B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6A471CC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0DAE72F5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87CDE4B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46CDE3DC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5836032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C0E646F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5F2FE358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B318BD2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48C6232A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AB5054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358573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264D6BF0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332A3E4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C16EE5" w:rsidRPr="00E03E12" w14:paraId="1F930402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43FEB15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532A79E4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C16EE5" w:rsidRPr="00E03E12" w14:paraId="2F5A093A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60D94F2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217E80C" w14:textId="77777777" w:rsidR="00C16EE5" w:rsidRPr="005F2460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A2DEFEC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giorno della Data di nascita inserita non è valido</w:t>
            </w:r>
          </w:p>
        </w:tc>
      </w:tr>
      <w:tr w:rsidR="00C16EE5" w:rsidRPr="00E03E12" w14:paraId="7AFDA4D1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C20BD67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7F0EEF42" w14:textId="77777777" w:rsidR="00C16EE5" w:rsidRPr="003215AC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16EE5" w:rsidRPr="00E03E12" w14:paraId="4BAEB18C" w14:textId="77777777" w:rsidTr="00C16EE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A8F137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F3ABE98" w14:textId="77777777" w:rsidR="00C16EE5" w:rsidRPr="003215AC" w:rsidRDefault="00C16EE5" w:rsidP="00C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16EE5" w:rsidRPr="00E03E12" w14:paraId="2077829B" w14:textId="77777777" w:rsidTr="00C16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7DE2A05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0FEB357" w14:textId="77777777" w:rsidR="00C16EE5" w:rsidRDefault="00C16EE5" w:rsidP="00C16EE5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6331347" w14:textId="77777777" w:rsidR="00C16EE5" w:rsidRPr="00F3299E" w:rsidRDefault="00C16EE5" w:rsidP="00C16E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23DA38DF" w14:textId="77777777" w:rsidR="006A2C55" w:rsidRDefault="006A2C55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14:paraId="1F2778C2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5C47E35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E2A7DC3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IndirizzoNonValido_6</w:t>
            </w:r>
          </w:p>
        </w:tc>
      </w:tr>
      <w:tr w:rsidR="00F22283" w:rsidRPr="008F2139" w14:paraId="625C5E1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85078E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23BFCC1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6</w:t>
            </w:r>
          </w:p>
        </w:tc>
      </w:tr>
      <w:tr w:rsidR="00F22283" w:rsidRPr="008F2139" w14:paraId="74683636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C927A5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A6D0BBD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14:paraId="0E0F753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5CF4ACAD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1915AD1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3055C1F8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4FF09DA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729EA55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14:paraId="511E0DFE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21019D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BB3D2B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30267716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EB35704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14:paraId="290F38D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90BA570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ED67D33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258DDA41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4DFAC974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14:paraId="2642F4B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8035CF4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411CADE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79A07266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B51A566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14:paraId="7ED13CD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1B33FA9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49E2A2A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42C432CC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BDD9605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14:paraId="5E8D04B3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C1719A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D3F317E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5C5AA037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BC137F9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14:paraId="2D4F9C1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2FA3E89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53E031C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270A0DE2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7C3603B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14:paraId="7BCE7D55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222E97A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063DB16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41D8DF2A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LI1</w:t>
            </w:r>
          </w:p>
        </w:tc>
        <w:tc>
          <w:tcPr>
            <w:tcW w:w="2847" w:type="dxa"/>
            <w:vAlign w:val="center"/>
          </w:tcPr>
          <w:p w14:paraId="37F637FC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</w:t>
            </w:r>
          </w:p>
        </w:tc>
      </w:tr>
      <w:tr w:rsidR="00F22283" w:rsidRPr="00E03E12" w14:paraId="54E9B3A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BAB2E53" w14:textId="77777777"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11CF727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F425435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EA54234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5D03D5C2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49D39A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BA63EF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F98A99C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EAF7AB8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42070B3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2C697C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DD7BD78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588C9582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450923E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40EB99FB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346541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C159E2C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4461DC52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94E0390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7A5E5D7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97F16F7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BA0C0F9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3117CF9F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984E551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3C54889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134A6FA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BF68B54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2C4BEC6F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7BA2CC5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434202A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208C89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6054557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14:paraId="7872E614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6DB296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9691B7A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050023E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l’Indirizzo inserito è troppo corto</w:t>
            </w:r>
          </w:p>
        </w:tc>
      </w:tr>
      <w:tr w:rsidR="00F22283" w:rsidRPr="00E03E12" w14:paraId="6482603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AF17A22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4CE767B5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14:paraId="754DC6E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8B33463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DEDC290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14:paraId="5B4DD37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3D3AB43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2A5DF731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1E0E212" w14:textId="77777777"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53B71B21" w14:textId="77777777" w:rsidR="00C16EE5" w:rsidRDefault="00C16EE5" w:rsidP="00332C93">
      <w:pPr>
        <w:pStyle w:val="Nessunaspaziatura"/>
        <w:spacing w:after="240"/>
        <w:rPr>
          <w:lang w:val="it-IT"/>
        </w:rPr>
      </w:pPr>
    </w:p>
    <w:p w14:paraId="3298AE16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14:paraId="687665D9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65B4774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6D0EF3B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SessoNonValido_7</w:t>
            </w:r>
          </w:p>
        </w:tc>
      </w:tr>
      <w:tr w:rsidR="00F22283" w:rsidRPr="008F2139" w14:paraId="0A7F4EA6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12E379C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0518263B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7</w:t>
            </w:r>
          </w:p>
        </w:tc>
      </w:tr>
      <w:tr w:rsidR="00F22283" w:rsidRPr="008F2139" w14:paraId="7854145E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0F8E609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79DB5CB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14:paraId="47CD975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4C9E6271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3337279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17BB7B9A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E818F4D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B6333F9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14:paraId="586E7AB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534EF07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AC2BF60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2C34ABEE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BB48C12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14:paraId="2D05DAE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67633A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6567540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0DDCCF2D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6B04AA4A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14:paraId="4A5D337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4AAEFA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CB80A65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7B7397C9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C92E4B8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14:paraId="3F1EA53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48D6201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EF5BC84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644E1367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24B5593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14:paraId="35082B9D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B6283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832C1DF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1E443858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A324184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14:paraId="56D242E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7DE487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B4D541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4965D9A8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35BE0F7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14:paraId="22CEBB87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B5CF287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7D10CBF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49E2BDD9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1A9A0C18" w14:textId="77777777"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14:paraId="43843B0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FFCF678" w14:textId="77777777"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6883DEC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43BC68F7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S1</w:t>
            </w:r>
          </w:p>
        </w:tc>
        <w:tc>
          <w:tcPr>
            <w:tcW w:w="2847" w:type="dxa"/>
            <w:vAlign w:val="center"/>
          </w:tcPr>
          <w:p w14:paraId="2E13AA97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R</w:t>
            </w:r>
          </w:p>
        </w:tc>
      </w:tr>
      <w:tr w:rsidR="00F22283" w:rsidRPr="00E03E12" w14:paraId="358D1DDA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2DA0D2E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238850A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D54969F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122F7E8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78D1E70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1BF123C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A2B452A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09092D09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0117568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22F5A896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798E5F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FBBEADC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572DCC7E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30ADE0F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509B33D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55152BE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BE00B1A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3D16DA9C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0CD574F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7A720F37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D2167AB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59308C7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64C4854B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23A87A1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562C10B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4BEA81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144598C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14:paraId="77D138F5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38B54C3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33FB3D3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7DE29092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Sesso inserito non presenta un valore corretto</w:t>
            </w:r>
          </w:p>
        </w:tc>
      </w:tr>
      <w:tr w:rsidR="00F22283" w:rsidRPr="00E03E12" w14:paraId="4A199A5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082FC07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C0B571C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14:paraId="713FE463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343259E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206FDB5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14:paraId="2448796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B29AFCA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9499BBE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27E8AD2E" w14:textId="77777777"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B6741E3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p w14:paraId="13575B8A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14:paraId="621CBE26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95F67D8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7C1F9179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E-mailNonValida_8</w:t>
            </w:r>
          </w:p>
        </w:tc>
      </w:tr>
      <w:tr w:rsidR="00F22283" w:rsidRPr="008F2139" w14:paraId="00B5316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3B7A6E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378B93E3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8</w:t>
            </w:r>
          </w:p>
        </w:tc>
      </w:tr>
      <w:tr w:rsidR="00F22283" w:rsidRPr="008F2139" w14:paraId="51DB3BA7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233F569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5E5A8633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14:paraId="47A5DD16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628C4970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AEA2A60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46872CD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608F8B6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13A60F1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14:paraId="4465A98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1F5F2C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B92EE14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7EC45FF6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EA25362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14:paraId="76213E3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B263CA0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4F074A8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27B82328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5E296C01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14:paraId="560AA9B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45D0511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F9860D3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03C75E0A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26F61E1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14:paraId="3B6A97D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21D9510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3EC80DE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5318C0CE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7A977EC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14:paraId="4FEFFBE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34EE2CE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45F9CF5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6315053F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8773318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14:paraId="4C5F1C7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49ED09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BB5E3C4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2BEF89AE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F81A9E3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14:paraId="03599493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D4DBF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C08B7C1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357E332B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457DBA1C" w14:textId="77777777"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14:paraId="4E12839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EA57B0F" w14:textId="77777777"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D6EB601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B49301D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31C783A8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F22283" w:rsidRPr="00E03E12" w14:paraId="78E4244A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74E5314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2D5F457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750B91C8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LE1</w:t>
            </w:r>
          </w:p>
        </w:tc>
        <w:tc>
          <w:tcPr>
            <w:tcW w:w="2847" w:type="dxa"/>
            <w:vAlign w:val="center"/>
          </w:tcPr>
          <w:p w14:paraId="57E4A03D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</w:t>
            </w:r>
          </w:p>
        </w:tc>
      </w:tr>
      <w:tr w:rsidR="00F22283" w:rsidRPr="00E03E12" w14:paraId="7ABA4F8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512CC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C30D9D7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3921E260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3F64B79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5B8CE926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88AB1F5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BD9E6D5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5179699F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9D5D659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38E420E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7D9485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5B852BE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3B4B44E0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19E16F9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464933A0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2CE2A16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A31595E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323E6103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E1C7F37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02075E3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14E6861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38071041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14:paraId="18465D5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B71A2E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E74569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302BB834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l’e-mail inserita è troppo corta</w:t>
            </w:r>
          </w:p>
        </w:tc>
      </w:tr>
      <w:tr w:rsidR="00F22283" w:rsidRPr="00E03E12" w14:paraId="0D397E4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E7779CB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8883A83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14:paraId="2E3DA5DE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1AEE0C1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CF14053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14:paraId="53901E5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E10F6D7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3BDA4AA1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06DE8FE" w14:textId="77777777"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5AE87659" w14:textId="77777777" w:rsidR="00C16EE5" w:rsidRDefault="00C16EE5" w:rsidP="00332C93">
      <w:pPr>
        <w:pStyle w:val="Nessunaspaziatura"/>
        <w:spacing w:after="240"/>
        <w:rPr>
          <w:lang w:val="it-IT"/>
        </w:rPr>
      </w:pPr>
    </w:p>
    <w:p w14:paraId="23111B83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14:paraId="61E8A68D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25928A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178C9F6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E-mailNonValida_9</w:t>
            </w:r>
          </w:p>
        </w:tc>
      </w:tr>
      <w:tr w:rsidR="00F22283" w:rsidRPr="008F2139" w14:paraId="754AC60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54A544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7F90E915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F22283" w:rsidRPr="008F2139" w14:paraId="53DDD68B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09C2767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1A0760F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14:paraId="7487943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07C7C13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2B095C1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0B6DF771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4BA5F54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4CE7D29C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14:paraId="7C0EB8A2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04F0C1B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3902BC5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CEBF4BE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318DE23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14:paraId="4934512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BCE0979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4E5315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9D60439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226CF65F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14:paraId="1A11583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196F26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5C9F0EE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4F2C9222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BEEFA9D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14:paraId="72738D2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6710CB8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A01BC2B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0F9CA8D9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8063D8A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14:paraId="1BBABA3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5FB0FF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B9F9DA5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556F778A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049D69B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14:paraId="000B0B0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587D6BB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745A797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363B15A9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3BACB04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14:paraId="0F60ED9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2B2FCA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794AA0D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4D4CB274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1266DE0A" w14:textId="77777777"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14:paraId="1B8ADD6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486958A" w14:textId="77777777"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239C03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1324E081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08C57E4C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F22283" w:rsidRPr="00E03E12" w14:paraId="53D3D5FF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95BE626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9908B6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2AEFFDD8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FE1</w:t>
            </w:r>
          </w:p>
        </w:tc>
        <w:tc>
          <w:tcPr>
            <w:tcW w:w="2847" w:type="dxa"/>
            <w:vAlign w:val="center"/>
          </w:tcPr>
          <w:p w14:paraId="53EA0522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peppeds</w:t>
            </w:r>
            <w:proofErr w:type="spellEnd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@@gmail.com</w:t>
            </w:r>
          </w:p>
        </w:tc>
      </w:tr>
      <w:tr w:rsidR="00F22283" w:rsidRPr="00E03E12" w14:paraId="160A7B0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0C58004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CCCDE7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5303F674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A1295D2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44F437BB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B1D5D15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088BD4E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38D32889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7C6E963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58DC5804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80AE6A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540BB0B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1F5444F4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EE601B4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511865A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8297496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96A5DE3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50A07434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696C535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22283" w:rsidRPr="00E03E12" w14:paraId="2189E206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001C5D7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4F0F85B9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F22283" w:rsidRPr="00E03E12" w14:paraId="71319987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1B0D586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7FC4B40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4DF9A5C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l’e-mail inserita non rispetta il formato</w:t>
            </w:r>
          </w:p>
        </w:tc>
      </w:tr>
      <w:tr w:rsidR="00F22283" w:rsidRPr="00E03E12" w14:paraId="2EFB395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6DBD5A5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A9FC953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22283" w:rsidRPr="00E03E12" w14:paraId="60FFABF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6D37D51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2A7B8DE7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22283" w:rsidRPr="00E03E12" w14:paraId="323BD37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B74DC6D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5D391631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2153269" w14:textId="77777777" w:rsidR="00F22283" w:rsidRPr="00F3299E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C2C56AB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p w14:paraId="0C05C12E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22283" w:rsidRPr="008F2139" w14:paraId="476E8C58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3D0BA2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09817B94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 w:rsid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TelefonoNonValido_10</w:t>
            </w:r>
          </w:p>
        </w:tc>
      </w:tr>
      <w:tr w:rsidR="00F22283" w:rsidRPr="008F2139" w14:paraId="3BA0325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70AF2EB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7A16113C" w14:textId="77777777" w:rsidR="00F22283" w:rsidRPr="003215AC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 w:rsid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10</w:t>
            </w:r>
          </w:p>
        </w:tc>
      </w:tr>
      <w:tr w:rsidR="00F22283" w:rsidRPr="008F2139" w14:paraId="4463305D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BB82414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324CB908" w14:textId="77777777" w:rsidR="00F22283" w:rsidRPr="003215AC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F22283" w:rsidRPr="008F2139" w14:paraId="505C801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C432C10" w14:textId="77777777" w:rsid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7FE3835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5EBF0D4A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26DA706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3AD7489" w14:textId="77777777" w:rsidR="00F22283" w:rsidRPr="005F2460" w:rsidRDefault="00F22283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22283" w:rsidRPr="00E03E12" w14:paraId="339ADF5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7A9CCEB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8270474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2BE288A5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CA0E5C1" w14:textId="77777777" w:rsidR="00F22283" w:rsidRPr="00773D5D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F22283" w:rsidRPr="00E03E12" w14:paraId="2931715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777490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63A4AE5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5557FE7E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2BCB16AB" w14:textId="77777777" w:rsidR="00F22283" w:rsidRPr="008A0CC1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F22283" w:rsidRPr="00E03E12" w14:paraId="704DABF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8D6F56B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91F4A6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0F633191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B71300F" w14:textId="77777777" w:rsidR="00F22283" w:rsidRPr="00C16EE5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F22283" w:rsidRPr="00E03E12" w14:paraId="5009D106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ECB91D3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2A63D2C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0E857BA8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1E59820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F22283" w:rsidRPr="00E03E12" w14:paraId="00B414B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3A4C55F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334A076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14FC8545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691569A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F22283" w:rsidRPr="00E03E12" w14:paraId="241CA93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78B3787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2DDEC5E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26C1AB94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EE00B41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F22283" w:rsidRPr="00F22283" w14:paraId="3BA6A7E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A93518D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0AC9A7E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78AF8872" w14:textId="77777777" w:rsidR="00F22283" w:rsidRPr="00F22283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011271DC" w14:textId="77777777" w:rsidR="00F22283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F22283" w:rsidRPr="00E03E12" w14:paraId="022E030B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3848F2F" w14:textId="77777777" w:rsidR="00F22283" w:rsidRPr="00F22283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F75AE7B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0B36533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6D3E1810" w14:textId="77777777" w:rsidR="00F22283" w:rsidRPr="00F22283" w:rsidRDefault="00F22283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F22283" w:rsidRPr="00E03E12" w14:paraId="20146C32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A377FC2" w14:textId="77777777" w:rsidR="00F22283" w:rsidRPr="005F2460" w:rsidRDefault="00F22283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E2D093F" w14:textId="77777777" w:rsidR="00F22283" w:rsidRPr="001C63C2" w:rsidRDefault="00F22283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20C8A994" w14:textId="77777777" w:rsidR="00F22283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4D1E57A0" w14:textId="77777777" w:rsidR="00F22283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14:paraId="3DDE684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877030" w14:textId="77777777"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8E7B9DA" w14:textId="77777777" w:rsidR="001C63C2" w:rsidRPr="001C63C2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7CD1C6EB" w14:textId="77777777" w:rsidR="001C63C2" w:rsidRPr="00F22283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LT1</w:t>
            </w:r>
          </w:p>
        </w:tc>
        <w:tc>
          <w:tcPr>
            <w:tcW w:w="2847" w:type="dxa"/>
            <w:vAlign w:val="center"/>
          </w:tcPr>
          <w:p w14:paraId="16C926B3" w14:textId="77777777" w:rsidR="001C63C2" w:rsidRPr="001C63C2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</w:t>
            </w:r>
          </w:p>
        </w:tc>
      </w:tr>
      <w:tr w:rsidR="001C63C2" w:rsidRPr="00E03E12" w14:paraId="4461EBBB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8538865" w14:textId="77777777"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7A4564B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568F5FA6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5554C6E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1796305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B9D419E" w14:textId="77777777"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AEB3EB0" w14:textId="77777777"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0DD0BC2F" w14:textId="77777777"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BD00D2D" w14:textId="77777777"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05144F5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CA68C0" w14:textId="77777777"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B218F74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418918CD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3894B23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3B396B2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733827B" w14:textId="77777777"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0E21A165" w14:textId="77777777"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14:paraId="5684B7E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4D040E9" w14:textId="77777777"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456F5A5" w14:textId="77777777" w:rsidR="001C63C2" w:rsidRPr="005F2460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771AB452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numero di Telefono inserito è troppo corto</w:t>
            </w:r>
          </w:p>
        </w:tc>
      </w:tr>
      <w:tr w:rsidR="001C63C2" w:rsidRPr="00E03E12" w14:paraId="20ACD63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C8F29F3" w14:textId="77777777"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5B4928BE" w14:textId="77777777" w:rsidR="001C63C2" w:rsidRPr="003215AC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14:paraId="7835BD58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1A2E9FA" w14:textId="77777777"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1F6E82D" w14:textId="77777777" w:rsidR="001C63C2" w:rsidRPr="003215AC" w:rsidRDefault="001C63C2" w:rsidP="001C6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14:paraId="43CD6FB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0ADBF40" w14:textId="77777777"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48EC267" w14:textId="77777777" w:rsidR="001C63C2" w:rsidRDefault="001C63C2" w:rsidP="001C63C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53C4E68C" w14:textId="77777777" w:rsidR="001C63C2" w:rsidRPr="00F3299E" w:rsidRDefault="001C63C2" w:rsidP="001C6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B446832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p w14:paraId="4A5E2B64" w14:textId="77777777" w:rsidR="00F22283" w:rsidRDefault="00F22283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14:paraId="35274271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9B38461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6EA4A0B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TelefonoNonValido_11</w:t>
            </w:r>
          </w:p>
        </w:tc>
      </w:tr>
      <w:tr w:rsidR="001C63C2" w:rsidRPr="008F2139" w14:paraId="69DC0FD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E2CB69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4660BB5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11</w:t>
            </w:r>
          </w:p>
        </w:tc>
      </w:tr>
      <w:tr w:rsidR="001C63C2" w:rsidRPr="008F2139" w14:paraId="4560F56D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A57C8CD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54BF2E52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14:paraId="5ED2925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3B4372E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3B5BEB9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0E627EF9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3ADE009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078A158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14:paraId="0519DD9B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F45310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C76CB6F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64673EC2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7DF85B8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14:paraId="539A6A2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C573D2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D1E3B3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14191E66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22AFF6C3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14:paraId="579C311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5E7802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D2B7F00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08B41D5D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0D71DBB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14:paraId="2A7E1BD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E1485B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459B50A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5082FD06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C31B874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14:paraId="4C4C398D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2FF284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1B8FA78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406D9CCB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824F15C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14:paraId="55683F6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348BBF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86032EC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5D8E5E0D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9BAFC2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14:paraId="0359CC15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B5641F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72C925E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63F7F57D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3A91B858" w14:textId="77777777"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14:paraId="7F45FA8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6F6F961" w14:textId="77777777"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BC9B71B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48281D8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0DBBF8D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14:paraId="2B0B6279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AA86C73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A55512A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6617ACD8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354ECC96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14:paraId="3A51060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ECD7679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B46FAD7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4D11DFBF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FT1</w:t>
            </w:r>
          </w:p>
        </w:tc>
        <w:tc>
          <w:tcPr>
            <w:tcW w:w="2847" w:type="dxa"/>
            <w:vAlign w:val="center"/>
          </w:tcPr>
          <w:p w14:paraId="41C193D4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123456789d</w:t>
            </w:r>
          </w:p>
        </w:tc>
      </w:tr>
      <w:tr w:rsidR="001C63C2" w:rsidRPr="00E03E12" w14:paraId="01577A4F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16033F9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2B6A89A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646F1148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3F6E262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1B3FB32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3FBDEB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09C37A0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40EC0FD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50E9390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486AB07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5C8058D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89E923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66C1A161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D58F2E3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543E74A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001132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0447DEE4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14:paraId="2609E042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B0DB109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74D90F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5BF46BF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numero di Telefono inserito non rispetta il formato</w:t>
            </w:r>
          </w:p>
        </w:tc>
      </w:tr>
      <w:tr w:rsidR="001C63C2" w:rsidRPr="00E03E12" w14:paraId="6B18ECE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3ED19C5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A027395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14:paraId="1147AE4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6442DBC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709B4F8C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14:paraId="775D004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5F60D40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B6704D9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A31E64D" w14:textId="77777777"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45E05146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499ACE29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14:paraId="63C153B6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2E3CBAB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0809319F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_UsernameNonValido_12</w:t>
            </w:r>
          </w:p>
        </w:tc>
      </w:tr>
      <w:tr w:rsidR="001C63C2" w:rsidRPr="008F2139" w14:paraId="05F4576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AB55ABE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6A66D488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</w:t>
            </w:r>
          </w:p>
        </w:tc>
      </w:tr>
      <w:tr w:rsidR="001C63C2" w:rsidRPr="008F2139" w14:paraId="00459120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9C8BBEB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4DDE921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14:paraId="749F8A8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7DD2F1A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B64ADF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7071F94A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F757B60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90AF681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14:paraId="26742390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7924AD1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24CEB73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4BF1651B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6C09DD8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14:paraId="030EAD4A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08518B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D11F04F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543CD9A5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D766BB4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14:paraId="3008063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51A9BA4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8D1BF6B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31A93860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3E47FCF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14:paraId="796FD30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EE40410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C7CB29A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66DCA126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91F1B8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14:paraId="1C53677D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1FF63DF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DA741FF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249BA144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1866814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14:paraId="6461D62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6B5DDEF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A0FEFA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6069C94F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55CCE43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14:paraId="46D295B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860782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7EDFA35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0FA4AA22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3B1F9CE3" w14:textId="77777777"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14:paraId="579300F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7C5905A" w14:textId="77777777"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13F9980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4FF07DF2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581C7A7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14:paraId="6912E7C3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D9A015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832441D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1B6C00C0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19659507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14:paraId="2B6F784A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5202D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64424F7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7F4ABAF1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70F2BDFD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14:paraId="26089997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E667F94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D3942A7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48BF0477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LU1</w:t>
            </w:r>
          </w:p>
        </w:tc>
        <w:tc>
          <w:tcPr>
            <w:tcW w:w="2847" w:type="dxa"/>
            <w:vAlign w:val="center"/>
          </w:tcPr>
          <w:p w14:paraId="631B368D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</w:p>
        </w:tc>
      </w:tr>
      <w:tr w:rsidR="001C63C2" w:rsidRPr="00E03E12" w14:paraId="77653D2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2F8EB9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2726FAD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B32EA55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B549857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10BB5150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1E83BF8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5514620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59FC19D6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777F9EA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38BDDB94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D2B329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D40C476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14:paraId="616F1DB2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69D8837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47FA2D0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F95D090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l’Username inserito è troppo corto</w:t>
            </w:r>
          </w:p>
        </w:tc>
      </w:tr>
      <w:tr w:rsidR="001C63C2" w:rsidRPr="00E03E12" w14:paraId="2E8B8FE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ED31964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3820878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14:paraId="6C252B7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B1B6BA0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25FCBE81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14:paraId="7267B12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9021EF8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16AF1BA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EC83A0C" w14:textId="77777777"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F041A5C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2B73F232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14:paraId="02C45F05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A1F398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AEF20A6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_UsernameNonValido_13</w:t>
            </w:r>
          </w:p>
        </w:tc>
      </w:tr>
      <w:tr w:rsidR="001C63C2" w:rsidRPr="008F2139" w14:paraId="294F5A8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27DE6B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730887D1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13</w:t>
            </w:r>
          </w:p>
        </w:tc>
      </w:tr>
      <w:tr w:rsidR="001C63C2" w:rsidRPr="008F2139" w14:paraId="003FDE27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44FF12F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9E48E9C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14:paraId="3D84981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D3A2BBA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BAC42D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0A8CB974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3B342F9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F1D2E44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14:paraId="406D283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2CB2C0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763FC0D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1C968D3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6C721EC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14:paraId="0CF4BBD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6AC896B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42093A2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40CC6573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7C5CBE12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14:paraId="7B1B3C10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3D5FD6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366D592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7B1C1F9F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0F611F3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14:paraId="3E50EB3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EDC392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188B461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347CBDB6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086CC1B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14:paraId="40F43EA9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5D95A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42B8E7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20BC4738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204E5E4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14:paraId="0F32403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514A359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CB71E3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1EDCE251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AE2F088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14:paraId="04593DD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D72BCB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AB7D718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79C3B771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6461507A" w14:textId="77777777"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14:paraId="723AB04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EA68C64" w14:textId="77777777"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664BB03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61671E1B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4BFADE9B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14:paraId="1C205304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088A68C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56A294B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74BEF351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5C8958CB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14:paraId="68A1E01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1D902E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C30F260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0CCF3986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04DE8BB2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14:paraId="16BF5F1F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51F981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819B4B8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1D36C9F1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FU1</w:t>
            </w:r>
          </w:p>
        </w:tc>
        <w:tc>
          <w:tcPr>
            <w:tcW w:w="2847" w:type="dxa"/>
            <w:vAlign w:val="center"/>
          </w:tcPr>
          <w:p w14:paraId="59EDE6E2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n@me</w:t>
            </w:r>
            <w:proofErr w:type="spellEnd"/>
          </w:p>
        </w:tc>
      </w:tr>
      <w:tr w:rsidR="001C63C2" w:rsidRPr="00E03E12" w14:paraId="24D281C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6B0D4C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8DF5F5D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C5A256F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95B0B70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4A5DD2A7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AC8C08D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28FA93B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1C5C0544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142CA76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75DEA80B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C673CF1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6F99AF15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14:paraId="19800EE7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9E1B217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27A258C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02FF5C2E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l’Username inserito non rispetta il formato</w:t>
            </w:r>
          </w:p>
        </w:tc>
      </w:tr>
      <w:tr w:rsidR="001C63C2" w:rsidRPr="00E03E12" w14:paraId="679615D4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0C8849E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79483EF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14:paraId="4D240D4D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3D05417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A36A34F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14:paraId="3FB7BE4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B1F299F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58CB31E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1C07791" w14:textId="77777777"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70BAA60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6593CCA9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14:paraId="5AC3E5CD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21F5A8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7E15698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_UsernameNonValido_14</w:t>
            </w:r>
          </w:p>
        </w:tc>
      </w:tr>
      <w:tr w:rsidR="001C63C2" w:rsidRPr="008F2139" w14:paraId="58758124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853C87C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313EFCD0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8F2139" w14:paraId="4A468E9C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EE82A28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BA5FF79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14:paraId="043828F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FD9E5B8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54E7EA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1F5E09CA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5AA4F8A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1BA5413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14:paraId="65875DF4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988007D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187B22B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7DCB1813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36785DD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14:paraId="2EBBA6F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2C3E6C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D637479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4B782B7C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5C29129B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14:paraId="5A6E872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0021A3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BB495D0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79E3FA57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A07DB22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14:paraId="1CCC73E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D44FC20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A89409A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3E8019C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369CC38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14:paraId="54BB9B6D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A868263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544EF46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009C2C12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25367A3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14:paraId="17592316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C468750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8C1EA11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423D7E7E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C2A8C6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14:paraId="538656D2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1A3CA6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39888DE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5DC77002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4720E1E1" w14:textId="77777777"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14:paraId="6AF5E37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BD8736" w14:textId="77777777"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8F9030C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03F6DACD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30348C44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14:paraId="4EFF5A7D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6245978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B893991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A725BF3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603E3EE2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14:paraId="7C24DC7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53F46F3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791B470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0BC41691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7CA25F09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14:paraId="7A901498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D2ADFB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0D4DCD2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61285BB9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EU1</w:t>
            </w:r>
          </w:p>
        </w:tc>
        <w:tc>
          <w:tcPr>
            <w:tcW w:w="2847" w:type="dxa"/>
            <w:vAlign w:val="center"/>
          </w:tcPr>
          <w:p w14:paraId="6453B693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Apple12</w:t>
            </w:r>
          </w:p>
        </w:tc>
      </w:tr>
      <w:tr w:rsidR="001C63C2" w:rsidRPr="00E03E12" w14:paraId="6B6595F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472FA5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FA9D78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2E77D179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5ABD05F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6F9E2204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33618B1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D5E058F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5B080ED2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F2D8041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1C3D5D54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08BDC94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3099ED9D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14:paraId="392D66F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9322951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4680569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75A43FB8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l’Username inserito è già registrato</w:t>
            </w:r>
          </w:p>
        </w:tc>
      </w:tr>
      <w:tr w:rsidR="001C63C2" w:rsidRPr="00E03E12" w14:paraId="19CFC4D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DD4B62E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45DB405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14:paraId="02EAF630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2C009BB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2C4234A9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14:paraId="264EECC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AF34B29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32970E75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8126F91" w14:textId="77777777"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CDF2B78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589380DF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2DC3C288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4A0A94E0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14:paraId="6C21A63C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2FE3B6E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E3AAD93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_PasswordNonValida_15</w:t>
            </w:r>
          </w:p>
        </w:tc>
      </w:tr>
      <w:tr w:rsidR="001C63C2" w:rsidRPr="008F2139" w14:paraId="44DB888B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1F330B9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49A11CD2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15</w:t>
            </w:r>
          </w:p>
        </w:tc>
      </w:tr>
      <w:tr w:rsidR="001C63C2" w:rsidRPr="008F2139" w14:paraId="74A3066D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51217AF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2237097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14:paraId="02F3379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D3A7EEE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82449B4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632C3EAD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36D6D35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803557C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14:paraId="5395ECE7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7A9330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117D888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4ADAB857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3DEC0C4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14:paraId="21E1011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9AE419F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D183338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5471EFF7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20FC40D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14:paraId="63BF0EA9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FF38514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C45332C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15C8EFD6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8A597D8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14:paraId="2D6264A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3A25764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5FF63AD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619FE792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E83B27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14:paraId="0CF8252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2BD652B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6DEE310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4FB99861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E17AA97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14:paraId="514CCD2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6B6B2F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FBBCF7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598D1B68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5615028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14:paraId="02C5F9E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A67E52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ECDFC27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4F4F43DA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2EEADA50" w14:textId="77777777"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14:paraId="37812D7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0117176" w14:textId="77777777"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83A5B1E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1C64E8F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1FC0837E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14:paraId="649E6484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1B962D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012295F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3CA1C2C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7BA784CB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14:paraId="7CF92E4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B831710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F1884FF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4AB30FB7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526EBA98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14:paraId="700F8E53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E70A06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1C63DCC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6D3DA5BB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710BE2FA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1C63C2" w:rsidRPr="00E03E12" w14:paraId="7DE55E9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D3E99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FB4D478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747C32D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EU2, LP1</w:t>
            </w:r>
          </w:p>
        </w:tc>
        <w:tc>
          <w:tcPr>
            <w:tcW w:w="2847" w:type="dxa"/>
            <w:vAlign w:val="center"/>
          </w:tcPr>
          <w:p w14:paraId="17178F69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</w:t>
            </w:r>
          </w:p>
        </w:tc>
      </w:tr>
      <w:tr w:rsidR="001C63C2" w:rsidRPr="00E03E12" w14:paraId="00AAA900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6A066A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585089D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0BA875C2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8BA5DBB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1A743394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E22253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6EFA7C01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14:paraId="4A9D819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6EB84B6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44F330D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2D665A28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Password inserita è troppo corta</w:t>
            </w:r>
          </w:p>
        </w:tc>
      </w:tr>
      <w:tr w:rsidR="001C63C2" w:rsidRPr="00E03E12" w14:paraId="5DC77FBB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781DF51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6C60EF41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14:paraId="3AC85358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97C1129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7AB1EC6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14:paraId="239E4B3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2322066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811C331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C7A1C58" w14:textId="77777777"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AB932F6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7DE4CC00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C63C2" w:rsidRPr="008F2139" w14:paraId="10EC4020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D73048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0817181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_PasswordNonValida_16</w:t>
            </w:r>
          </w:p>
        </w:tc>
      </w:tr>
      <w:tr w:rsidR="001C63C2" w:rsidRPr="008F2139" w14:paraId="21618215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264D26E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00E9B8C1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16</w:t>
            </w:r>
          </w:p>
        </w:tc>
      </w:tr>
      <w:tr w:rsidR="001C63C2" w:rsidRPr="008F2139" w14:paraId="176CA217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4C81B6D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BD0E1A0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1C63C2" w:rsidRPr="008F2139" w14:paraId="4FC1851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D92F7E4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A3CADC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14E2D3B4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CE06D44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8CCB17B" w14:textId="77777777" w:rsidR="001C63C2" w:rsidRPr="005F2460" w:rsidRDefault="001C63C2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C63C2" w:rsidRPr="00E03E12" w14:paraId="14FA8D8D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E1C83AC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6F44B08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54EF3ACF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8B00D48" w14:textId="77777777" w:rsidR="001C63C2" w:rsidRPr="00773D5D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1C63C2" w:rsidRPr="00E03E12" w14:paraId="3FC8579A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B152094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48FBD1C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3956B204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4DF80AEF" w14:textId="77777777" w:rsidR="001C63C2" w:rsidRPr="008A0CC1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1C63C2" w:rsidRPr="00E03E12" w14:paraId="11F5EEBB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3D5948D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B0A463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1A9F4887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BAE1F5C" w14:textId="77777777" w:rsidR="001C63C2" w:rsidRPr="00C16EE5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1C63C2" w:rsidRPr="00E03E12" w14:paraId="0CC8DD7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2D43B6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2F78C20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2DC779D3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8995118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1C63C2" w:rsidRPr="00E03E12" w14:paraId="0E829F04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0E4C63F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961237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1F458BB8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A0DCD1D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1C63C2" w:rsidRPr="00E03E12" w14:paraId="7385FD5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41B08E3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C30BB4A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548DE305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24B0830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1C63C2" w:rsidRPr="00F22283" w14:paraId="6415C11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653EB22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C7067F9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4F516F3B" w14:textId="77777777" w:rsidR="001C63C2" w:rsidRPr="00F22283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022517FC" w14:textId="77777777" w:rsidR="001C63C2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1C63C2" w:rsidRPr="00E03E12" w14:paraId="5C1FC9D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19D5F15" w14:textId="77777777" w:rsidR="001C63C2" w:rsidRPr="00F22283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D557D4B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53B4B030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55D80AB6" w14:textId="77777777" w:rsidR="001C63C2" w:rsidRPr="00F22283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1C63C2" w:rsidRPr="00E03E12" w14:paraId="34A9E200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8E7819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6A225C1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258F52AD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06639077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1C63C2" w:rsidRPr="00E03E12" w14:paraId="199352D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44FD963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6539E6E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40F1B85B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143A3F19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1C63C2" w:rsidRPr="00E03E12" w14:paraId="0567C5C3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3DEA54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F776916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33075818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3BCB6829" w14:textId="77777777" w:rsidR="001C63C2" w:rsidRPr="001C63C2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1C63C2" w:rsidRPr="00E03E12" w14:paraId="36F79B6B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91A8DA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B901E8" w14:textId="77777777" w:rsidR="001C63C2" w:rsidRPr="001C63C2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68AEAA2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EU2, LP2, FP1</w:t>
            </w:r>
          </w:p>
        </w:tc>
        <w:tc>
          <w:tcPr>
            <w:tcW w:w="2847" w:type="dxa"/>
            <w:vAlign w:val="center"/>
          </w:tcPr>
          <w:p w14:paraId="4A584263" w14:textId="77777777" w:rsidR="001C63C2" w:rsidRPr="001C63C2" w:rsidRDefault="000847EC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</w:t>
            </w:r>
            <w:r w:rsidR="001C63C2"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as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 word</w:t>
            </w:r>
          </w:p>
        </w:tc>
      </w:tr>
      <w:tr w:rsidR="001C63C2" w:rsidRPr="00E03E12" w14:paraId="0CA942A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4122E56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8888A9C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093A55B2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DF64B08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C63C2" w:rsidRPr="00E03E12" w14:paraId="2C0405C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46FDFB5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62E5FC11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1C63C2" w:rsidRPr="00E03E12" w14:paraId="1E4A996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15F32FC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C33B927" w14:textId="77777777" w:rsidR="001C63C2" w:rsidRPr="005F2460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752CB35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Password inserita </w:t>
            </w:r>
            <w:r w:rsid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non rispetta il formato</w:t>
            </w:r>
          </w:p>
        </w:tc>
      </w:tr>
      <w:tr w:rsidR="001C63C2" w:rsidRPr="00E03E12" w14:paraId="3C1C976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EEAF202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653136B" w14:textId="77777777" w:rsidR="001C63C2" w:rsidRPr="003215AC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C63C2" w:rsidRPr="00E03E12" w14:paraId="244F241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FEA5391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4B94BE23" w14:textId="77777777" w:rsidR="001C63C2" w:rsidRPr="003215AC" w:rsidRDefault="001C63C2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C63C2" w:rsidRPr="00E03E12" w14:paraId="6D75A3E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B28B5B1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33CEFC47" w14:textId="77777777" w:rsidR="001C63C2" w:rsidRDefault="001C63C2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26B0F361" w14:textId="77777777" w:rsidR="001C63C2" w:rsidRPr="00F3299E" w:rsidRDefault="001C63C2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551EDD8B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1C25EF8C" w14:textId="77777777" w:rsidR="00CA5E57" w:rsidRDefault="00CA5E57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A5E57" w:rsidRPr="008F2139" w14:paraId="1907AB45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6637D5C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61CD38C4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_ConfermaPasswordNonValida_17</w:t>
            </w:r>
          </w:p>
        </w:tc>
      </w:tr>
      <w:tr w:rsidR="00CA5E57" w:rsidRPr="008F2139" w14:paraId="4F0A4FC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423767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4554533E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17</w:t>
            </w:r>
          </w:p>
        </w:tc>
      </w:tr>
      <w:tr w:rsidR="00CA5E57" w:rsidRPr="008F2139" w14:paraId="287ED862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9A398D3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42AC971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A5E57" w:rsidRPr="008F2139" w14:paraId="66B1BC0A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53FE379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F065175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506FA755" w14:textId="77777777"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67339B3" w14:textId="77777777"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D796F5A" w14:textId="77777777"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A5E57" w:rsidRPr="00E03E12" w14:paraId="5460C177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B87BEA6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1A9B92D" w14:textId="77777777"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5731C924" w14:textId="77777777"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BFE4318" w14:textId="77777777"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A5E57" w:rsidRPr="00E03E12" w14:paraId="5209587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EEAD297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19DB4F6" w14:textId="77777777"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0A340D7F" w14:textId="77777777"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09F68999" w14:textId="77777777"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A5E57" w:rsidRPr="00E03E12" w14:paraId="33E726D4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B94D687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7F6E371" w14:textId="77777777"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45803D31" w14:textId="77777777"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3B86427" w14:textId="77777777"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CA5E57" w:rsidRPr="00E03E12" w14:paraId="08F875E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5C953C1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79EEA8E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06992274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BCB7FF4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CA5E57" w:rsidRPr="00E03E12" w14:paraId="0222F05A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ECF0218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69025E4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030A6723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1234BE2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CA5E57" w:rsidRPr="00E03E12" w14:paraId="5C0DD111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16B6F9C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1A56F04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22A0D7E7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F877E88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CA5E57" w:rsidRPr="00F22283" w14:paraId="5E35537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91A52B8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1E412A5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45AC0774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73A6B9DD" w14:textId="77777777" w:rsidR="00CA5E57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CA5E57" w:rsidRPr="00E03E12" w14:paraId="40A0E319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ED0B428" w14:textId="77777777" w:rsidR="00CA5E57" w:rsidRPr="00F22283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79C42E3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70BEEEEE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67E112F3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CA5E57" w:rsidRPr="00E03E12" w14:paraId="1E1C6679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35025B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7A859D0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208A6B0A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79391660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CA5E57" w:rsidRPr="00E03E12" w14:paraId="07E82D2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29404B3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3853193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67CBB97A" w14:textId="77777777" w:rsidR="00CA5E57" w:rsidRPr="001C63C2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0D977ECD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CA5E57" w:rsidRPr="00E03E12" w14:paraId="2EE056D9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1191139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9B6B2AA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20F10072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58AAE357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14:paraId="4C1146E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F709F4A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E9BDFA1" w14:textId="77777777"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CDF062B" w14:textId="77777777"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22FC81EE" w14:textId="77777777"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14:paraId="2FA19639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DDAC62B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CF131D1" w14:textId="77777777"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2C1102BB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LM2, FM2, DDN2, LI2, S2,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FE2, LT2, FT2, LU2, FU2, EU2, LP2, FP2, UCP1</w:t>
            </w:r>
          </w:p>
        </w:tc>
        <w:tc>
          <w:tcPr>
            <w:tcW w:w="2847" w:type="dxa"/>
            <w:vAlign w:val="center"/>
          </w:tcPr>
          <w:p w14:paraId="23A297AD" w14:textId="77777777"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peppe11</w:t>
            </w:r>
          </w:p>
        </w:tc>
      </w:tr>
      <w:tr w:rsidR="00CA5E57" w:rsidRPr="00E03E12" w14:paraId="161AF504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50CE265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3A5626CA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CA5E57" w:rsidRPr="00E03E12" w14:paraId="4EB9679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33667EE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93DE841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703FACD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non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password inserita in Conferma Password non corrisponde con la precedente</w:t>
            </w:r>
          </w:p>
        </w:tc>
      </w:tr>
      <w:tr w:rsidR="00CA5E57" w:rsidRPr="00E03E12" w14:paraId="35387A16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9C89D0B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603D92E0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A5E57" w:rsidRPr="00E03E12" w14:paraId="028FDADC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2B0683F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49C12F3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A5E57" w:rsidRPr="00E03E12" w14:paraId="20AB2438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3CBD095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D0DD9D9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76B0BA9" w14:textId="77777777" w:rsidR="00CA5E57" w:rsidRPr="00F3299E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099394E" w14:textId="77777777" w:rsidR="00CA5E57" w:rsidRDefault="00CA5E57" w:rsidP="00332C93">
      <w:pPr>
        <w:pStyle w:val="Nessunaspaziatura"/>
        <w:spacing w:after="240"/>
        <w:rPr>
          <w:lang w:val="it-IT"/>
        </w:rPr>
      </w:pPr>
    </w:p>
    <w:p w14:paraId="713851AE" w14:textId="77777777" w:rsidR="00CA5E57" w:rsidRDefault="00CA5E57" w:rsidP="00332C93">
      <w:pPr>
        <w:pStyle w:val="Nessunaspaziatura"/>
        <w:spacing w:after="240"/>
        <w:rPr>
          <w:lang w:val="it-IT"/>
        </w:rPr>
      </w:pPr>
    </w:p>
    <w:p w14:paraId="18A27314" w14:textId="77777777" w:rsidR="00CA5E57" w:rsidRDefault="00CA5E57" w:rsidP="00332C93">
      <w:pPr>
        <w:pStyle w:val="Nessunaspaziatura"/>
        <w:spacing w:after="240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CA5E57" w:rsidRPr="008F2139" w14:paraId="38413378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B258B47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A5CE16F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RegistrazioneAccountStudente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_Successo_18</w:t>
            </w:r>
          </w:p>
        </w:tc>
      </w:tr>
      <w:tr w:rsidR="00CA5E57" w:rsidRPr="008F2139" w14:paraId="7F125A0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8605BC2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63AD0128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TC_GU_2_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18</w:t>
            </w:r>
          </w:p>
        </w:tc>
      </w:tr>
      <w:tr w:rsidR="00CA5E57" w:rsidRPr="008F2139" w14:paraId="494F918E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E13EFF1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5DE8DC12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RF_GU_2</w:t>
            </w:r>
          </w:p>
        </w:tc>
      </w:tr>
      <w:tr w:rsidR="00CA5E57" w:rsidRPr="008F2139" w14:paraId="4B7845F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C8FC776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2E3A94D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72E2A19F" w14:textId="77777777"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B5F48DF" w14:textId="77777777"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17B8A60" w14:textId="77777777" w:rsidR="00CA5E57" w:rsidRPr="005F2460" w:rsidRDefault="00CA5E57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CA5E57" w:rsidRPr="00E03E12" w14:paraId="24E9C94D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021CED4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C0885A4" w14:textId="77777777"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3DFBAA43" w14:textId="77777777"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ABFA354" w14:textId="77777777" w:rsidR="00CA5E57" w:rsidRPr="00773D5D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Giuseppe</w:t>
            </w:r>
          </w:p>
        </w:tc>
      </w:tr>
      <w:tr w:rsidR="00CA5E57" w:rsidRPr="00E03E12" w14:paraId="18611CDF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7DC4526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85582CC" w14:textId="77777777"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2387843C" w14:textId="77777777"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20E8A726" w14:textId="77777777" w:rsidR="00CA5E57" w:rsidRPr="008A0CC1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8A0CC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Dello Stretto</w:t>
            </w:r>
          </w:p>
        </w:tc>
      </w:tr>
      <w:tr w:rsidR="00CA5E57" w:rsidRPr="00E03E12" w14:paraId="1338CFF2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09D561A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EFCFB0A" w14:textId="77777777"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Matricola</w:t>
            </w:r>
          </w:p>
        </w:tc>
        <w:tc>
          <w:tcPr>
            <w:tcW w:w="2847" w:type="dxa"/>
            <w:vAlign w:val="center"/>
          </w:tcPr>
          <w:p w14:paraId="1A376F13" w14:textId="77777777"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LM2, FM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BACE778" w14:textId="77777777" w:rsidR="00CA5E57" w:rsidRPr="00C16EE5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16EE5">
              <w:rPr>
                <w:rFonts w:ascii="Garamond" w:eastAsia="MS Gothic" w:hAnsi="Garamond" w:cs="Times New Roman"/>
                <w:color w:val="4C483D" w:themeColor="text2"/>
                <w:szCs w:val="28"/>
              </w:rPr>
              <w:t>05121030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00</w:t>
            </w:r>
          </w:p>
        </w:tc>
      </w:tr>
      <w:tr w:rsidR="00CA5E57" w:rsidRPr="00E03E12" w14:paraId="5B59B966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58E393B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C363665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Giorno di nascita</w:t>
            </w:r>
          </w:p>
        </w:tc>
        <w:tc>
          <w:tcPr>
            <w:tcW w:w="2847" w:type="dxa"/>
            <w:vAlign w:val="center"/>
          </w:tcPr>
          <w:p w14:paraId="06D18FBF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08437B4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CA5E57" w:rsidRPr="00E03E12" w14:paraId="6B008DB5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C2A630F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1270A99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Mese di nascita</w:t>
            </w:r>
          </w:p>
        </w:tc>
        <w:tc>
          <w:tcPr>
            <w:tcW w:w="2847" w:type="dxa"/>
            <w:vAlign w:val="center"/>
          </w:tcPr>
          <w:p w14:paraId="71CE4261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0D5894A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CA5E57" w:rsidRPr="00E03E12" w14:paraId="69E67D3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F4950F1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B2EE84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Anno di nascita</w:t>
            </w:r>
          </w:p>
        </w:tc>
        <w:tc>
          <w:tcPr>
            <w:tcW w:w="2847" w:type="dxa"/>
            <w:vAlign w:val="center"/>
          </w:tcPr>
          <w:p w14:paraId="0D7503F1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DDN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D24DAB0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1997</w:t>
            </w:r>
          </w:p>
        </w:tc>
      </w:tr>
      <w:tr w:rsidR="00CA5E57" w:rsidRPr="00F22283" w14:paraId="4C28C56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5F44D5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3E077A5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</w:t>
            </w:r>
          </w:p>
        </w:tc>
        <w:tc>
          <w:tcPr>
            <w:tcW w:w="2847" w:type="dxa"/>
            <w:vAlign w:val="center"/>
          </w:tcPr>
          <w:p w14:paraId="155ACDBC" w14:textId="77777777" w:rsidR="00CA5E57" w:rsidRPr="00F22283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LI2</w:t>
            </w:r>
          </w:p>
        </w:tc>
        <w:tc>
          <w:tcPr>
            <w:tcW w:w="2847" w:type="dxa"/>
            <w:vAlign w:val="center"/>
          </w:tcPr>
          <w:p w14:paraId="57936223" w14:textId="77777777" w:rsidR="00CA5E57" w:rsidRPr="00F22283" w:rsidRDefault="0031566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Via indirizzo, 9</w:t>
            </w:r>
          </w:p>
        </w:tc>
      </w:tr>
      <w:tr w:rsidR="00CA5E57" w:rsidRPr="00E03E12" w14:paraId="715766E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32B22AB" w14:textId="77777777" w:rsidR="00CA5E57" w:rsidRPr="00F22283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8DDD0D0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0A09B79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1C79379E" w14:textId="77777777" w:rsidR="00CA5E57" w:rsidRPr="00F22283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22283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CA5E57" w:rsidRPr="00E03E12" w14:paraId="5AF93EE7" w14:textId="77777777" w:rsidTr="0017249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12FF09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0CEDDC1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6B1DF4A6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773F85B4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peppeds@gmail.com</w:t>
            </w:r>
          </w:p>
        </w:tc>
      </w:tr>
      <w:tr w:rsidR="00CA5E57" w:rsidRPr="00E03E12" w14:paraId="5C8DB5B0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6EF0F24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C24AF25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665FFAD3" w14:textId="77777777" w:rsidR="00CA5E57" w:rsidRPr="001C63C2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0B266F6F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CA5E57" w:rsidRPr="00E03E12" w14:paraId="0182BAB4" w14:textId="77777777" w:rsidTr="001724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37FFBE7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FEF9407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450E927B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5B164C87" w14:textId="77777777" w:rsidR="00CA5E57" w:rsidRPr="001C63C2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C63C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14:paraId="0469D92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F412ED6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2AE77FF" w14:textId="77777777"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0A3E5615" w14:textId="77777777"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147916BC" w14:textId="77777777" w:rsidR="00CA5E57" w:rsidRPr="00CA5E57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14:paraId="1A51E30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BBB8E9E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5B361E" w14:textId="77777777"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6737D3F8" w14:textId="77777777"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63CBBE56" w14:textId="77777777" w:rsidR="00CA5E57" w:rsidRPr="00CA5E57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CA5E5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CA5E57" w:rsidRPr="00E03E12" w14:paraId="7D7AE963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27E5735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53E46EC9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Il sistema mostra una notifica d’errore che riporta il messaggio “Richiesta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inviata con successo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CA5E57" w:rsidRPr="00E03E12" w14:paraId="7BB7B421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586908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DC251AB" w14:textId="77777777" w:rsidR="00CA5E57" w:rsidRPr="005F2460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2C3C70B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richiesta 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tutti i campi sono stato inseriti correttamente</w:t>
            </w:r>
          </w:p>
        </w:tc>
      </w:tr>
      <w:tr w:rsidR="00CA5E57" w:rsidRPr="00E03E12" w14:paraId="264D5437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1864C99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835781A" w14:textId="77777777" w:rsidR="00CA5E57" w:rsidRPr="003215AC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CA5E57" w:rsidRPr="00E03E12" w14:paraId="57D31FB6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FA4827D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52F04AC" w14:textId="77777777" w:rsidR="00CA5E57" w:rsidRPr="003215AC" w:rsidRDefault="00CA5E57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CA5E57" w:rsidRPr="00E03E12" w14:paraId="2C352B8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974722A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34CA86C" w14:textId="77777777" w:rsidR="00CA5E57" w:rsidRDefault="00CA5E57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0EE6180C" w14:textId="77777777" w:rsidR="00CA5E57" w:rsidRPr="00F3299E" w:rsidRDefault="00CA5E57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ED473A0" w14:textId="77777777" w:rsidR="00CA5E57" w:rsidRDefault="00CA5E57" w:rsidP="00332C93">
      <w:pPr>
        <w:pStyle w:val="Nessunaspaziatura"/>
        <w:spacing w:after="240"/>
        <w:rPr>
          <w:lang w:val="it-IT"/>
        </w:rPr>
      </w:pPr>
    </w:p>
    <w:p w14:paraId="07648BD5" w14:textId="77777777" w:rsidR="001C63C2" w:rsidRDefault="001C63C2" w:rsidP="00332C93">
      <w:pPr>
        <w:pStyle w:val="Nessunaspaziatura"/>
        <w:spacing w:after="240"/>
        <w:rPr>
          <w:lang w:val="it-IT"/>
        </w:rPr>
      </w:pPr>
    </w:p>
    <w:p w14:paraId="37552187" w14:textId="77777777" w:rsidR="00B45BEF" w:rsidRPr="00B45BEF" w:rsidRDefault="00B45BEF" w:rsidP="00B45BEF">
      <w:pPr>
        <w:pStyle w:val="Titolo2"/>
        <w:rPr>
          <w:sz w:val="32"/>
        </w:rPr>
      </w:pPr>
      <w:bookmarkStart w:id="9" w:name="_Toc49766985"/>
      <w:r w:rsidRPr="00B45BEF">
        <w:rPr>
          <w:sz w:val="32"/>
        </w:rPr>
        <w:t>2.2 Domande di Tirocinio</w:t>
      </w:r>
      <w:bookmarkEnd w:id="9"/>
    </w:p>
    <w:p w14:paraId="57F405E4" w14:textId="77777777" w:rsidR="00172496" w:rsidRPr="000211C1" w:rsidRDefault="00172496" w:rsidP="000211C1">
      <w:pPr>
        <w:pStyle w:val="Titolo3"/>
      </w:pPr>
      <w:bookmarkStart w:id="10" w:name="_Toc49766986"/>
      <w:r w:rsidRPr="000211C1">
        <w:t>2.</w:t>
      </w:r>
      <w:r w:rsidR="00B45BEF" w:rsidRPr="000211C1">
        <w:t>2.1</w:t>
      </w:r>
      <w:r w:rsidRPr="000211C1">
        <w:t xml:space="preserve"> TC_GDT_</w:t>
      </w:r>
      <w:proofErr w:type="gramStart"/>
      <w:r w:rsidRPr="000211C1">
        <w:t>1</w:t>
      </w:r>
      <w:r w:rsidR="00243F9B" w:rsidRPr="000211C1">
        <w:t>:Invio</w:t>
      </w:r>
      <w:r w:rsidRPr="000211C1">
        <w:t>Domand</w:t>
      </w:r>
      <w:r w:rsidR="00243F9B" w:rsidRPr="000211C1">
        <w:t>aT</w:t>
      </w:r>
      <w:r w:rsidRPr="000211C1">
        <w:t>irocinio</w:t>
      </w:r>
      <w:bookmarkEnd w:id="10"/>
      <w:proofErr w:type="gramEnd"/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72496" w:rsidRPr="008F2139" w14:paraId="017E0493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792F177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6B4642D0" w14:textId="77777777" w:rsidR="00172496" w:rsidRPr="003215AC" w:rsidRDefault="00243F9B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InvioDomandaTirocinio_DataInizioNonValida_1</w:t>
            </w:r>
          </w:p>
        </w:tc>
      </w:tr>
      <w:tr w:rsidR="00172496" w:rsidRPr="008F2139" w14:paraId="06A25A1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A823B2A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124AA33" w14:textId="77777777" w:rsidR="00172496" w:rsidRPr="003215AC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GDT_1_1</w:t>
            </w:r>
          </w:p>
        </w:tc>
      </w:tr>
      <w:tr w:rsidR="00172496" w:rsidRPr="008F2139" w14:paraId="1A5B62FD" w14:textId="77777777" w:rsidTr="0017249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D661B77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1385D2C" w14:textId="77777777" w:rsidR="00172496" w:rsidRPr="003215AC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172496" w:rsidRPr="008F2139" w14:paraId="02F9ECCE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EF13D15" w14:textId="77777777"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7C118CF" w14:textId="77777777"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55E1904B" w14:textId="77777777" w:rsidR="005765E9" w:rsidRPr="005F2460" w:rsidRDefault="005765E9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96977F2" w14:textId="77777777" w:rsidR="00172496" w:rsidRPr="005F2460" w:rsidRDefault="00172496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E2B4B90" w14:textId="77777777" w:rsidR="00172496" w:rsidRPr="005F2460" w:rsidRDefault="00172496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DFECC8D" w14:textId="77777777" w:rsidR="00172496" w:rsidRPr="005F2460" w:rsidRDefault="00172496" w:rsidP="001724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72496" w:rsidRPr="00E03E12" w14:paraId="41D8A405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8FE5B6D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1062E1A" w14:textId="77777777" w:rsidR="00172496" w:rsidRPr="005765E9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14:paraId="4523938E" w14:textId="77777777" w:rsidR="00172496" w:rsidRPr="005765E9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DDI1</w:t>
            </w:r>
          </w:p>
        </w:tc>
        <w:tc>
          <w:tcPr>
            <w:tcW w:w="2847" w:type="dxa"/>
            <w:vAlign w:val="center"/>
          </w:tcPr>
          <w:p w14:paraId="00E08EF3" w14:textId="77777777" w:rsidR="00172496" w:rsidRPr="005765E9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24/11/2017</w:t>
            </w:r>
          </w:p>
        </w:tc>
      </w:tr>
      <w:tr w:rsidR="00172496" w:rsidRPr="00E03E12" w14:paraId="39E6074C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F191FF2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1EB5AD5" w14:textId="77777777" w:rsidR="00172496" w:rsidRPr="008A0CC1" w:rsidRDefault="005765E9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14:paraId="6D088800" w14:textId="77777777" w:rsidR="00172496" w:rsidRPr="008A0CC1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B56541E" w14:textId="77777777" w:rsidR="00172496" w:rsidRPr="008A0CC1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72496" w:rsidRPr="00E03E12" w14:paraId="743F6634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8B2C6F3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D87380A" w14:textId="77777777" w:rsidR="00172496" w:rsidRPr="00C16EE5" w:rsidRDefault="005765E9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14:paraId="177D905B" w14:textId="77777777" w:rsidR="00172496" w:rsidRPr="00C16EE5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717B9CA" w14:textId="77777777" w:rsidR="00172496" w:rsidRPr="00C16EE5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72496" w:rsidRPr="00E03E12" w14:paraId="1C0C23BA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F40C157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246088A" w14:textId="77777777" w:rsidR="00172496" w:rsidRPr="00F22283" w:rsidRDefault="005765E9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14:paraId="43C2591E" w14:textId="77777777" w:rsidR="00172496" w:rsidRPr="00F22283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1E1BC94" w14:textId="77777777" w:rsidR="00172496" w:rsidRPr="00F22283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72496" w:rsidRPr="00E03E12" w14:paraId="7500C40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8C3659F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B1E5071" w14:textId="77777777" w:rsidR="00172496" w:rsidRPr="003215AC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 w:rsid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172496" w:rsidRPr="00E03E12" w14:paraId="391F3C42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96E5874" w14:textId="77777777"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9442E49" w14:textId="77777777" w:rsidR="00172496" w:rsidRPr="005F2460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27B07FB0" w14:textId="77777777" w:rsidR="00172496" w:rsidRPr="003215AC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 w:rsid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 w:rsid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Data d’inizio inserita precede la data di oggi</w:t>
            </w:r>
            <w:r w:rsidR="00B84C0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quindi non è valida</w:t>
            </w:r>
          </w:p>
        </w:tc>
      </w:tr>
      <w:tr w:rsidR="00172496" w:rsidRPr="00E03E12" w14:paraId="28EA8B90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E578817" w14:textId="77777777"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7F0CCB92" w14:textId="77777777" w:rsidR="00172496" w:rsidRPr="003215AC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72496" w:rsidRPr="00E03E12" w14:paraId="4B0CBEBD" w14:textId="77777777" w:rsidTr="00172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8F8DFF7" w14:textId="77777777"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EB4D99B" w14:textId="77777777" w:rsidR="00172496" w:rsidRPr="003215AC" w:rsidRDefault="00172496" w:rsidP="0017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72496" w:rsidRPr="00E03E12" w14:paraId="37D0C5DF" w14:textId="77777777" w:rsidTr="001724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2FE31AD" w14:textId="77777777"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2CC48B99" w14:textId="77777777" w:rsidR="00172496" w:rsidRDefault="00172496" w:rsidP="00172496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0B2C2695" w14:textId="77777777" w:rsidR="00172496" w:rsidRPr="00F3299E" w:rsidRDefault="00172496" w:rsidP="0017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5F43C823" w14:textId="77777777" w:rsidR="00172496" w:rsidRDefault="00172496" w:rsidP="00172496"/>
    <w:p w14:paraId="4661D589" w14:textId="77777777" w:rsidR="005765E9" w:rsidRDefault="005765E9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14:paraId="0D06A727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249B50C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0B363C0" w14:textId="77777777" w:rsidR="00243F9B" w:rsidRPr="003215AC" w:rsidRDefault="00243F9B" w:rsidP="0024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InvioDomandaTirocinio_DataFineNonValida_2</w:t>
            </w:r>
          </w:p>
        </w:tc>
      </w:tr>
      <w:tr w:rsidR="00243F9B" w:rsidRPr="008F2139" w14:paraId="484A615C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34733F2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6DA0AE44" w14:textId="77777777"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GDT_1_2</w:t>
            </w:r>
          </w:p>
        </w:tc>
      </w:tr>
      <w:tr w:rsidR="005765E9" w:rsidRPr="008F2139" w14:paraId="0B75B905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885ED99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4F8E4FD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5765E9" w:rsidRPr="008F2139" w14:paraId="5EAE8A2B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E47B914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093F9F3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27E8B645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25A54A7D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1275395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CBE617B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5765E9" w:rsidRPr="00E03E12" w14:paraId="0577E58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8F76F68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779D62C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14:paraId="181A5DAF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14:paraId="4688B440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5765E9" w:rsidRPr="00E03E12" w14:paraId="09E65BD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AC28B4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EA26CFC" w14:textId="77777777" w:rsidR="005765E9" w:rsidRPr="005765E9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14:paraId="183BF975" w14:textId="77777777" w:rsidR="005765E9" w:rsidRPr="005765E9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DDI2, DDF1</w:t>
            </w:r>
          </w:p>
        </w:tc>
        <w:tc>
          <w:tcPr>
            <w:tcW w:w="2847" w:type="dxa"/>
            <w:vAlign w:val="center"/>
          </w:tcPr>
          <w:p w14:paraId="4FDDC549" w14:textId="77777777" w:rsidR="005765E9" w:rsidRPr="005765E9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24/04/2018</w:t>
            </w:r>
          </w:p>
        </w:tc>
      </w:tr>
      <w:tr w:rsidR="005765E9" w:rsidRPr="00E03E12" w14:paraId="59A3AA9D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55CE951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86FAF74" w14:textId="77777777" w:rsidR="005765E9" w:rsidRPr="00C16EE5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14:paraId="2FAAC59D" w14:textId="77777777" w:rsidR="005765E9" w:rsidRPr="00C16EE5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56BF505" w14:textId="77777777" w:rsidR="005765E9" w:rsidRPr="00C16EE5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5765E9" w:rsidRPr="00E03E12" w14:paraId="5F3AE155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6D53527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C651D7D" w14:textId="77777777"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14:paraId="7E293C38" w14:textId="77777777"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EF81B45" w14:textId="77777777"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5765E9" w:rsidRPr="00E03E12" w14:paraId="54D9A87A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0E36DB7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5FF4FEA3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5765E9" w:rsidRPr="00E03E12" w14:paraId="6065022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D21346D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DE506D9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6449717" w14:textId="77777777"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Data di fine inserita precede la data d’inizio</w:t>
            </w:r>
            <w:r w:rsidR="00B84C0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quindi non è valida</w:t>
            </w:r>
          </w:p>
        </w:tc>
      </w:tr>
      <w:tr w:rsidR="005765E9" w:rsidRPr="00E03E12" w14:paraId="07B94B6A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E117ABA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F9DE725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5765E9" w:rsidRPr="00E03E12" w14:paraId="787BAFD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A8ED43B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470DA84" w14:textId="77777777"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5765E9" w:rsidRPr="00E03E12" w14:paraId="257BE718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C15227F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1D92AE5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534F54FA" w14:textId="77777777" w:rsidR="005765E9" w:rsidRPr="00F3299E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1D5D4941" w14:textId="77777777" w:rsidR="005765E9" w:rsidRDefault="005765E9" w:rsidP="00172496"/>
    <w:p w14:paraId="1ED00BAC" w14:textId="77777777" w:rsidR="005765E9" w:rsidRDefault="005765E9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14:paraId="074E3C73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E5C7CC8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2D2BE072" w14:textId="77777777" w:rsidR="00243F9B" w:rsidRPr="003215AC" w:rsidRDefault="00243F9B" w:rsidP="0024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InvioDomandaTirocinio_CommentoNonValido_3</w:t>
            </w:r>
          </w:p>
        </w:tc>
      </w:tr>
      <w:tr w:rsidR="00243F9B" w:rsidRPr="008F2139" w14:paraId="4B5FECF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F71C2BF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A48F15B" w14:textId="77777777"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GDT_1_3</w:t>
            </w:r>
          </w:p>
        </w:tc>
      </w:tr>
      <w:tr w:rsidR="005765E9" w:rsidRPr="008F2139" w14:paraId="4E4A2ED3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A130026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5F976AB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5765E9" w:rsidRPr="008F2139" w14:paraId="1F9077C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EF3310B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2AD250D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67732415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73C3AF4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CAE901C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FDB6A78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5765E9" w:rsidRPr="00E03E12" w14:paraId="65D629B7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450D735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C5CB6AA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14:paraId="7BD86A40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14:paraId="387118EE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5765E9" w:rsidRPr="00E03E12" w14:paraId="5F3F837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40B47B7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FCB2973" w14:textId="77777777"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14:paraId="5001DED1" w14:textId="77777777"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DDF2</w:t>
            </w:r>
          </w:p>
        </w:tc>
        <w:tc>
          <w:tcPr>
            <w:tcW w:w="2847" w:type="dxa"/>
            <w:vAlign w:val="center"/>
          </w:tcPr>
          <w:p w14:paraId="72CDE10C" w14:textId="77777777"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24/06/2018</w:t>
            </w:r>
          </w:p>
        </w:tc>
      </w:tr>
      <w:tr w:rsidR="005765E9" w:rsidRPr="00E03E12" w14:paraId="68FA92A2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2A4559D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751D89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14:paraId="48FADEC5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DDI2, DDF2, LCOM1</w:t>
            </w:r>
          </w:p>
        </w:tc>
        <w:tc>
          <w:tcPr>
            <w:tcW w:w="2847" w:type="dxa"/>
            <w:vAlign w:val="center"/>
          </w:tcPr>
          <w:p w14:paraId="5B4108C7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</w:t>
            </w:r>
          </w:p>
        </w:tc>
      </w:tr>
      <w:tr w:rsidR="005765E9" w:rsidRPr="00E03E12" w14:paraId="2985403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FD8309B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3CDAFC1" w14:textId="77777777"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14:paraId="14DC6C49" w14:textId="77777777"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732F8F2" w14:textId="77777777" w:rsidR="005765E9" w:rsidRPr="00F22283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5765E9" w:rsidRPr="00E03E12" w14:paraId="5F94ECD5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7FE6CAD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69C2719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5765E9" w:rsidRPr="00E03E12" w14:paraId="3D73DE0B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4E7FDE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18C5558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FB2E7CF" w14:textId="77777777"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ommento è troppo corto</w:t>
            </w:r>
          </w:p>
        </w:tc>
      </w:tr>
      <w:tr w:rsidR="005765E9" w:rsidRPr="00E03E12" w14:paraId="4AAA77B7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11A30ED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4D3C147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5765E9" w:rsidRPr="00E03E12" w14:paraId="1EECD24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8BF86CB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6A2CF05" w14:textId="77777777"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5765E9" w:rsidRPr="00E03E12" w14:paraId="401E1487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E4BB100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38D24A95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683FA16" w14:textId="77777777" w:rsidR="005765E9" w:rsidRPr="00F3299E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5D0666AB" w14:textId="77777777" w:rsidR="005765E9" w:rsidRDefault="005765E9" w:rsidP="00172496"/>
    <w:p w14:paraId="599D8FFA" w14:textId="77777777" w:rsidR="005765E9" w:rsidRDefault="005765E9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14:paraId="2120991A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CA94C34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5DD2D52" w14:textId="77777777" w:rsidR="00243F9B" w:rsidRPr="003215AC" w:rsidRDefault="00243F9B" w:rsidP="00243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InvioDomandaTirocinio_CFUNonValidi_4</w:t>
            </w:r>
          </w:p>
        </w:tc>
      </w:tr>
      <w:tr w:rsidR="00243F9B" w:rsidRPr="008F2139" w14:paraId="07277FE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A9E4D03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5FD72BD" w14:textId="77777777"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GDT_1_4</w:t>
            </w:r>
          </w:p>
        </w:tc>
      </w:tr>
      <w:tr w:rsidR="005765E9" w:rsidRPr="008F2139" w14:paraId="0F008EDE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161653B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0754C64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5765E9" w:rsidRPr="008F2139" w14:paraId="0074D5B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3759BC3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1E55BC2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06FE0C1A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5B230734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9D833D9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64A037F" w14:textId="77777777" w:rsidR="005765E9" w:rsidRPr="005F2460" w:rsidRDefault="005765E9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5765E9" w:rsidRPr="00E03E12" w14:paraId="4F7EE1AB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D367D68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E75C8A9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14:paraId="179FE47C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14:paraId="6C0D2630" w14:textId="77777777" w:rsidR="005765E9" w:rsidRPr="005765E9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5765E9" w:rsidRPr="00E03E12" w14:paraId="05FB5CA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1A43C0E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4A0C43F" w14:textId="77777777"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14:paraId="46957296" w14:textId="77777777"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DDF2</w:t>
            </w:r>
          </w:p>
        </w:tc>
        <w:tc>
          <w:tcPr>
            <w:tcW w:w="2847" w:type="dxa"/>
            <w:vAlign w:val="center"/>
          </w:tcPr>
          <w:p w14:paraId="6E59CC31" w14:textId="77777777" w:rsidR="005765E9" w:rsidRPr="008A0CC1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24/06/2018</w:t>
            </w:r>
          </w:p>
        </w:tc>
      </w:tr>
      <w:tr w:rsidR="005765E9" w:rsidRPr="00E03E12" w14:paraId="7404627D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71D4476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8D830A4" w14:textId="77777777" w:rsidR="005765E9" w:rsidRPr="00243F9B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14:paraId="78CEF23E" w14:textId="77777777" w:rsidR="005765E9" w:rsidRPr="00243F9B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LCOM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6303F97" w14:textId="77777777" w:rsidR="005765E9" w:rsidRPr="00243F9B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</w:tr>
      <w:tr w:rsidR="005765E9" w:rsidRPr="00E03E12" w14:paraId="7B5AC535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7433F0F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D700C9" w14:textId="77777777" w:rsidR="005765E9" w:rsidRPr="00243F9B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14:paraId="6845ECCB" w14:textId="77777777" w:rsidR="005765E9" w:rsidRPr="00243F9B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DDI2, DDF2, LCOM2, NCFU1</w:t>
            </w:r>
          </w:p>
        </w:tc>
        <w:tc>
          <w:tcPr>
            <w:tcW w:w="2847" w:type="dxa"/>
            <w:vAlign w:val="center"/>
          </w:tcPr>
          <w:p w14:paraId="5D9A166A" w14:textId="77777777" w:rsidR="005765E9" w:rsidRPr="00243F9B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23</w:t>
            </w:r>
          </w:p>
        </w:tc>
      </w:tr>
      <w:tr w:rsidR="005765E9" w:rsidRPr="00E03E12" w14:paraId="421FB49C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44C8740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66ED8BF9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non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5765E9" w:rsidRPr="00E03E12" w14:paraId="31AA228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560A6C1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7EA0B08" w14:textId="77777777" w:rsidR="005765E9" w:rsidRPr="005F2460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8B638B3" w14:textId="77777777"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 w:rsid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numero di cfu inseriti non è corretto</w:t>
            </w:r>
          </w:p>
        </w:tc>
      </w:tr>
      <w:tr w:rsidR="005765E9" w:rsidRPr="00E03E12" w14:paraId="2752D43C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6FBD71B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667811E1" w14:textId="77777777" w:rsidR="005765E9" w:rsidRPr="003215AC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5765E9" w:rsidRPr="00E03E12" w14:paraId="7CD11F16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FA4C010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E68FD7A" w14:textId="77777777" w:rsidR="005765E9" w:rsidRPr="003215AC" w:rsidRDefault="005765E9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5765E9" w:rsidRPr="00E03E12" w14:paraId="573E923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DA2932A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0F49BFB" w14:textId="77777777" w:rsidR="005765E9" w:rsidRDefault="005765E9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2310D16A" w14:textId="77777777" w:rsidR="005765E9" w:rsidRPr="00F3299E" w:rsidRDefault="005765E9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167B54F8" w14:textId="77777777" w:rsidR="005765E9" w:rsidRDefault="005765E9" w:rsidP="00172496"/>
    <w:p w14:paraId="1477688A" w14:textId="77777777" w:rsidR="00243F9B" w:rsidRDefault="00243F9B" w:rsidP="00172496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243F9B" w:rsidRPr="008F2139" w14:paraId="76CB564E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3F243AF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401B6A57" w14:textId="77777777" w:rsidR="00243F9B" w:rsidRPr="003215AC" w:rsidRDefault="00243F9B" w:rsidP="00243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InvioDomandaTirocinio_Successo_5</w:t>
            </w:r>
          </w:p>
        </w:tc>
      </w:tr>
      <w:tr w:rsidR="00243F9B" w:rsidRPr="008F2139" w14:paraId="6A25FDF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1BAF235" w14:textId="77777777" w:rsidR="00243F9B" w:rsidRPr="005F2460" w:rsidRDefault="00243F9B" w:rsidP="00243F9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BEACF78" w14:textId="77777777" w:rsidR="00243F9B" w:rsidRPr="003215AC" w:rsidRDefault="00243F9B" w:rsidP="00243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GDT_1_5</w:t>
            </w:r>
          </w:p>
        </w:tc>
      </w:tr>
      <w:tr w:rsidR="00243F9B" w:rsidRPr="008F2139" w14:paraId="79434161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E8BEE1A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93A3655" w14:textId="77777777" w:rsidR="00243F9B" w:rsidRPr="003215AC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 w:rsidR="000750EF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243F9B" w:rsidRPr="008F2139" w14:paraId="21BE1D4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43012A9" w14:textId="77777777"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348B0F0" w14:textId="77777777"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76B8D554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2BDCF82B" w14:textId="77777777" w:rsidR="00243F9B" w:rsidRPr="005F2460" w:rsidRDefault="00243F9B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7295ED0" w14:textId="77777777" w:rsidR="00243F9B" w:rsidRPr="005F2460" w:rsidRDefault="00243F9B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9273F8E" w14:textId="77777777" w:rsidR="00243F9B" w:rsidRPr="005F2460" w:rsidRDefault="00243F9B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243F9B" w:rsidRPr="00E03E12" w14:paraId="393ADEE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76F056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EEED329" w14:textId="77777777" w:rsidR="00243F9B" w:rsidRPr="005765E9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d’inizio</w:t>
            </w:r>
          </w:p>
        </w:tc>
        <w:tc>
          <w:tcPr>
            <w:tcW w:w="2847" w:type="dxa"/>
            <w:vAlign w:val="center"/>
          </w:tcPr>
          <w:p w14:paraId="7B277D0B" w14:textId="77777777" w:rsidR="00243F9B" w:rsidRPr="005765E9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DDI2</w:t>
            </w:r>
          </w:p>
        </w:tc>
        <w:tc>
          <w:tcPr>
            <w:tcW w:w="2847" w:type="dxa"/>
            <w:vAlign w:val="center"/>
          </w:tcPr>
          <w:p w14:paraId="34F51532" w14:textId="77777777" w:rsidR="00243F9B" w:rsidRPr="005765E9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5765E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24/05/2018</w:t>
            </w:r>
          </w:p>
        </w:tc>
      </w:tr>
      <w:tr w:rsidR="00243F9B" w:rsidRPr="00E03E12" w14:paraId="3C7C437D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2871A0B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FED9B6" w14:textId="77777777" w:rsidR="00243F9B" w:rsidRPr="008A0CC1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Data di fine</w:t>
            </w:r>
          </w:p>
        </w:tc>
        <w:tc>
          <w:tcPr>
            <w:tcW w:w="2847" w:type="dxa"/>
            <w:vAlign w:val="center"/>
          </w:tcPr>
          <w:p w14:paraId="52F2DA0E" w14:textId="77777777" w:rsidR="00243F9B" w:rsidRPr="008A0CC1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DDF2</w:t>
            </w:r>
          </w:p>
        </w:tc>
        <w:tc>
          <w:tcPr>
            <w:tcW w:w="2847" w:type="dxa"/>
            <w:vAlign w:val="center"/>
          </w:tcPr>
          <w:p w14:paraId="49A43B1A" w14:textId="77777777" w:rsidR="00243F9B" w:rsidRPr="008A0CC1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24/06/2018</w:t>
            </w:r>
          </w:p>
        </w:tc>
      </w:tr>
      <w:tr w:rsidR="00243F9B" w:rsidRPr="00E03E12" w14:paraId="15FA611D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635F399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ECED83F" w14:textId="77777777" w:rsidR="00243F9B" w:rsidRPr="00243F9B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  <w:tc>
          <w:tcPr>
            <w:tcW w:w="2847" w:type="dxa"/>
            <w:vAlign w:val="center"/>
          </w:tcPr>
          <w:p w14:paraId="404AD469" w14:textId="77777777" w:rsidR="00243F9B" w:rsidRPr="00243F9B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LCOM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1C38CB9" w14:textId="77777777" w:rsidR="00243F9B" w:rsidRPr="00243F9B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243F9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Commento</w:t>
            </w:r>
          </w:p>
        </w:tc>
      </w:tr>
      <w:tr w:rsidR="00243F9B" w:rsidRPr="00E03E12" w14:paraId="0BA2B64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6C4916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23CA9A1" w14:textId="77777777" w:rsidR="00243F9B" w:rsidRPr="00F22283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CFU</w:t>
            </w:r>
          </w:p>
        </w:tc>
        <w:tc>
          <w:tcPr>
            <w:tcW w:w="2847" w:type="dxa"/>
            <w:vAlign w:val="center"/>
          </w:tcPr>
          <w:p w14:paraId="1C44811F" w14:textId="77777777" w:rsidR="00243F9B" w:rsidRPr="00F22283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NCFU2</w:t>
            </w:r>
          </w:p>
        </w:tc>
        <w:tc>
          <w:tcPr>
            <w:tcW w:w="2847" w:type="dxa"/>
            <w:vAlign w:val="center"/>
          </w:tcPr>
          <w:p w14:paraId="0B1A5104" w14:textId="77777777" w:rsidR="00243F9B" w:rsidRPr="00F22283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243F9B" w:rsidRPr="00E03E12" w14:paraId="772B734F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C36D777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5EF4FA19" w14:textId="77777777" w:rsidR="00243F9B" w:rsidRPr="003215AC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Domanda inviata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243F9B" w:rsidRPr="00E03E12" w14:paraId="19369A7B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8F3A2EC" w14:textId="77777777"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5BE1014" w14:textId="77777777" w:rsidR="00243F9B" w:rsidRPr="005F2460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377B88A9" w14:textId="77777777" w:rsidR="00243F9B" w:rsidRPr="003215AC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domanda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tutti i campi sono stati inseriti correttamente</w:t>
            </w:r>
          </w:p>
        </w:tc>
      </w:tr>
      <w:tr w:rsidR="00243F9B" w:rsidRPr="00E03E12" w14:paraId="3026F3F8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ED1276A" w14:textId="77777777"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8E1F955" w14:textId="77777777" w:rsidR="00243F9B" w:rsidRPr="003215AC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243F9B" w:rsidRPr="00E03E12" w14:paraId="7B40E5E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16A2C83" w14:textId="77777777"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413A7901" w14:textId="77777777" w:rsidR="00243F9B" w:rsidRPr="003215AC" w:rsidRDefault="00243F9B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243F9B" w:rsidRPr="00E03E12" w14:paraId="17E59EA9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3C137F3" w14:textId="77777777"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268C1529" w14:textId="77777777" w:rsidR="00243F9B" w:rsidRDefault="00243F9B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7147BFE" w14:textId="77777777" w:rsidR="00243F9B" w:rsidRPr="00F3299E" w:rsidRDefault="00243F9B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5F0475A3" w14:textId="77777777" w:rsidR="00243F9B" w:rsidRDefault="00243F9B" w:rsidP="00172496"/>
    <w:p w14:paraId="4921C98D" w14:textId="77777777" w:rsidR="000750EF" w:rsidRDefault="000750EF" w:rsidP="00172496"/>
    <w:p w14:paraId="303E102C" w14:textId="77777777" w:rsidR="000750EF" w:rsidRDefault="000750EF" w:rsidP="00172496"/>
    <w:p w14:paraId="57FF3BAE" w14:textId="77777777" w:rsidR="000750EF" w:rsidRDefault="000750EF" w:rsidP="00172496"/>
    <w:p w14:paraId="75A157ED" w14:textId="77777777" w:rsidR="000750EF" w:rsidRDefault="000750EF" w:rsidP="00172496"/>
    <w:p w14:paraId="49B71782" w14:textId="77777777" w:rsidR="000750EF" w:rsidRDefault="000750EF" w:rsidP="00172496"/>
    <w:p w14:paraId="100DAC2C" w14:textId="77777777" w:rsidR="000750EF" w:rsidRPr="00B45BEF" w:rsidRDefault="00B45BEF" w:rsidP="00B45BEF">
      <w:pPr>
        <w:pStyle w:val="Titolo2"/>
        <w:rPr>
          <w:sz w:val="32"/>
        </w:rPr>
      </w:pPr>
      <w:bookmarkStart w:id="11" w:name="_Toc49766987"/>
      <w:r w:rsidRPr="00B45BEF">
        <w:rPr>
          <w:sz w:val="32"/>
        </w:rPr>
        <w:t>2.3 Convenzioni</w:t>
      </w:r>
      <w:bookmarkEnd w:id="11"/>
    </w:p>
    <w:p w14:paraId="7792D492" w14:textId="77777777" w:rsidR="000750EF" w:rsidRPr="000211C1" w:rsidRDefault="000750EF" w:rsidP="000211C1">
      <w:pPr>
        <w:pStyle w:val="Titolo3"/>
      </w:pPr>
      <w:bookmarkStart w:id="12" w:name="_Toc49766988"/>
      <w:r w:rsidRPr="000211C1">
        <w:t>2.</w:t>
      </w:r>
      <w:r w:rsidR="00B45BEF" w:rsidRPr="000211C1">
        <w:t>3</w:t>
      </w:r>
      <w:r w:rsidRPr="000211C1">
        <w:t>.</w:t>
      </w:r>
      <w:r w:rsidR="00B45BEF" w:rsidRPr="000211C1">
        <w:t>1</w:t>
      </w:r>
      <w:r w:rsidRPr="000211C1">
        <w:t xml:space="preserve"> TC_GC_</w:t>
      </w:r>
      <w:proofErr w:type="gramStart"/>
      <w:r w:rsidRPr="000211C1">
        <w:t>1:InvioRichiestaConvenzionamento</w:t>
      </w:r>
      <w:bookmarkEnd w:id="12"/>
      <w:proofErr w:type="gramEnd"/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0750EF" w:rsidRPr="008F2139" w14:paraId="074F0443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F1D4E8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681A977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InvioRichiestaConvenzionamento_NomeNonValido_1</w:t>
            </w:r>
          </w:p>
        </w:tc>
      </w:tr>
      <w:tr w:rsidR="000750EF" w:rsidRPr="008F2139" w14:paraId="6D56955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D63437F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64215213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_1</w:t>
            </w:r>
          </w:p>
        </w:tc>
      </w:tr>
      <w:tr w:rsidR="000750EF" w:rsidRPr="008F2139" w14:paraId="7CB89D8E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DAB2C47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ACE7058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0750EF" w:rsidRPr="008F2139" w14:paraId="32723AC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51815CA0" w14:textId="77777777"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ACB52B2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15305813" w14:textId="77777777" w:rsidR="000750EF" w:rsidRPr="005F2460" w:rsidRDefault="000750EF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AAF8978" w14:textId="77777777" w:rsidR="000750EF" w:rsidRPr="005F2460" w:rsidRDefault="000750EF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B39C61E" w14:textId="77777777" w:rsidR="000750EF" w:rsidRPr="005F2460" w:rsidRDefault="000750EF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0750EF" w:rsidRPr="00E03E12" w14:paraId="4EA66CF2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44A706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BC871C3" w14:textId="77777777" w:rsidR="000750EF" w:rsidRPr="00773D5D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33C124DA" w14:textId="77777777" w:rsidR="000750EF" w:rsidRPr="00773D5D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13AF7EF6" w14:textId="77777777" w:rsidR="000750EF" w:rsidRPr="00773D5D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773D5D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0750EF" w:rsidRPr="00E03E12" w14:paraId="21CAF43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1AE67FD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AD83A36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543E19A2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D6A4AF8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3380696F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208DAF3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8C44963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D401BC9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F7696B4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5E309624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0598C7B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66F3D9F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549BEF07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D2DB974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75895A56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8FCDECA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7FB9A96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3A6656F7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3231FD8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0AF0A0C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15B9047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0BAC817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389ADB18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7D3FF29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317E5A6B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C541CA6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1DBF4E7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7E4F31A2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F300D63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41AC15A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75F9156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857819D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01410B2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CD13A08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40372C6F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1C886B6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4E4A713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Nome </w:t>
            </w:r>
            <w:r w:rsid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azienda</w:t>
            </w:r>
          </w:p>
        </w:tc>
        <w:tc>
          <w:tcPr>
            <w:tcW w:w="2847" w:type="dxa"/>
            <w:vAlign w:val="center"/>
          </w:tcPr>
          <w:p w14:paraId="52EA24CC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B928CF9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3FE7A0B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B08175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16324E4" w14:textId="77777777" w:rsidR="000750EF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638B324A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E153D90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7707D380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40E745D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992D75F" w14:textId="77777777" w:rsidR="000750EF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015D2B36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E4F65F8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4EEBCAC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249DD59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6BD5EF2" w14:textId="77777777" w:rsidR="000750EF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09F04BED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29D7DB1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750EF" w:rsidRPr="00E03E12" w14:paraId="57272DC3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6CF78E8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05E27BC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0750EF" w:rsidRPr="00E03E12" w14:paraId="5FB2A5A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5138336" w14:textId="77777777"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89D5B47" w14:textId="77777777" w:rsidR="000750EF" w:rsidRPr="005F2460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37C37029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Nome inserito è troppo corto</w:t>
            </w:r>
          </w:p>
        </w:tc>
      </w:tr>
      <w:tr w:rsidR="000750EF" w:rsidRPr="00E03E12" w14:paraId="130F9CB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38A639E" w14:textId="77777777"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4F1C7DB6" w14:textId="77777777" w:rsidR="000750EF" w:rsidRPr="003215AC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0750EF" w:rsidRPr="00E03E12" w14:paraId="1D1C05EB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8FCCE88" w14:textId="77777777"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758C295F" w14:textId="77777777" w:rsidR="000750EF" w:rsidRPr="003215AC" w:rsidRDefault="000750EF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0750EF" w:rsidRPr="00E03E12" w14:paraId="55245834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71BCB22" w14:textId="77777777"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04CAB1F" w14:textId="77777777" w:rsidR="000750EF" w:rsidRDefault="000750EF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84DA0F2" w14:textId="77777777" w:rsidR="000750EF" w:rsidRPr="00F3299E" w:rsidRDefault="000750EF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E589921" w14:textId="77777777" w:rsidR="000750EF" w:rsidRDefault="000750EF" w:rsidP="000750EF"/>
    <w:p w14:paraId="57F789D0" w14:textId="77777777" w:rsidR="000750EF" w:rsidRDefault="000750EF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36E31" w:rsidRPr="008F2139" w14:paraId="78FFF26F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E6ED018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0C321944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InvioRichiestaConvenzionamento_CognomeNonValido_2</w:t>
            </w:r>
          </w:p>
        </w:tc>
      </w:tr>
      <w:tr w:rsidR="00A36E31" w:rsidRPr="008F2139" w14:paraId="0DEED74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E047707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C56EDD4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</w:tr>
      <w:tr w:rsidR="00A36E31" w:rsidRPr="008F2139" w14:paraId="4EE22FD6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EC4880C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4A3E702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36E31" w:rsidRPr="008F2139" w14:paraId="3FA710B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5652052D" w14:textId="77777777"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39D606C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6788D73D" w14:textId="77777777" w:rsidR="00A36E31" w:rsidRPr="005F2460" w:rsidRDefault="00A36E31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7B62E5C" w14:textId="77777777" w:rsidR="00A36E31" w:rsidRPr="005F2460" w:rsidRDefault="00A36E31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31D21D0" w14:textId="77777777" w:rsidR="00A36E31" w:rsidRPr="005F2460" w:rsidRDefault="00A36E31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36E31" w:rsidRPr="00E03E12" w14:paraId="4B4C6C3A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739028B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1233B9B" w14:textId="77777777" w:rsidR="00A36E31" w:rsidRPr="00A36E31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2FB26A1F" w14:textId="77777777" w:rsidR="00A36E31" w:rsidRPr="00A36E31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6A9E05AB" w14:textId="77777777" w:rsidR="00A36E31" w:rsidRPr="00A36E31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36E31" w:rsidRPr="00E03E12" w14:paraId="149A0D4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DE0D79E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5BCAD7A" w14:textId="77777777" w:rsidR="00A36E31" w:rsidRPr="00A36E31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257FC6E" w14:textId="77777777" w:rsidR="00A36E31" w:rsidRPr="00A36E31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 xml:space="preserve">LN2, </w:t>
            </w:r>
            <w:r w:rsidR="00A36E31" w:rsidRPr="00A36E3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LC1</w:t>
            </w:r>
          </w:p>
        </w:tc>
        <w:tc>
          <w:tcPr>
            <w:tcW w:w="2847" w:type="dxa"/>
            <w:vAlign w:val="center"/>
          </w:tcPr>
          <w:p w14:paraId="347C035E" w14:textId="77777777" w:rsidR="00A36E31" w:rsidRPr="00A36E31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J</w:t>
            </w:r>
          </w:p>
        </w:tc>
      </w:tr>
      <w:tr w:rsidR="00A36E31" w:rsidRPr="00E03E12" w14:paraId="39E09742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4FC5EB7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0CA9156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463657A6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DCD591E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1BD99AF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817A420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006812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30A54B8A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04FAE2B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7CD05382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619B192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2BDF35A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6C2D77D8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75B837E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55FD96A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F20A127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1D349FC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21CA02D8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DDBD815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5CC2D21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C88D276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7FF049C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7D60A55E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FB4F909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766159E6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901C37F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3B5B981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D9A3F96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1864065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6D73F2B7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FC2CC63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F27A0F2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6E56397B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E80E27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6967B71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4333CC3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CAEB612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258B90FB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645A8C0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68F8C82B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E822E8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68FFC8A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1CD8274E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B68A7C4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691FEDFD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B23FBC7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E7ED930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035EBC64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46DF369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36E31" w:rsidRPr="00E03E12" w14:paraId="28D08A8D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8FA03DE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A72FFE9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36E31" w:rsidRPr="00E03E12" w14:paraId="3AF1B7E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3601544" w14:textId="77777777"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81CCDEE" w14:textId="77777777" w:rsidR="00A36E31" w:rsidRPr="005F2460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041529D0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Cognome inserito è troppo corto</w:t>
            </w:r>
          </w:p>
        </w:tc>
      </w:tr>
      <w:tr w:rsidR="00A36E31" w:rsidRPr="00E03E12" w14:paraId="54011EF2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628DA41" w14:textId="77777777"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4849D870" w14:textId="77777777" w:rsidR="00A36E31" w:rsidRPr="003215AC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36E31" w:rsidRPr="00E03E12" w14:paraId="4AC7B43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A0D1716" w14:textId="77777777"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733B736B" w14:textId="77777777" w:rsidR="00A36E31" w:rsidRPr="003215AC" w:rsidRDefault="00A36E3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36E31" w:rsidRPr="00E03E12" w14:paraId="47A02E39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A58EAC2" w14:textId="77777777"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032F355" w14:textId="77777777" w:rsidR="00A36E31" w:rsidRDefault="00A36E31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DAE026E" w14:textId="77777777" w:rsidR="00A36E31" w:rsidRPr="00F3299E" w:rsidRDefault="00A36E31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71A08B6" w14:textId="77777777" w:rsidR="000750EF" w:rsidRDefault="000750EF" w:rsidP="000750EF"/>
    <w:p w14:paraId="6CCD1D4F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5B4CF50B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3EA4ED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EDE902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InvioRichiestaConvenzionamento_E-MailNonValida_3</w:t>
            </w:r>
          </w:p>
        </w:tc>
      </w:tr>
      <w:tr w:rsidR="00A55C18" w:rsidRPr="008F2139" w14:paraId="4D53A28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2618EC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63AF0B5C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A55C18" w:rsidRPr="008F2139" w14:paraId="1DFDFFB9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C90357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361120A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3DDC894B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44819E0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D156CA8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9F65168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99DDD99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84AEFC2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71441F72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08BD55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F84554E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32C95DFD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722785C7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672F203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D7757D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672B870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3A1A83E5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2642AE8D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531352DF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F3419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027D10A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28B334B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LE1</w:t>
            </w:r>
          </w:p>
        </w:tc>
        <w:tc>
          <w:tcPr>
            <w:tcW w:w="2847" w:type="dxa"/>
            <w:vAlign w:val="center"/>
          </w:tcPr>
          <w:p w14:paraId="313B82BD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A55C18" w:rsidRPr="00E03E12" w14:paraId="0AD1A64D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75F070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39EA052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7779236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D5040C4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E8DCB0D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7E59EA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F036B58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3139D52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2B400C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7EFD2D88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0B36A8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0A3E04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29FA072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7F14BF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66C1BB59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1C8A7B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D76503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774AE0C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E9E377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607F3C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13D223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157875B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65F077F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5360FC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45906CA7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1ED7E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C4D99E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681501D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8F54CD0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C93074D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0A5192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8C21EB7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7A214BDC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A684103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DCA2B8F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F8BEE6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64713E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4FD28CC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B70B48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1F21EC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F5CD3D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CF712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3834D6C3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E1FB867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E733234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093D6E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02A8BD4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725E3E12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459B8B4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10FAAA1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111C92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l’e-mail inserita è troppo corta</w:t>
            </w:r>
          </w:p>
        </w:tc>
      </w:tr>
      <w:tr w:rsidR="00A55C18" w:rsidRPr="00E03E12" w14:paraId="3484B760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4802A22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63DD1BE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7AFB0E25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27BAFC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E1306DC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7B34EC86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C5A94AF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0A06BF24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FDF7915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862BEFA" w14:textId="77777777" w:rsidR="00A55C18" w:rsidRDefault="00A55C18" w:rsidP="000750EF"/>
    <w:p w14:paraId="3F453EAF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7822B403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E828C7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152FF8D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InvioRichiestaConvenzionamento_E-MailNonValida_4</w:t>
            </w:r>
          </w:p>
        </w:tc>
      </w:tr>
      <w:tr w:rsidR="00A55C18" w:rsidRPr="008F2139" w14:paraId="07E17D3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660D79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C3BA97A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4</w:t>
            </w:r>
          </w:p>
        </w:tc>
      </w:tr>
      <w:tr w:rsidR="00A55C18" w:rsidRPr="008F2139" w14:paraId="4B523C6F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08CB2C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0B2ED9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1CCF7078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CE54218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2256F6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212FB6B5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E8113FF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8E8FA18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687F6FEF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D1A67E9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91137F3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49C4B1C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7AFA1EE0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3FA887E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BF607B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892631A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12F0A6B4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537FB18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08B32864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F73A8D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321828B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4799F60C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FE1</w:t>
            </w:r>
          </w:p>
        </w:tc>
        <w:tc>
          <w:tcPr>
            <w:tcW w:w="2847" w:type="dxa"/>
            <w:vAlign w:val="center"/>
          </w:tcPr>
          <w:p w14:paraId="7881053F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</w:t>
            </w:r>
            <w:proofErr w:type="spellEnd"/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@@gmail.com</w:t>
            </w:r>
          </w:p>
        </w:tc>
      </w:tr>
      <w:tr w:rsidR="00A55C18" w:rsidRPr="00E03E12" w14:paraId="5177636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214A6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42F8B7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2F05088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F23F4E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1EEA55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C2CB79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8BE18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3358424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BF35AC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CC25B9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B48D52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42683B4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249742E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9EE0F0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57E789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740EC4C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0B6192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24EF6BB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00546E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270624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FE617A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26E5E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744E55CF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3EDB4F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4430F81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C7826D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8781F5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2358116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4A11F86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FFF915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BB687B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480D4F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0D75DF2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DFE4DE7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C872FA6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A77FC0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80CFD5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05611B6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96400F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0395E6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93BB44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27F810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30869C3A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7242201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752385C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3E7475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4AA7ED9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6389FA36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848E2FD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F38B4E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7D8146E7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l’e-mail inserita non rispetta il formato</w:t>
            </w:r>
          </w:p>
        </w:tc>
      </w:tr>
      <w:tr w:rsidR="00A55C18" w:rsidRPr="00E03E12" w14:paraId="7EA5CFB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F50D1D8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A8F185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25E3025C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A1F9BD1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9A97B1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7C3B9815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0DE4C5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3B23023D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919C230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15464602" w14:textId="77777777" w:rsidR="00A55C18" w:rsidRDefault="00A55C18" w:rsidP="000750EF"/>
    <w:p w14:paraId="43F86F40" w14:textId="77777777" w:rsidR="00A55C18" w:rsidRDefault="00A55C18" w:rsidP="000750EF"/>
    <w:p w14:paraId="2CD0D0C1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2FC8FA51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1E5422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328657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InvioRichiestaConvenzionamento_TelefonoNonValido_5</w:t>
            </w:r>
          </w:p>
        </w:tc>
      </w:tr>
      <w:tr w:rsidR="00A55C18" w:rsidRPr="008F2139" w14:paraId="202EB89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C37D3D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14C68D7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5</w:t>
            </w:r>
          </w:p>
        </w:tc>
      </w:tr>
      <w:tr w:rsidR="00A55C18" w:rsidRPr="008F2139" w14:paraId="4DD2B840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B6C844C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4D1C32B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010D348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7F34F4F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C365E4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0CCC3FDC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2BAA1E2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CE10F1B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7EBD12D4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2A5284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50855E9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6BD4B0B8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598C8452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6D3AF772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688557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7427E6F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3CF92C82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E2D5C4E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5B67B8A9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A33CBD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01F176D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43D265CC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79981B99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14:paraId="76AEF73B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52423C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67E6BB4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7AF6B85F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LT1</w:t>
            </w:r>
          </w:p>
        </w:tc>
        <w:tc>
          <w:tcPr>
            <w:tcW w:w="2847" w:type="dxa"/>
            <w:vAlign w:val="center"/>
          </w:tcPr>
          <w:p w14:paraId="660C0880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</w:t>
            </w:r>
          </w:p>
        </w:tc>
      </w:tr>
      <w:tr w:rsidR="00A55C18" w:rsidRPr="00E03E12" w14:paraId="334B0559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14F7F61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1D68A46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2E8377B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493C07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445C3BA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018EDB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763684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BA468D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D572CB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484F32EC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6A672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039D4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47B4A3E6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8008DD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4AB70CC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61674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0C38C3F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58E81FFB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C1FCAE1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7AB53F58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B711AF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D250B56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4130E1B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B4F427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539DFDA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64BFFB1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C9CF25A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2C0A6AB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6ACF0C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5FD76B87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F17BC3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C9C62B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168322E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FDEC27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704404D4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645167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37CFB07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6CB6FCCE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30D4CB1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4C35FA4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C7A33B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720149A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7E2CC09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638EE9E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1270DA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24362A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numero di Telefono inserito è troppo corto</w:t>
            </w:r>
          </w:p>
        </w:tc>
      </w:tr>
      <w:tr w:rsidR="00A55C18" w:rsidRPr="00E03E12" w14:paraId="11BB26B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5E45172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73154313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16F4EE9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3C9FDCC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71A4C7C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422585B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D70E90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FA8556E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7E25D63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486B257" w14:textId="77777777" w:rsidR="00A55C18" w:rsidRDefault="00A55C18" w:rsidP="000750EF"/>
    <w:p w14:paraId="2E7481AF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341DDEFE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69FD46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7CA3D48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InvioRichiestaConvenzionamento_TelefonoNonValido_6</w:t>
            </w:r>
          </w:p>
        </w:tc>
      </w:tr>
      <w:tr w:rsidR="00A55C18" w:rsidRPr="008F2139" w14:paraId="2EE80A2C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90091E8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5EA771B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6</w:t>
            </w:r>
          </w:p>
        </w:tc>
      </w:tr>
      <w:tr w:rsidR="00A55C18" w:rsidRPr="008F2139" w14:paraId="6D9B9203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6DAF8C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986A60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43880E7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43D5D87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139AED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5CF4C9FD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5F5D9FC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3B861AE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30224179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5A035FC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E43F250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FB3EB3D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04544686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384EEF0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D367AAD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E0D0FC6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622D8FF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1EBA613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03E97EFD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735E93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A40C9DB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228CBF76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0C99D0BC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14:paraId="123BC53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FB9565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4327523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4EC4B3A1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FT1</w:t>
            </w:r>
          </w:p>
        </w:tc>
        <w:tc>
          <w:tcPr>
            <w:tcW w:w="2847" w:type="dxa"/>
            <w:vAlign w:val="center"/>
          </w:tcPr>
          <w:p w14:paraId="6B2C0153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56789d</w:t>
            </w:r>
          </w:p>
        </w:tc>
      </w:tr>
      <w:tr w:rsidR="00A55C18" w:rsidRPr="00E03E12" w14:paraId="1219183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A089BF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754A1F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64D7040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7C3802D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CFA9985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7C1BB1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E33FA91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B20348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D8C5DE3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FCA096F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4E044C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ABC633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3837CAD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F6C7B7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7A8FAB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4D8A271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DCAEF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4E30A1AE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AB75E4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66EE1B43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8A6794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586460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4B39096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629A6BA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9632F6C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798D68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D6B805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40276E62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3C28B34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ECC2289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D1EFA6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87A30A3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02A8E5E3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487F4E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B6BF6C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855A49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898A90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339A09E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77B976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41155D0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7E6F82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2CAAB1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31D4807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815CD9A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77D59E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4EEE94EF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numero di Telefono inserito non rispetta il formato</w:t>
            </w:r>
          </w:p>
        </w:tc>
      </w:tr>
      <w:tr w:rsidR="00A55C18" w:rsidRPr="00E03E12" w14:paraId="04D8C52F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05262A7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339F6454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07189B9D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B114750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0E9741F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1E7CCC07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167B0C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377B7139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15B366D6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4ABE96F" w14:textId="77777777" w:rsidR="00A55C18" w:rsidRDefault="00A55C18" w:rsidP="000750EF"/>
    <w:p w14:paraId="42270657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63BF88E7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E2B083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03E783F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InvioRichiestaConvenzionamento_UsernameNonValido_7</w:t>
            </w:r>
          </w:p>
        </w:tc>
      </w:tr>
      <w:tr w:rsidR="00A55C18" w:rsidRPr="008F2139" w14:paraId="03B0FE42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5F3F9C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3BC15A4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7</w:t>
            </w:r>
          </w:p>
        </w:tc>
      </w:tr>
      <w:tr w:rsidR="00A55C18" w:rsidRPr="008F2139" w14:paraId="32ED4424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816E0C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0B8F71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3894495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535BF7C9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A3DCAA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7F93A946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ED1EF5E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6D8DC9D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7C9557C6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BCEE52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B38D7E3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EBF0273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50CDA73B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6F9ABBD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85542DD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F2DC8B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0503AC8C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78FF277C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140F94B9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E24908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BCA57A5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1C9160C3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1039CA39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14:paraId="7349C7D4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4C93089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557BB82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31C1257F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59C8469C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14:paraId="2196D31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084053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3C87908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0CD7D2FE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LU1</w:t>
            </w:r>
          </w:p>
        </w:tc>
        <w:tc>
          <w:tcPr>
            <w:tcW w:w="2847" w:type="dxa"/>
            <w:vAlign w:val="center"/>
          </w:tcPr>
          <w:p w14:paraId="4EC61EC2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</w:p>
        </w:tc>
      </w:tr>
      <w:tr w:rsidR="00A55C18" w:rsidRPr="00E03E12" w14:paraId="107CC31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22BFDC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CB49E6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182CC13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7FD038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C3BEB20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D53E3B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6532E48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30235B58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7741AF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533668F0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B7D93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515858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65B03E6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55684EE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E944C78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964AE2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67A0EB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2394838A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38709E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46C5732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A46781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C7A557C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5C2E604B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A310CD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74CB630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DFBF71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5C019D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15ABDAA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F0A73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65F40E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4F61FFD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135EA80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4C72162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FC9A8D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FC6B6C4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F49E75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13CAD0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6B9BFC0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55E532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EA8996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511815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l’Username inserito è troppo corto</w:t>
            </w:r>
          </w:p>
        </w:tc>
      </w:tr>
      <w:tr w:rsidR="00A55C18" w:rsidRPr="00E03E12" w14:paraId="5286FEE5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A1FE04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3EBA78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4DB1058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FED8603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763AED5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71000D7A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B2E699C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5E963D6B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4BF111B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2A11E4E7" w14:textId="77777777" w:rsidR="00A55C18" w:rsidRDefault="00A55C18" w:rsidP="000750EF"/>
    <w:p w14:paraId="0B8734D5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5AAF6857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D028AB8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4590AFA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InvioRichiestaConvenzionamento_UsernameNonValido_8</w:t>
            </w:r>
          </w:p>
        </w:tc>
      </w:tr>
      <w:tr w:rsidR="00A55C18" w:rsidRPr="008F2139" w14:paraId="0E935EE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642C72C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1ADF963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8</w:t>
            </w:r>
          </w:p>
        </w:tc>
      </w:tr>
      <w:tr w:rsidR="00A55C18" w:rsidRPr="008F2139" w14:paraId="0C4518EE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6AD8FD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B746B4D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589FF83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51DA1F87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7F8594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D86E851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4B8B433E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89F76DE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22159B10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C02407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D6F8040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4997F67C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65D7C7B7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1DB5AFC2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1EA77A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FCF60C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2577DC90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02554E9E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13B41C85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E246D5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6834E24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66598302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1303CBF4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14:paraId="691B790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FB6DBB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5185E5E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32E8EFED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2D491E48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14:paraId="053CE93A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E002A89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76CADCC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2F5457C2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FU1</w:t>
            </w:r>
          </w:p>
        </w:tc>
        <w:tc>
          <w:tcPr>
            <w:tcW w:w="2847" w:type="dxa"/>
            <w:vAlign w:val="center"/>
          </w:tcPr>
          <w:p w14:paraId="51B76F7D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n#ame</w:t>
            </w:r>
            <w:proofErr w:type="spellEnd"/>
          </w:p>
        </w:tc>
      </w:tr>
      <w:tr w:rsidR="00A55C18" w:rsidRPr="00E03E12" w14:paraId="39FF5E0A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CCC0F3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B7187B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1D6FD77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6AA9ABE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76AED22A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4C7788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366C2A8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5846800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3AB1E1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499D72D2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BC185B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A33FCC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7775075A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FA7F637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D69CC29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84AD02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91F8D2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3A76109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E67566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77B90BB8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ECA239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BC3A0B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2AF9259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3239933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4D114292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1039C0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284F6D4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51FE17C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BE220C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848FFC4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A33BCAC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DD9DFF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4A71B32A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6F3211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CDDB2D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388D39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329924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5887A3DD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023B8E8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5794FFC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9FE36C2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l’Username inserito non rispetta il formato</w:t>
            </w:r>
          </w:p>
        </w:tc>
      </w:tr>
      <w:tr w:rsidR="00A55C18" w:rsidRPr="00E03E12" w14:paraId="264C0C54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6A64AFF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498003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4C2A4ED3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E81B2A7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0AF9D1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13037828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E1EDBD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50E4326D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5D6F5457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7255540" w14:textId="77777777" w:rsidR="00A55C18" w:rsidRDefault="00A55C18" w:rsidP="000750EF"/>
    <w:p w14:paraId="3E442D00" w14:textId="77777777" w:rsidR="00A55C18" w:rsidRDefault="00A55C18" w:rsidP="000750EF"/>
    <w:p w14:paraId="587F2E0B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188224D3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2163C0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4A0AB9A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InvioRichiestaConvenzionamento_UsernameNonValido_9</w:t>
            </w:r>
          </w:p>
        </w:tc>
      </w:tr>
      <w:tr w:rsidR="00A55C18" w:rsidRPr="008F2139" w14:paraId="2210A55C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3CB799C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4005300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A55C18" w:rsidRPr="008F2139" w14:paraId="22F3B14F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3A476F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774B29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79DFDEC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79E5D97F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1D5C704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01408AE5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41D2DA4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E6CAAC4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1CB44150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C71877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A67A1E6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4BAC615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0C4DB8B9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36A84C61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3A6511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D441032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72E31E4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423CEEF7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3BB9DE0B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186E62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F373F00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6578DA0F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68526357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14:paraId="237F740E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48812E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3491522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35BC998F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1F5BE57B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14:paraId="5188C9E3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B9404C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888B311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1F4A6C6B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FU2, EU1</w:t>
            </w:r>
          </w:p>
        </w:tc>
        <w:tc>
          <w:tcPr>
            <w:tcW w:w="2847" w:type="dxa"/>
            <w:vAlign w:val="center"/>
          </w:tcPr>
          <w:p w14:paraId="052E052A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Peppe12</w:t>
            </w:r>
          </w:p>
        </w:tc>
      </w:tr>
      <w:tr w:rsidR="00A55C18" w:rsidRPr="00E03E12" w14:paraId="3037B31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7B5FB0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B6D3002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56D7BA7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D18EC8D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6B1454C6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DE595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4162C3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41ABB42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32B9C33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40D4AA6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60520B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DC434BE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B281BF7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CC59C63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DAF6124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F57D1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0CDFEA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09AF383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20B7C6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77A3DDEB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C2E7BF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E5797E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616BC14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DE28F64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67EB3AD7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4858478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137D26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0590697B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02B4B0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0E62534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63D3361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4E8F1F2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6796A55B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952891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CA8F47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D21CAC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446CCAB2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08ECA20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8B859D9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35B85A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923AE91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l’Username inserito è già registrato</w:t>
            </w:r>
          </w:p>
        </w:tc>
      </w:tr>
      <w:tr w:rsidR="00A55C18" w:rsidRPr="00E03E12" w14:paraId="26D722C3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911C17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3937A58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39990BE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65D5514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595A99E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7F1D9495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F6B9B21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E2B0985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419068F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2CDA030E" w14:textId="77777777" w:rsidR="00A55C18" w:rsidRDefault="00A55C18" w:rsidP="000750EF"/>
    <w:p w14:paraId="42B3EB5B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A55C18" w:rsidRPr="008F2139" w14:paraId="5429C280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B58CF8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691E8D90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InvioRichiestaConvenzionamento_PasswordNonValida</w:t>
            </w:r>
            <w:r w:rsid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10</w:t>
            </w:r>
          </w:p>
        </w:tc>
      </w:tr>
      <w:tr w:rsidR="00A55C18" w:rsidRPr="008F2139" w14:paraId="5287515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11785A2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E6E8F96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10</w:t>
            </w:r>
          </w:p>
        </w:tc>
      </w:tr>
      <w:tr w:rsidR="00A55C18" w:rsidRPr="008F2139" w14:paraId="238D036F" w14:textId="77777777" w:rsidTr="00A55C1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C498839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BFBBCF7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A55C18" w:rsidRPr="008F2139" w14:paraId="0EFAA8F7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73C97989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348702A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5D03A43E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FC0C612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17BA1CA" w14:textId="77777777" w:rsidR="00A55C18" w:rsidRPr="005F2460" w:rsidRDefault="00A55C18" w:rsidP="00A55C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A55C18" w:rsidRPr="00E03E12" w14:paraId="01BEDFE0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30B265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4389C0B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0AC71330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1237CCF7" w14:textId="77777777" w:rsidR="00A55C18" w:rsidRPr="00A36E3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A55C18" w:rsidRPr="00E03E12" w14:paraId="2B199C32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29F341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09D6A04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31F8CCE8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0D9B5A1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A55C18" w:rsidRPr="00E03E12" w14:paraId="4EDE7A25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089FCED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8B8C842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3E757FF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5D277C75" w14:textId="77777777" w:rsidR="00A55C18" w:rsidRPr="00A55C18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A55C18" w:rsidRPr="00E03E12" w14:paraId="205B51ED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800B34F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DEBBDAE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37D8B033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0EEC7543" w14:textId="77777777" w:rsidR="00A55C18" w:rsidRPr="00A55C18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A55C18" w:rsidRPr="00E03E12" w14:paraId="34E13DA3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A62A89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5EBA617" w14:textId="77777777" w:rsidR="00A55C18" w:rsidRPr="004C3EF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1C4FA164" w14:textId="77777777" w:rsidR="00A55C18" w:rsidRPr="004C3EF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35EF356C" w14:textId="77777777" w:rsidR="00A55C18" w:rsidRPr="004C3EF1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A55C18" w:rsidRPr="00E03E12" w14:paraId="7DEE1A1F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006620B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FEC12F1" w14:textId="77777777" w:rsidR="00A55C18" w:rsidRPr="004C3EF1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2E9F8450" w14:textId="77777777" w:rsidR="00A55C18" w:rsidRPr="004C3EF1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</w:t>
            </w:r>
            <w:r w:rsidR="004C3EF1"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, LP1</w:t>
            </w:r>
          </w:p>
        </w:tc>
        <w:tc>
          <w:tcPr>
            <w:tcW w:w="2847" w:type="dxa"/>
            <w:vAlign w:val="center"/>
          </w:tcPr>
          <w:p w14:paraId="38A3C5F5" w14:textId="77777777" w:rsidR="00A55C18" w:rsidRPr="004C3EF1" w:rsidRDefault="004C3EF1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</w:t>
            </w:r>
          </w:p>
        </w:tc>
      </w:tr>
      <w:tr w:rsidR="00A55C18" w:rsidRPr="00E03E12" w14:paraId="0EA34ED1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26D1A76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E9CFCC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079B3FCF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9EB9AE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60634A98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A135DCD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4024BF4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728983F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B65831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CFDAD2F" w14:textId="77777777" w:rsidTr="00A55C1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31945D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515AA3E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5B311365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4C1E1B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3756C84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E9AD4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1A96865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5B1697DF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CCD342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6A13AB3A" w14:textId="77777777" w:rsidTr="00A55C18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74E65A0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59D5B14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70BBF1B1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53414EC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15BE5FF6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F9CB5E7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9FB0CA1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7F202851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FB7B599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A55C18" w:rsidRPr="00E03E12" w14:paraId="29851838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3742EBE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5B3208B6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A55C18" w:rsidRPr="00E03E12" w14:paraId="1B9FAF89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1FED79C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8A26F83" w14:textId="77777777" w:rsidR="00A55C18" w:rsidRPr="005F2460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A9CC78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 w:rsid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Password inserita è troppo corta</w:t>
            </w:r>
          </w:p>
        </w:tc>
      </w:tr>
      <w:tr w:rsidR="00A55C18" w:rsidRPr="00E03E12" w14:paraId="3459B28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81DC94D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9C06119" w14:textId="77777777" w:rsidR="00A55C18" w:rsidRPr="003215AC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A55C18" w:rsidRPr="00E03E12" w14:paraId="57DEE994" w14:textId="77777777" w:rsidTr="00A55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023CD72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288D82C8" w14:textId="77777777" w:rsidR="00A55C18" w:rsidRPr="003215AC" w:rsidRDefault="00A55C18" w:rsidP="00A55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A55C18" w:rsidRPr="00E03E12" w14:paraId="420C916E" w14:textId="77777777" w:rsidTr="00A55C1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DB3B214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1C35E8B" w14:textId="77777777" w:rsidR="00A55C18" w:rsidRDefault="00A55C18" w:rsidP="00A55C18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0F0EB398" w14:textId="77777777" w:rsidR="00A55C18" w:rsidRPr="00F3299E" w:rsidRDefault="00A55C18" w:rsidP="00A55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734002D" w14:textId="77777777" w:rsidR="00A55C18" w:rsidRDefault="00A55C18" w:rsidP="000750EF"/>
    <w:p w14:paraId="20F7A8AC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14:paraId="5D540B09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80E9EBB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43EC5A61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InvioRichiestaConvenzionamento_PasswordNonValida_11</w:t>
            </w:r>
          </w:p>
        </w:tc>
      </w:tr>
      <w:tr w:rsidR="004C3EF1" w:rsidRPr="008F2139" w14:paraId="6ED349E4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C384344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1579703B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11</w:t>
            </w:r>
          </w:p>
        </w:tc>
      </w:tr>
      <w:tr w:rsidR="004C3EF1" w:rsidRPr="008F2139" w14:paraId="1402D273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AC6B474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4058D18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14:paraId="78A30F2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4B503BA7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00D402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7762BA68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196285C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8971F93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14:paraId="4632E9E5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28A748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4A58C5A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4E0637B4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5F93DA84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14:paraId="1AC4355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A43DE4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8B2BC03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4BE36261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6D421248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14:paraId="76DA4247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43F14B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0A563F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2E9B7758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1D3E3740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14:paraId="4CAF148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E2D883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3CE96F2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47817EE8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4DEE5E93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14:paraId="7A1C479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3B2704D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F8B3934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3B1E43DA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131DD25F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Peppe12</w:t>
            </w:r>
          </w:p>
        </w:tc>
      </w:tr>
      <w:tr w:rsidR="004C3EF1" w:rsidRPr="00E03E12" w14:paraId="43BD013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9F4990C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7A0259F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5D00A72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FP1</w:t>
            </w:r>
          </w:p>
        </w:tc>
        <w:tc>
          <w:tcPr>
            <w:tcW w:w="2847" w:type="dxa"/>
            <w:vAlign w:val="center"/>
          </w:tcPr>
          <w:p w14:paraId="592D8E68" w14:textId="77777777" w:rsidR="004C3EF1" w:rsidRPr="004C3EF1" w:rsidRDefault="000847EC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</w:t>
            </w:r>
            <w:r w:rsidRPr="001C63C2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as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 word</w:t>
            </w:r>
          </w:p>
        </w:tc>
      </w:tr>
      <w:tr w:rsidR="004C3EF1" w:rsidRPr="00E03E12" w14:paraId="64FE6198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4E3DE10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4CAF229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28B913BF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F373BCF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0327C2D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DF2E58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A5D2A30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32856B8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D939E2B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5EBF85F9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76AAF8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2DCF729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3202A8F3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B184FF0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060C68D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4838ED9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60C2286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4A956D15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186A8F3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2A068DF2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51DDB0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568E28E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23C825D9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060BB84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4D91267E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880525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DE3636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2769BFDD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EF23969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341FFFC7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47E9633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75507FC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14:paraId="1C2D228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AA435BB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8AE28D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C628FA2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Password inserita non rispetta il formato</w:t>
            </w:r>
          </w:p>
        </w:tc>
      </w:tr>
      <w:tr w:rsidR="004C3EF1" w:rsidRPr="00E03E12" w14:paraId="1CA05819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A926572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D4A7612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14:paraId="4DA1A60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E607C77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693C2B6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14:paraId="627C0520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D6AE8DB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973E7A3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0E8A1609" w14:textId="77777777" w:rsidR="004C3EF1" w:rsidRPr="00F3299E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4ADD7CC2" w14:textId="77777777" w:rsidR="004C3EF1" w:rsidRDefault="004C3EF1" w:rsidP="000750EF"/>
    <w:p w14:paraId="2E07FA0A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14:paraId="38F291D9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3102A2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E2CD4F6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InvioRichiestaConvenzionamento_ConfermaPasswordNonValida_12</w:t>
            </w:r>
          </w:p>
        </w:tc>
      </w:tr>
      <w:tr w:rsidR="004C3EF1" w:rsidRPr="008F2139" w14:paraId="7FBF582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CD2105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31C8CF24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</w:t>
            </w:r>
          </w:p>
        </w:tc>
      </w:tr>
      <w:tr w:rsidR="004C3EF1" w:rsidRPr="008F2139" w14:paraId="6015072E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AA5428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0F63325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14:paraId="495A12B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1C14967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F29B828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E8A91CD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50832F3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6976713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14:paraId="560C9AA8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8D46B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9DE5F21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32F43281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5D425D92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14:paraId="7528BBE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C95F918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081F44B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485D4A2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4D3B4090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14:paraId="09848A4E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6BEC80B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00D3087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250B7F6A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4523CD37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14:paraId="2D6B828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CBA853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A954F45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2D0EDE10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2E69D70B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14:paraId="61B6C76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07C7F5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32D1853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440AF015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72A93DDA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7B16D73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C0DD540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9BACF9D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0EBBB24C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51B3D59D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4B32BDFE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64BBB3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25908AA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7CAE2EA2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UCP1</w:t>
            </w:r>
          </w:p>
        </w:tc>
        <w:tc>
          <w:tcPr>
            <w:tcW w:w="2847" w:type="dxa"/>
            <w:vAlign w:val="center"/>
          </w:tcPr>
          <w:p w14:paraId="413FE4A1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apple11</w:t>
            </w:r>
          </w:p>
        </w:tc>
      </w:tr>
      <w:tr w:rsidR="004C3EF1" w:rsidRPr="00E03E12" w14:paraId="2334190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4AF9A6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FC264A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F9C971D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55E06B5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658F489D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0B21CFB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C0E9C6D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0793FA3C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2F3945B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3A1CDD4C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4E19BE8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E26EA33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55F374F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7DB7B7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4000C958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0628EB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008ED39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51818424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0B73889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54E21426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9390C4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C983145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15A6F01F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05696C0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7D9B4E00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02BCBD4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B372536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14:paraId="07E9A84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A0C45DE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3E136D4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0201536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password inserita in Conferma Password non corrisponde con la precedente</w:t>
            </w:r>
          </w:p>
        </w:tc>
      </w:tr>
      <w:tr w:rsidR="004C3EF1" w:rsidRPr="00E03E12" w14:paraId="224270E2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9EA84EB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4F9E7E8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14:paraId="0A37C794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9F155C5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6A744995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14:paraId="1A968DA5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8F02234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F5CE986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A77A235" w14:textId="77777777" w:rsidR="004C3EF1" w:rsidRPr="00F3299E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1CC4A3DF" w14:textId="77777777" w:rsidR="00A55C18" w:rsidRDefault="00A55C18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14:paraId="46166CCC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ECF6CF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693259B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InvioRichiestaConvenzionamento_SessoNonValido_13</w:t>
            </w:r>
          </w:p>
        </w:tc>
      </w:tr>
      <w:tr w:rsidR="004C3EF1" w:rsidRPr="008F2139" w14:paraId="2313B37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5589E8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13C5B73F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13</w:t>
            </w:r>
          </w:p>
        </w:tc>
      </w:tr>
      <w:tr w:rsidR="004C3EF1" w:rsidRPr="008F2139" w14:paraId="039AF6C3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5D7E1CC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5FE3098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14:paraId="080A76F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6AF94B83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8D2D50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B4351DF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0A8BA3D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3FDBB63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14:paraId="65513790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481DB50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4C744C8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7BA699C0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41654692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14:paraId="0A03ACDD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CD780F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083D51B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C9337CF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6D0F995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14:paraId="5FB2743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0B44B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D573329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05528537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49CD2FE0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14:paraId="2D8C6F5E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2286D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9C3D9A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0BF3FFB6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2AA59686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14:paraId="5CE87078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F99371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E2AA25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19A629FB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16A5422D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74E4EF8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2F874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666A1C4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A589B4B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444A63D6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7254ABF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DC6896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4930406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670E2375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24733212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366C0504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555EAE3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C20DD4F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53D6E72E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S1</w:t>
            </w:r>
          </w:p>
        </w:tc>
        <w:tc>
          <w:tcPr>
            <w:tcW w:w="2847" w:type="dxa"/>
            <w:vAlign w:val="center"/>
          </w:tcPr>
          <w:p w14:paraId="766FB47D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R</w:t>
            </w:r>
          </w:p>
        </w:tc>
      </w:tr>
      <w:tr w:rsidR="004C3EF1" w:rsidRPr="00E03E12" w14:paraId="1A93BD92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909299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F8E70F6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369049AF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867A0E1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7501DC0C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0DC37BF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B536C96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1A7973F0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0616F91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340A8DBA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63B869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3A67E52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2548D207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5AE1FE5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337BEE9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3EBE40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B9790A5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6094FB4E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E79D8B8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05D7C5CA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47C4E2D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FCFE6D9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14:paraId="61411A9C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1CB7747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5ABAEAB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658A1B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Sesso inserito non è ammesso</w:t>
            </w:r>
          </w:p>
        </w:tc>
      </w:tr>
      <w:tr w:rsidR="004C3EF1" w:rsidRPr="00E03E12" w14:paraId="2BE8186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9A6BBCD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C7F54E1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14:paraId="38E12F3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1FDDB87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2DB79ED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14:paraId="2C987F02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1DC878C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448D7C1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2989F569" w14:textId="77777777" w:rsidR="004C3EF1" w:rsidRPr="00F3299E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14D3C9A" w14:textId="77777777" w:rsidR="004C3EF1" w:rsidRDefault="004C3EF1" w:rsidP="000750EF"/>
    <w:p w14:paraId="3B1AC7B9" w14:textId="77777777"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14:paraId="3F3B9422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D6CCDB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221CA03A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InvioRichiestaConvenzionamento_NomeAziendaNonValido_14</w:t>
            </w:r>
          </w:p>
        </w:tc>
      </w:tr>
      <w:tr w:rsidR="004C3EF1" w:rsidRPr="008F2139" w14:paraId="0F495C9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BAEA5A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2615040E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14</w:t>
            </w:r>
          </w:p>
        </w:tc>
      </w:tr>
      <w:tr w:rsidR="004C3EF1" w:rsidRPr="008F2139" w14:paraId="25392A40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C71B59F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151410C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14:paraId="41F4C7F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1D169845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6DC44D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B494C39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5FE08AD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D9FAE77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14:paraId="4E8BD6F8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6A96763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BF0346F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19183648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50E72539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14:paraId="56654EC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5C2CB1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CF56FB7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6ECBBB2F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18D8F615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14:paraId="5B1C636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78C2F9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80B7586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5AA86733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098C0159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14:paraId="47DF63D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B1F8AB0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4187B53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2A3FDC85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6EFBAB16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14:paraId="576504B3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0067B9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3BFF7B7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268F1999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5AD5CEA2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6AFF328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9723DC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EB94467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481EAF9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37203E34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4535A6C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B420C2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FD92D7B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19B27E16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6F9BC085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1E7946C6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64CE34F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B92990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607C4750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1AC8A547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4C3EF1" w:rsidRPr="00E03E12" w14:paraId="209F4EC2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D9CD354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463F63C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39EA48E5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LNA1</w:t>
            </w:r>
          </w:p>
        </w:tc>
        <w:tc>
          <w:tcPr>
            <w:tcW w:w="2847" w:type="dxa"/>
            <w:vAlign w:val="center"/>
          </w:tcPr>
          <w:p w14:paraId="6BFB3EA6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</w:t>
            </w:r>
          </w:p>
        </w:tc>
      </w:tr>
      <w:tr w:rsidR="004C3EF1" w:rsidRPr="00E03E12" w14:paraId="353228C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A9D240C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7CA359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5D934FA4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7633D43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1B44F588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0523FDD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E68F3A0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2B572202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8C07B3F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63A91B70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F8C2D7C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FB9C808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153BE0E2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52EE8E3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4A787DB9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98E82C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B3B3BF9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14:paraId="5AC171F4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B7BF9E0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E2DCDC8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2E3C4F78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Nome azienda inserito è troppo corto</w:t>
            </w:r>
          </w:p>
        </w:tc>
      </w:tr>
      <w:tr w:rsidR="004C3EF1" w:rsidRPr="00E03E12" w14:paraId="189AA0F1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A3D82CB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34CF87D4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14:paraId="60ED5CE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F1CF79E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15545FD6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14:paraId="4282FE42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D11BA53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C25C2AA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FA9DCA8" w14:textId="77777777" w:rsidR="004C3EF1" w:rsidRPr="00F3299E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6611307" w14:textId="77777777" w:rsidR="004C3EF1" w:rsidRDefault="004C3EF1" w:rsidP="000750EF"/>
    <w:p w14:paraId="4523C058" w14:textId="77777777"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14:paraId="4A3C4B3C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796D0C8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FD42FD8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InvioRichiestaConvenzionamento_IndirizzoAziendaNonValido_15</w:t>
            </w:r>
          </w:p>
        </w:tc>
      </w:tr>
      <w:tr w:rsidR="004C3EF1" w:rsidRPr="008F2139" w14:paraId="27011BF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61F078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6F6F9702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15</w:t>
            </w:r>
          </w:p>
        </w:tc>
      </w:tr>
      <w:tr w:rsidR="004C3EF1" w:rsidRPr="008F2139" w14:paraId="70233CD8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099BBE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54CA4E1B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14:paraId="43866CA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12E21EE9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7C88E9D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3413D8D4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87214E7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4B98E498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14:paraId="51421DFC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703A09C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13534E7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713B262E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0534AF9F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14:paraId="078886B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085215D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E5DDE4D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32261102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796735D1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14:paraId="189ABB5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BA40035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DA8A4CD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49C74B7A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7DA75CA9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14:paraId="4E40F31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31149C8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481CFA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6E8C79D0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1E2A0CFC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14:paraId="6963958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CBAA780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FB8B3CB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3BD62180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20D01287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1CF158EE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C6BC5F1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D9571FD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2942BCAC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004CCA16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4DF016BC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1ED5902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97C92F2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7B1E1312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4BCE8C7B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2F14165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EA5122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DB60C33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7BFEFCE8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00393E35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4C3EF1" w:rsidRPr="00E03E12" w14:paraId="5517E881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0AA3CC9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DEAB4D4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0027D946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3C70502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4C3EF1" w:rsidRPr="00E03E12" w14:paraId="536A7F1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13F8FB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E7905EB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13E4E92E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LIA1</w:t>
            </w:r>
          </w:p>
        </w:tc>
        <w:tc>
          <w:tcPr>
            <w:tcW w:w="2847" w:type="dxa"/>
            <w:vAlign w:val="center"/>
          </w:tcPr>
          <w:p w14:paraId="4FD25743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</w:t>
            </w:r>
          </w:p>
        </w:tc>
      </w:tr>
      <w:tr w:rsidR="004C3EF1" w:rsidRPr="00E03E12" w14:paraId="233737B0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79AF983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F62F41A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223B574C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990CDE2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6826C5C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860139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8DC2142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6FF4AA8E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83FF1A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6BC9FDF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27E0D8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8DAC526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14:paraId="284A686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F220C82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846AE39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A966FC2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l’Indirizzo azienda inserito è troppo corto</w:t>
            </w:r>
          </w:p>
        </w:tc>
      </w:tr>
      <w:tr w:rsidR="004C3EF1" w:rsidRPr="00E03E12" w14:paraId="2C366F4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993113A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A08BC8E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14:paraId="58055BCC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F589D09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458D47B9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14:paraId="4633AD6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09F87E9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32DD793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0B40BC0" w14:textId="77777777" w:rsidR="004C3EF1" w:rsidRPr="00F3299E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4790FEFF" w14:textId="77777777" w:rsidR="004C3EF1" w:rsidRDefault="004C3EF1" w:rsidP="000750EF"/>
    <w:p w14:paraId="209352A8" w14:textId="77777777"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4C3EF1" w:rsidRPr="008F2139" w14:paraId="6AF741A4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ED6BE9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F5A6C3E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InvioRichiestaConvenzionamento_PartitaIVANonValida_16</w:t>
            </w:r>
          </w:p>
        </w:tc>
      </w:tr>
      <w:tr w:rsidR="004C3EF1" w:rsidRPr="008F2139" w14:paraId="30B9524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A9E167B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0DD147BA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16</w:t>
            </w:r>
          </w:p>
        </w:tc>
      </w:tr>
      <w:tr w:rsidR="004C3EF1" w:rsidRPr="008F2139" w14:paraId="295C4200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096785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37934F76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4C3EF1" w:rsidRPr="008F2139" w14:paraId="4A32D9D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535CD590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B79CDCE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7AD91F2A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68D8B76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F2C1BCA" w14:textId="77777777" w:rsidR="004C3EF1" w:rsidRPr="005F2460" w:rsidRDefault="004C3EF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4C3EF1" w:rsidRPr="00E03E12" w14:paraId="6C8B4538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BDBF58F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0682A5E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172E3390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627CE5DD" w14:textId="77777777" w:rsidR="004C3EF1" w:rsidRPr="00A36E3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4C3EF1" w:rsidRPr="00E03E12" w14:paraId="313CD9C0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5EB71CD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4799413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67326522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135EA717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4C3EF1" w:rsidRPr="00E03E12" w14:paraId="4954D03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67A5DA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F67FE1A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738BFFE3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5CE49C80" w14:textId="77777777" w:rsidR="004C3EF1" w:rsidRPr="00A55C18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4C3EF1" w:rsidRPr="00E03E12" w14:paraId="53F206D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5C48F2B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0B53F82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745244BA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13237FFF" w14:textId="77777777" w:rsidR="004C3EF1" w:rsidRPr="00A55C18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4C3EF1" w:rsidRPr="00E03E12" w14:paraId="5B3B70B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6FC6E13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D1782D5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2A02D423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49910361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34BC09B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25FD31B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1327640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07EF14A6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79F7DBE6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53F94477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CCD9D2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712BBAE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54B6EC3C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08919477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4C3EF1" w:rsidRPr="00E03E12" w14:paraId="2B9224DD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CC45BA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FCE804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085DACD6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0CBC36E2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4C3EF1" w:rsidRPr="00E03E12" w14:paraId="081B5167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09D04EF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2D305B6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348EFC7F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C7964C2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4C3EF1" w:rsidRPr="00E03E12" w14:paraId="2B946A0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B0E97B0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DE086A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75F59D4D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AA08829" w14:textId="77777777" w:rsidR="004C3EF1" w:rsidRPr="004C3EF1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4C3EF1" w:rsidRPr="00E03E12" w14:paraId="20D30AD4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B48646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39035AC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2E67E645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LPIVA1</w:t>
            </w:r>
          </w:p>
        </w:tc>
        <w:tc>
          <w:tcPr>
            <w:tcW w:w="2847" w:type="dxa"/>
            <w:vAlign w:val="center"/>
          </w:tcPr>
          <w:p w14:paraId="62F9B649" w14:textId="77777777" w:rsidR="004C3EF1" w:rsidRPr="004C3EF1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123456</w:t>
            </w:r>
          </w:p>
        </w:tc>
      </w:tr>
      <w:tr w:rsidR="004C3EF1" w:rsidRPr="00E03E12" w14:paraId="0588DB2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B53279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0232ED1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00C7C2AC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A84038C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4C3EF1" w:rsidRPr="00E03E12" w14:paraId="58DDEF8A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E4BCBC7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6CD595BA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4C3EF1" w:rsidRPr="00E03E12" w14:paraId="1A6D6BA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53B5B6C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12F135A" w14:textId="77777777" w:rsidR="004C3EF1" w:rsidRPr="005F2460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6064AB8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partita IVA inserita non è di </w:t>
            </w:r>
            <w:proofErr w:type="gramStart"/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11</w:t>
            </w:r>
            <w:proofErr w:type="gramEnd"/>
            <w:r w:rsid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cifre</w:t>
            </w:r>
          </w:p>
        </w:tc>
      </w:tr>
      <w:tr w:rsidR="004C3EF1" w:rsidRPr="00E03E12" w14:paraId="4A62BB7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2C8CF32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CC19AF7" w14:textId="77777777" w:rsidR="004C3EF1" w:rsidRPr="003215AC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4C3EF1" w:rsidRPr="00E03E12" w14:paraId="75B7631B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8BF885F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76DF75CE" w14:textId="77777777" w:rsidR="004C3EF1" w:rsidRPr="003215AC" w:rsidRDefault="004C3EF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4C3EF1" w:rsidRPr="00E03E12" w14:paraId="76F6A4E1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7620C01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27734C52" w14:textId="77777777" w:rsidR="004C3EF1" w:rsidRDefault="004C3EF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0D43A3FC" w14:textId="77777777" w:rsidR="004C3EF1" w:rsidRPr="00F3299E" w:rsidRDefault="004C3EF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F203DA0" w14:textId="77777777" w:rsidR="004C3EF1" w:rsidRDefault="004C3EF1" w:rsidP="000750EF"/>
    <w:p w14:paraId="42E926ED" w14:textId="77777777"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14:paraId="6325FFDD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587190F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2AD90873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InvioRichiestaConvenzionamento_PartitaIVANonValida_17</w:t>
            </w:r>
          </w:p>
        </w:tc>
      </w:tr>
      <w:tr w:rsidR="00E80C21" w:rsidRPr="008F2139" w14:paraId="483A05C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3D5A43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7608BCA5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17</w:t>
            </w:r>
          </w:p>
        </w:tc>
      </w:tr>
      <w:tr w:rsidR="00E80C21" w:rsidRPr="008F2139" w14:paraId="2CAA853E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4FC2BE8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92D5F37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14:paraId="76089A44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24C66135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98C053E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3BB2174E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3A34E7E0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AB03C5E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14:paraId="4CB42E67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31324C7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076CCB8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7898944B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107DFF34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14:paraId="6A055AB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7650E52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AE31EA8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361BD5B8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64E2C0A5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14:paraId="74EA935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A77454C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CAA74BC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324D415D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58D16A5F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14:paraId="5A21E5CB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622EF08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538E6F0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530067A4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5194F257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14:paraId="20D5D02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179960E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07E73DA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5E2F20B9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510751B1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2863C39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59EAA94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302BDC3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B36E56A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140BEBDA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6F7382F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65356F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63B2249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759F0FFA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7234D245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60487F40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D755A10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A0CE12B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B2701CB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627C940C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14:paraId="484D2AEE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846B3DC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B6ED132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555C2F93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C99EE06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14:paraId="21C9F58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374C2A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15B6FFB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6BE3D3B0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E3CE92C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14:paraId="1343FFE3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BDE27BE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4A79816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5C826BB1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2, FPIVA1</w:t>
            </w:r>
          </w:p>
        </w:tc>
        <w:tc>
          <w:tcPr>
            <w:tcW w:w="2847" w:type="dxa"/>
            <w:vAlign w:val="center"/>
          </w:tcPr>
          <w:p w14:paraId="126A4E21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123456</w:t>
            </w: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qwert</w:t>
            </w:r>
          </w:p>
        </w:tc>
      </w:tr>
      <w:tr w:rsidR="00E80C21" w:rsidRPr="00E03E12" w14:paraId="716AA8B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2BC6E4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1DF3FDC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6CA198E3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E731EA0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E80C21" w:rsidRPr="00E03E12" w14:paraId="5290C6CA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3D7E82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2CF1C7F5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14:paraId="317F4B5B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727037C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EBD663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3063DD7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la partita IVA inserita non rispetta il formato</w:t>
            </w:r>
          </w:p>
        </w:tc>
      </w:tr>
      <w:tr w:rsidR="00E80C21" w:rsidRPr="00E03E12" w14:paraId="73750EBB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B7AAB43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C0914F0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14:paraId="23A48B86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CC30A13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11667BB5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14:paraId="0CD38F7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A895311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0144A6A5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1B9B7F8" w14:textId="77777777" w:rsidR="00E80C21" w:rsidRPr="00F3299E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2B34B761" w14:textId="77777777" w:rsidR="00E80C21" w:rsidRDefault="00E80C21" w:rsidP="000750EF"/>
    <w:p w14:paraId="206BDF94" w14:textId="77777777"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14:paraId="7A3A760B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56CF459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FE6F464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InvioRichiestaConvenzionamento_IdAziendaNonValido_18</w:t>
            </w:r>
          </w:p>
        </w:tc>
      </w:tr>
      <w:tr w:rsidR="00E80C21" w:rsidRPr="008F2139" w14:paraId="68D1DB2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FCF7C68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45E477B9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18</w:t>
            </w:r>
          </w:p>
        </w:tc>
      </w:tr>
      <w:tr w:rsidR="00E80C21" w:rsidRPr="008F2139" w14:paraId="704E7551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5D17D6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0C49329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14:paraId="0EED867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CF79413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0F842E5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1F2B0231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4FFFD1B7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41D3100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14:paraId="06766678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94C8FA5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2F95EB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51971E34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2D6E95D2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14:paraId="2B7C9B5E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745C085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9F76744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434150FA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3BCC6648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14:paraId="0433145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6613C5D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B55A61C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5FD25058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22612772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14:paraId="4992599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69FEB8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01A798C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02B5C6DB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129A6E9E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14:paraId="7F26914A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E83336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A577F1C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69B431B5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40E3D31B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2AEE46F6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5A0C5F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3D72E6F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711D1769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0418151A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0E5A5E37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2250DE8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2933C26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5577407D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5AF1EE93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565A8FB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BDD0B2B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A024A63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34EC82AB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705DB7A1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14:paraId="4025EDFD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B47BBBD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9FA2936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4D0BD7A8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A5D161B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14:paraId="7B91AEC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A27D722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574ED1F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61B999D3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84F0C25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14:paraId="1CCE86FA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EEAB8C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DBF4B7D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1EBFBFCC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14:paraId="3D2DB03A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14:paraId="6677CE8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A1CD97F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FD0AB35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03451ACD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LPIVA2, FPIVA2, LID1</w:t>
            </w:r>
          </w:p>
        </w:tc>
        <w:tc>
          <w:tcPr>
            <w:tcW w:w="2847" w:type="dxa"/>
            <w:vAlign w:val="center"/>
          </w:tcPr>
          <w:p w14:paraId="0D21D868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</w:t>
            </w:r>
          </w:p>
        </w:tc>
      </w:tr>
      <w:tr w:rsidR="00E80C21" w:rsidRPr="00E03E12" w14:paraId="3F50210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D3AB2C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6FE856A0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14:paraId="1E96813C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00FC869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788826D4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A46862F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l’Id azienda inserito è troppo corto</w:t>
            </w:r>
          </w:p>
        </w:tc>
      </w:tr>
      <w:tr w:rsidR="00E80C21" w:rsidRPr="00E03E12" w14:paraId="1668FA52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EE88B34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A310A68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14:paraId="54565CA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457DAA7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496C21B8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14:paraId="33739D5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02D06C1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2A68C14D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0FCC80BD" w14:textId="77777777" w:rsidR="00E80C21" w:rsidRPr="00F3299E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568D64B" w14:textId="77777777" w:rsidR="00E80C21" w:rsidRDefault="00E80C21" w:rsidP="000750EF"/>
    <w:p w14:paraId="51F1EF76" w14:textId="77777777" w:rsidR="004C3EF1" w:rsidRDefault="004C3EF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14:paraId="7EB6464A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97C5137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41449288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InvioRichiestaConvenzionamento_IdAziendaNonValido_19</w:t>
            </w:r>
          </w:p>
        </w:tc>
      </w:tr>
      <w:tr w:rsidR="00E80C21" w:rsidRPr="008F2139" w14:paraId="6AEF30AB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1B391C0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0EB38CF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19</w:t>
            </w:r>
          </w:p>
        </w:tc>
      </w:tr>
      <w:tr w:rsidR="00E80C21" w:rsidRPr="008F2139" w14:paraId="0CC35D82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52AF74B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C5DFD19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14:paraId="2AB1AD3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DE70B42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3A7C44E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3622E2AA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35E7709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A0987F6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14:paraId="21FEE829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D4F6122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94E5819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7D96B5EF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19CE7F86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14:paraId="384294C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B1D3460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A6F2BA7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55EA8B45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21EDBB99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14:paraId="5F22CDF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D5278F9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FF7CAC4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302A80AB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6996F430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14:paraId="0639856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545937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9362DCA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5E87931F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1223E5F4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14:paraId="69A22079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7BE958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7A69B5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1435F130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74728D42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315717D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BC4B9C5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177F0E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4171F050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4B1CF7B1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16196F58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53A8B70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2043CF3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57A31A75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273ACEBA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2FBCF94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8D1382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D64A21D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58ABF9DE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589D907D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14:paraId="5BBEF946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FB31763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4953CEF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3C4F5BFD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B88D778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14:paraId="7F46E6B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86DD4BC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8871620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31689DB2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57687DD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14:paraId="6C0C9C5D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E0E454F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485DC83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7E696E3E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14:paraId="2DB74CDE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14:paraId="0B7F161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AD79312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B31F9F8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474F9688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LPIVA2, FPIVA2, LID2, FID1</w:t>
            </w:r>
          </w:p>
        </w:tc>
        <w:tc>
          <w:tcPr>
            <w:tcW w:w="2847" w:type="dxa"/>
            <w:vAlign w:val="center"/>
          </w:tcPr>
          <w:p w14:paraId="534EA790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apple</w:t>
            </w:r>
            <w:proofErr w:type="spellEnd"/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@@@</w:t>
            </w:r>
          </w:p>
        </w:tc>
      </w:tr>
      <w:tr w:rsidR="00E80C21" w:rsidRPr="00E03E12" w14:paraId="633B590C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57EE425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00321FB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14:paraId="512074A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6D40A68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FA02AF2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7E9C66CB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l’Id azienda inserito non rispetta il formato</w:t>
            </w:r>
          </w:p>
        </w:tc>
      </w:tr>
      <w:tr w:rsidR="00E80C21" w:rsidRPr="00E03E12" w14:paraId="483436F3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5271A21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822556E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14:paraId="5792160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62CE7E4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3C8C09C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14:paraId="34C14925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A6335CD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B13C29A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01D7292" w14:textId="77777777" w:rsidR="00E80C21" w:rsidRPr="00F3299E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61FDEE3" w14:textId="77777777" w:rsidR="00E80C21" w:rsidRDefault="00E80C21" w:rsidP="000750EF"/>
    <w:p w14:paraId="3FB6B17C" w14:textId="77777777"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14:paraId="01B27F2D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EC3C82C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17E32FEE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InvioRichiestaConvenzionamento_IdAziendaNonValido_20</w:t>
            </w:r>
          </w:p>
        </w:tc>
      </w:tr>
      <w:tr w:rsidR="00E80C21" w:rsidRPr="008F2139" w14:paraId="0F588DD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7C5A04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33A3008A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20</w:t>
            </w:r>
          </w:p>
        </w:tc>
      </w:tr>
      <w:tr w:rsidR="00E80C21" w:rsidRPr="008F2139" w14:paraId="0C9DDB48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345630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27F567DA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14:paraId="6D7FDE56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1EF21EC4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993153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2AA22B9C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A6FDBD6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0516441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14:paraId="2FEEB2F9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D81897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D82AC29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29138141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6C5264B7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14:paraId="1449DB1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354C2E9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5C6574A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50F620F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6A31D1C8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14:paraId="36DC190A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0660D37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615E25B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60997BC6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7B2E360A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14:paraId="5790D97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4B974C4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C15EC4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1A5D5DB2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0AE03D00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14:paraId="43999F95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AF40B2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F5D2F0A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24E251F3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196E9D6A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0015B57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8BFA2E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009BBDC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2078B839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52401941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5CE8714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BDEA04B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6B83AD6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64B5DFD5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3058E225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064FCB2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C4E3703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FA14ADA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9C16217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7ADCDE79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14:paraId="17AFAA97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E319978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FD96591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221A1E68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5F0D2E22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14:paraId="19950360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9302D55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84804D9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5DEED30B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E234183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14:paraId="1AD8EA48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4AF49F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3B5B5F7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7D129CC5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14:paraId="4E151BD0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14:paraId="0DBA8D0B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EA09F54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30D24D2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6A4A54D1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LN2, LC2, LE2, FE2, LT2, FT2, LU2, FU2, EU2, LP2, FP2, UCP2, S2, LNA2, LIA2, LPIVA2, FPIVA2, LID2, FID2, EID1</w:t>
            </w:r>
          </w:p>
        </w:tc>
        <w:tc>
          <w:tcPr>
            <w:tcW w:w="2847" w:type="dxa"/>
            <w:vAlign w:val="center"/>
          </w:tcPr>
          <w:p w14:paraId="40A4CF89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proofErr w:type="spellStart"/>
            <w:r w:rsidRPr="00E80C21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acmeltd</w:t>
            </w:r>
            <w:proofErr w:type="spellEnd"/>
          </w:p>
        </w:tc>
      </w:tr>
      <w:tr w:rsidR="00E80C21" w:rsidRPr="00E03E12" w14:paraId="5E645E2B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8C1A368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47A6A067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non inviata”</w:t>
            </w:r>
          </w:p>
        </w:tc>
      </w:tr>
      <w:tr w:rsidR="00E80C21" w:rsidRPr="00E03E12" w14:paraId="3AEB48F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B7D6DCA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5E9B3E1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1A67BE2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non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l’Id azienda inserito è già presente nel database</w:t>
            </w:r>
          </w:p>
        </w:tc>
      </w:tr>
      <w:tr w:rsidR="00E80C21" w:rsidRPr="00E03E12" w14:paraId="6298354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5B30F3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871D8D5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14:paraId="6A88F83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440ACBA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402F1D6F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14:paraId="6AD3E12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3A6A44E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AFA0DC4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75EEF257" w14:textId="77777777" w:rsidR="00E80C21" w:rsidRPr="00F3299E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5D715E39" w14:textId="77777777" w:rsidR="00E80C21" w:rsidRDefault="00E80C21" w:rsidP="000750EF"/>
    <w:p w14:paraId="61388E71" w14:textId="77777777" w:rsidR="00E80C21" w:rsidRDefault="00E80C21" w:rsidP="000750EF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E80C21" w:rsidRPr="008F2139" w14:paraId="55699AE1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1BD67CE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6A44331C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InvioRichiestaConvenzionamento_Successo_21</w:t>
            </w:r>
          </w:p>
        </w:tc>
      </w:tr>
      <w:tr w:rsidR="00E80C21" w:rsidRPr="008F2139" w14:paraId="25DD57F3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F677E2F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0609FC0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21</w:t>
            </w:r>
          </w:p>
        </w:tc>
      </w:tr>
      <w:tr w:rsidR="00E80C21" w:rsidRPr="008F2139" w14:paraId="0AA6A3C3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783DEE4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590AB3F5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C_1</w:t>
            </w:r>
          </w:p>
        </w:tc>
      </w:tr>
      <w:tr w:rsidR="00E80C21" w:rsidRPr="008F2139" w14:paraId="0692B4E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5E51694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0A0021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057CC310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E53F1B7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56CB61A" w14:textId="77777777" w:rsidR="00E80C21" w:rsidRPr="005F2460" w:rsidRDefault="00E80C2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E80C21" w:rsidRPr="00E03E12" w14:paraId="4F238F0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532B0E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4B93D1F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</w:t>
            </w:r>
          </w:p>
        </w:tc>
        <w:tc>
          <w:tcPr>
            <w:tcW w:w="2847" w:type="dxa"/>
            <w:vAlign w:val="center"/>
          </w:tcPr>
          <w:p w14:paraId="116AB8BD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</w:t>
            </w:r>
          </w:p>
        </w:tc>
        <w:tc>
          <w:tcPr>
            <w:tcW w:w="2847" w:type="dxa"/>
            <w:vAlign w:val="center"/>
          </w:tcPr>
          <w:p w14:paraId="463DE268" w14:textId="77777777" w:rsidR="00E80C21" w:rsidRPr="00A36E3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36E3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Steve</w:t>
            </w:r>
          </w:p>
        </w:tc>
      </w:tr>
      <w:tr w:rsidR="00E80C21" w:rsidRPr="00E03E12" w14:paraId="0028097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2326120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1C4C5D8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Cognome</w:t>
            </w:r>
          </w:p>
        </w:tc>
        <w:tc>
          <w:tcPr>
            <w:tcW w:w="2847" w:type="dxa"/>
            <w:vAlign w:val="center"/>
          </w:tcPr>
          <w:p w14:paraId="74E6B24D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LC2</w:t>
            </w:r>
          </w:p>
        </w:tc>
        <w:tc>
          <w:tcPr>
            <w:tcW w:w="2847" w:type="dxa"/>
            <w:vAlign w:val="center"/>
          </w:tcPr>
          <w:p w14:paraId="51533513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Jobs</w:t>
            </w:r>
          </w:p>
        </w:tc>
      </w:tr>
      <w:tr w:rsidR="00E80C21" w:rsidRPr="00E03E12" w14:paraId="7B29198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B002C32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0AC2758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E-Mail</w:t>
            </w:r>
          </w:p>
        </w:tc>
        <w:tc>
          <w:tcPr>
            <w:tcW w:w="2847" w:type="dxa"/>
            <w:vAlign w:val="center"/>
          </w:tcPr>
          <w:p w14:paraId="176E5781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LE2, FE2</w:t>
            </w:r>
          </w:p>
        </w:tc>
        <w:tc>
          <w:tcPr>
            <w:tcW w:w="2847" w:type="dxa"/>
            <w:vAlign w:val="center"/>
          </w:tcPr>
          <w:p w14:paraId="7F1F9F24" w14:textId="77777777" w:rsidR="00E80C21" w:rsidRPr="00A55C18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apple@gmail.com</w:t>
            </w:r>
          </w:p>
        </w:tc>
      </w:tr>
      <w:tr w:rsidR="00E80C21" w:rsidRPr="00E03E12" w14:paraId="0D1E0BED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2C4DD74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57098C4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Telefono</w:t>
            </w:r>
          </w:p>
        </w:tc>
        <w:tc>
          <w:tcPr>
            <w:tcW w:w="2847" w:type="dxa"/>
            <w:vAlign w:val="center"/>
          </w:tcPr>
          <w:p w14:paraId="4BA140CA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LT2, FT2</w:t>
            </w:r>
          </w:p>
        </w:tc>
        <w:tc>
          <w:tcPr>
            <w:tcW w:w="2847" w:type="dxa"/>
            <w:vAlign w:val="center"/>
          </w:tcPr>
          <w:p w14:paraId="043F57F5" w14:textId="77777777" w:rsidR="00E80C21" w:rsidRPr="00A55C18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A55C18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</w:p>
        </w:tc>
      </w:tr>
      <w:tr w:rsidR="00E80C21" w:rsidRPr="00E03E12" w14:paraId="5521D5E7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4BC463C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5DF3C0B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Username</w:t>
            </w:r>
          </w:p>
        </w:tc>
        <w:tc>
          <w:tcPr>
            <w:tcW w:w="2847" w:type="dxa"/>
            <w:vAlign w:val="center"/>
          </w:tcPr>
          <w:p w14:paraId="700F6070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LU2, FU2, EU2</w:t>
            </w:r>
          </w:p>
        </w:tc>
        <w:tc>
          <w:tcPr>
            <w:tcW w:w="2847" w:type="dxa"/>
            <w:vAlign w:val="center"/>
          </w:tcPr>
          <w:p w14:paraId="18F39EDA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5ED574B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0E17EE6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72216C6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Password</w:t>
            </w:r>
          </w:p>
        </w:tc>
        <w:tc>
          <w:tcPr>
            <w:tcW w:w="2847" w:type="dxa"/>
            <w:vAlign w:val="center"/>
          </w:tcPr>
          <w:p w14:paraId="01D0819A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LP2, FP2</w:t>
            </w:r>
          </w:p>
        </w:tc>
        <w:tc>
          <w:tcPr>
            <w:tcW w:w="2847" w:type="dxa"/>
            <w:vAlign w:val="center"/>
          </w:tcPr>
          <w:p w14:paraId="370891FD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3A50771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DEBB792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6EE3821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Conferma password</w:t>
            </w:r>
          </w:p>
        </w:tc>
        <w:tc>
          <w:tcPr>
            <w:tcW w:w="2847" w:type="dxa"/>
            <w:vAlign w:val="center"/>
          </w:tcPr>
          <w:p w14:paraId="4BEC0688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UCP2</w:t>
            </w:r>
          </w:p>
        </w:tc>
        <w:tc>
          <w:tcPr>
            <w:tcW w:w="2847" w:type="dxa"/>
            <w:vAlign w:val="center"/>
          </w:tcPr>
          <w:p w14:paraId="38C36041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2C6C6CDD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BF50F76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35EE980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Sesso</w:t>
            </w:r>
          </w:p>
        </w:tc>
        <w:tc>
          <w:tcPr>
            <w:tcW w:w="2847" w:type="dxa"/>
            <w:vAlign w:val="center"/>
          </w:tcPr>
          <w:p w14:paraId="2B309FDB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S2</w:t>
            </w:r>
          </w:p>
        </w:tc>
        <w:tc>
          <w:tcPr>
            <w:tcW w:w="2847" w:type="dxa"/>
            <w:vAlign w:val="center"/>
          </w:tcPr>
          <w:p w14:paraId="03714B8F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M</w:t>
            </w:r>
          </w:p>
        </w:tc>
      </w:tr>
      <w:tr w:rsidR="00E80C21" w:rsidRPr="00E03E12" w14:paraId="3DE6A862" w14:textId="77777777" w:rsidTr="001369E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69931CD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E18654E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azienda</w:t>
            </w:r>
          </w:p>
        </w:tc>
        <w:tc>
          <w:tcPr>
            <w:tcW w:w="2847" w:type="dxa"/>
            <w:vAlign w:val="center"/>
          </w:tcPr>
          <w:p w14:paraId="18F34764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80689F0" w14:textId="77777777" w:rsidR="00E80C21" w:rsidRPr="004C3EF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pple</w:t>
            </w:r>
          </w:p>
        </w:tc>
      </w:tr>
      <w:tr w:rsidR="00E80C21" w:rsidRPr="00E03E12" w14:paraId="0BA2059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4D69C87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83FDA95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Indirizzo azienda</w:t>
            </w:r>
          </w:p>
        </w:tc>
        <w:tc>
          <w:tcPr>
            <w:tcW w:w="2847" w:type="dxa"/>
            <w:vAlign w:val="center"/>
          </w:tcPr>
          <w:p w14:paraId="54B1636A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343FB8D1" w14:textId="77777777" w:rsidR="00E80C21" w:rsidRPr="004C3EF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Via </w:t>
            </w:r>
            <w:proofErr w:type="spellStart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cupertino</w:t>
            </w:r>
            <w:proofErr w:type="spellEnd"/>
            <w:r w:rsidRPr="004C3EF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, 12</w:t>
            </w:r>
          </w:p>
        </w:tc>
      </w:tr>
      <w:tr w:rsidR="00E80C21" w:rsidRPr="00E03E12" w14:paraId="39EBA737" w14:textId="77777777" w:rsidTr="001369E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1BC44C5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EA72325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Partita IVA</w:t>
            </w:r>
          </w:p>
        </w:tc>
        <w:tc>
          <w:tcPr>
            <w:tcW w:w="2847" w:type="dxa"/>
            <w:vAlign w:val="center"/>
          </w:tcPr>
          <w:p w14:paraId="3CFBF34C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FPIVA2</w:t>
            </w:r>
          </w:p>
        </w:tc>
        <w:tc>
          <w:tcPr>
            <w:tcW w:w="2847" w:type="dxa"/>
            <w:vAlign w:val="center"/>
          </w:tcPr>
          <w:p w14:paraId="28B16E92" w14:textId="77777777" w:rsidR="00E80C21" w:rsidRPr="00E80C21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1234567890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9</w:t>
            </w:r>
          </w:p>
        </w:tc>
      </w:tr>
      <w:tr w:rsidR="00E80C21" w:rsidRPr="00E03E12" w14:paraId="70DA3A5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07AAA18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CDC2EA4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Id azienda</w:t>
            </w:r>
          </w:p>
        </w:tc>
        <w:tc>
          <w:tcPr>
            <w:tcW w:w="2847" w:type="dxa"/>
            <w:vAlign w:val="center"/>
          </w:tcPr>
          <w:p w14:paraId="45F60DD6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LID2, FID2, EID2</w:t>
            </w:r>
          </w:p>
        </w:tc>
        <w:tc>
          <w:tcPr>
            <w:tcW w:w="2847" w:type="dxa"/>
            <w:vAlign w:val="center"/>
          </w:tcPr>
          <w:p w14:paraId="0B7DB6CB" w14:textId="77777777" w:rsidR="00E80C21" w:rsidRPr="00E80C21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E80C2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apple12</w:t>
            </w:r>
          </w:p>
        </w:tc>
      </w:tr>
      <w:tr w:rsidR="00E80C21" w:rsidRPr="00E03E12" w14:paraId="2EEC0E1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EFE4A4A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C74FBC7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“Richiesta inviata”</w:t>
            </w:r>
          </w:p>
        </w:tc>
      </w:tr>
      <w:tr w:rsidR="00E80C21" w:rsidRPr="00E03E12" w14:paraId="17D54694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0E52128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6135DA17" w14:textId="77777777" w:rsidR="00E80C21" w:rsidRPr="005F2460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69FC8709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richiesta dev’essere registrata poiché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tutti i campi sono stati inseriti correttamente</w:t>
            </w:r>
          </w:p>
        </w:tc>
      </w:tr>
      <w:tr w:rsidR="00E80C21" w:rsidRPr="00E03E12" w14:paraId="5BA0B935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C015B3A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0B15BA82" w14:textId="77777777" w:rsidR="00E80C21" w:rsidRPr="003215AC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E80C21" w:rsidRPr="00E03E12" w14:paraId="316A4AD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FEE17FF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2C1B6123" w14:textId="77777777" w:rsidR="00E80C21" w:rsidRPr="003215AC" w:rsidRDefault="00E80C2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E80C21" w:rsidRPr="00E03E12" w14:paraId="5577FBDC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5C5ECC0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25186901" w14:textId="77777777" w:rsidR="00E80C21" w:rsidRDefault="00E80C2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4810A61" w14:textId="77777777" w:rsidR="00E80C21" w:rsidRPr="00F3299E" w:rsidRDefault="00E80C2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70611D7" w14:textId="77777777" w:rsidR="00E80C21" w:rsidRDefault="00E80C21" w:rsidP="000750EF"/>
    <w:p w14:paraId="3EE76D07" w14:textId="77777777" w:rsidR="00E80C21" w:rsidRPr="00B45BEF" w:rsidRDefault="00B45BEF" w:rsidP="00B45BEF">
      <w:pPr>
        <w:pStyle w:val="Titolo2"/>
        <w:rPr>
          <w:sz w:val="32"/>
        </w:rPr>
      </w:pPr>
      <w:bookmarkStart w:id="13" w:name="_Toc49766989"/>
      <w:r w:rsidRPr="00B45BEF">
        <w:rPr>
          <w:sz w:val="32"/>
        </w:rPr>
        <w:t>2.4 Progetti Formativi</w:t>
      </w:r>
      <w:bookmarkEnd w:id="13"/>
    </w:p>
    <w:p w14:paraId="4F4E6C33" w14:textId="77777777" w:rsidR="00D01909" w:rsidRPr="000211C1" w:rsidRDefault="00D01909" w:rsidP="000211C1">
      <w:pPr>
        <w:pStyle w:val="Titolo3"/>
      </w:pPr>
      <w:bookmarkStart w:id="14" w:name="_Toc49766990"/>
      <w:r w:rsidRPr="000211C1">
        <w:t>2.</w:t>
      </w:r>
      <w:r w:rsidR="00B45BEF" w:rsidRPr="000211C1">
        <w:t>4</w:t>
      </w:r>
      <w:r w:rsidRPr="000211C1">
        <w:t>.</w:t>
      </w:r>
      <w:r w:rsidR="00B45BEF" w:rsidRPr="000211C1">
        <w:t>1</w:t>
      </w:r>
      <w:r w:rsidRPr="000211C1">
        <w:t xml:space="preserve"> TC_GPF_</w:t>
      </w:r>
      <w:proofErr w:type="gramStart"/>
      <w:r w:rsidRPr="000211C1">
        <w:t>3:AggiungiProgettoFormativo</w:t>
      </w:r>
      <w:bookmarkEnd w:id="14"/>
      <w:proofErr w:type="gramEnd"/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D01909" w:rsidRPr="008F2139" w14:paraId="7FB0149A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E99C562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C3606CF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AggiungiProgettoFormativo_NomeProgettoNonValido_1</w:t>
            </w:r>
          </w:p>
        </w:tc>
      </w:tr>
      <w:tr w:rsidR="00D01909" w:rsidRPr="008F2139" w14:paraId="6329D12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1135D3F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7EECF2C1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GPF_3_1</w:t>
            </w:r>
          </w:p>
        </w:tc>
      </w:tr>
      <w:tr w:rsidR="00D01909" w:rsidRPr="008F2139" w14:paraId="5F2BE8F9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495C2C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5761D4C2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PF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D01909" w:rsidRPr="008F2139" w14:paraId="1D33B0A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29571C6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A3A8030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21548150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41F1A5AA" w14:textId="77777777" w:rsidR="00D01909" w:rsidRPr="005F2460" w:rsidRDefault="00D01909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E6D4F29" w14:textId="77777777" w:rsidR="00D01909" w:rsidRPr="005F2460" w:rsidRDefault="00D01909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282C104" w14:textId="77777777" w:rsidR="00D01909" w:rsidRPr="005F2460" w:rsidRDefault="00D01909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D01909" w:rsidRPr="00E03E12" w14:paraId="153B5D6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30D271F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AA2C767" w14:textId="77777777" w:rsidR="00D01909" w:rsidRPr="005765E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 progetto</w:t>
            </w:r>
          </w:p>
        </w:tc>
        <w:tc>
          <w:tcPr>
            <w:tcW w:w="2847" w:type="dxa"/>
            <w:vAlign w:val="center"/>
          </w:tcPr>
          <w:p w14:paraId="21C8668E" w14:textId="77777777" w:rsidR="00D01909" w:rsidRPr="005765E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LNP1</w:t>
            </w:r>
          </w:p>
        </w:tc>
        <w:tc>
          <w:tcPr>
            <w:tcW w:w="2847" w:type="dxa"/>
            <w:vAlign w:val="center"/>
          </w:tcPr>
          <w:p w14:paraId="2013088A" w14:textId="77777777" w:rsidR="00D01909" w:rsidRPr="005765E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</w:t>
            </w:r>
          </w:p>
        </w:tc>
      </w:tr>
      <w:tr w:rsidR="00D01909" w:rsidRPr="00E03E12" w14:paraId="5CCAA9CD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7A9534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6BAB77E" w14:textId="77777777" w:rsidR="00D01909" w:rsidRPr="008A0CC1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</w:t>
            </w:r>
          </w:p>
        </w:tc>
        <w:tc>
          <w:tcPr>
            <w:tcW w:w="2847" w:type="dxa"/>
            <w:vAlign w:val="center"/>
          </w:tcPr>
          <w:p w14:paraId="741E412D" w14:textId="77777777" w:rsidR="00D01909" w:rsidRPr="008A0CC1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7B74479" w14:textId="77777777" w:rsidR="00D01909" w:rsidRPr="008A0CC1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D01909" w:rsidRPr="00E03E12" w14:paraId="6CC4FA5C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5E10120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03F518CC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Progetto non aggiunto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D01909" w:rsidRPr="00E03E12" w14:paraId="0E30ED30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BC59AB9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6CD9C6C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58F6C6AE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progetto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dev’essere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aggiunto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Nome è troppo corto</w:t>
            </w:r>
          </w:p>
        </w:tc>
      </w:tr>
      <w:tr w:rsidR="00D01909" w:rsidRPr="00E03E12" w14:paraId="0E1E7BE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607F41A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7A2C3C9E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D01909" w:rsidRPr="00E03E12" w14:paraId="207E75AD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284F6C2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1FB4B25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E03E12" w14:paraId="2C771A6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E754046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632F806A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05E4B2F" w14:textId="77777777" w:rsidR="00D01909" w:rsidRPr="00F3299E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03C8A1A" w14:textId="77777777" w:rsidR="00D01909" w:rsidRDefault="00D01909" w:rsidP="00D01909"/>
    <w:p w14:paraId="5D8AF97C" w14:textId="77777777" w:rsidR="00D01909" w:rsidRDefault="00D01909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D01909" w:rsidRPr="008F2139" w14:paraId="4AE5AF4D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791F592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7586AE9D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AggiungiProgettoFormativo_DescrizioneNonValida_2</w:t>
            </w:r>
          </w:p>
        </w:tc>
      </w:tr>
      <w:tr w:rsidR="00D01909" w:rsidRPr="008F2139" w14:paraId="269CB9F8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882F6F6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03491AFB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GPF_3_2</w:t>
            </w:r>
          </w:p>
        </w:tc>
      </w:tr>
      <w:tr w:rsidR="00D01909" w:rsidRPr="008F2139" w14:paraId="717A31AD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5972E12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3CF4440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PF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D01909" w:rsidRPr="008F2139" w14:paraId="214CA6CE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77D09F5F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97F0483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38DCD8F3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0B7BC76F" w14:textId="77777777" w:rsidR="00D01909" w:rsidRPr="005F2460" w:rsidRDefault="00D01909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69EA90B" w14:textId="77777777" w:rsidR="00D01909" w:rsidRPr="005F2460" w:rsidRDefault="00D01909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FC7DBEC" w14:textId="77777777" w:rsidR="00D01909" w:rsidRPr="005F2460" w:rsidRDefault="00D01909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D01909" w:rsidRPr="00E03E12" w14:paraId="74CEEEC3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4A7FDE9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BC49BA7" w14:textId="77777777" w:rsidR="00D01909" w:rsidRPr="00D0190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progetto</w:t>
            </w:r>
          </w:p>
        </w:tc>
        <w:tc>
          <w:tcPr>
            <w:tcW w:w="2847" w:type="dxa"/>
            <w:vAlign w:val="center"/>
          </w:tcPr>
          <w:p w14:paraId="10941E80" w14:textId="77777777" w:rsidR="00D01909" w:rsidRPr="00D0190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LNP2</w:t>
            </w:r>
          </w:p>
        </w:tc>
        <w:tc>
          <w:tcPr>
            <w:tcW w:w="2847" w:type="dxa"/>
            <w:vAlign w:val="center"/>
          </w:tcPr>
          <w:p w14:paraId="1D62DD42" w14:textId="77777777" w:rsidR="00D01909" w:rsidRPr="00D0190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Corso Java</w:t>
            </w:r>
          </w:p>
        </w:tc>
      </w:tr>
      <w:tr w:rsidR="00D01909" w:rsidRPr="00E03E12" w14:paraId="78272BB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AA9B1D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90D6D25" w14:textId="77777777" w:rsidR="00D01909" w:rsidRPr="00D01909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Descrizione</w:t>
            </w:r>
          </w:p>
        </w:tc>
        <w:tc>
          <w:tcPr>
            <w:tcW w:w="2847" w:type="dxa"/>
            <w:vAlign w:val="center"/>
          </w:tcPr>
          <w:p w14:paraId="2320F478" w14:textId="77777777" w:rsidR="00D01909" w:rsidRPr="00D01909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LNP2, LD1</w:t>
            </w:r>
          </w:p>
        </w:tc>
        <w:tc>
          <w:tcPr>
            <w:tcW w:w="2847" w:type="dxa"/>
            <w:vAlign w:val="center"/>
          </w:tcPr>
          <w:p w14:paraId="424F52C5" w14:textId="77777777" w:rsidR="00D01909" w:rsidRPr="00D01909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D</w:t>
            </w:r>
          </w:p>
        </w:tc>
      </w:tr>
      <w:tr w:rsidR="00D01909" w:rsidRPr="00E03E12" w14:paraId="2E42E0CA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1C56872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5D44AA37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Progetto non aggiunto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D01909" w:rsidRPr="00E03E12" w14:paraId="0639DE77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B672EF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0641497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0A76AF90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progetto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dev’essere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aggiunto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la descrizione è troppo corta</w:t>
            </w:r>
          </w:p>
        </w:tc>
      </w:tr>
      <w:tr w:rsidR="00D01909" w:rsidRPr="00E03E12" w14:paraId="1655ABA2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51822B7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39F8BC1E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D01909" w:rsidRPr="00E03E12" w14:paraId="01C0EE06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A62C6E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5037C35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E03E12" w14:paraId="44027880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1781DD1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581CB943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0FC241E" w14:textId="77777777" w:rsidR="00D01909" w:rsidRPr="00F3299E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8F2139" w14:paraId="10C1332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DD5AC07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79356719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AggiungiProgettoFormativo_Successo_3</w:t>
            </w:r>
          </w:p>
        </w:tc>
      </w:tr>
      <w:tr w:rsidR="00D01909" w:rsidRPr="008F2139" w14:paraId="4C9A78D8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ED33501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67A55428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GPF_3_3</w:t>
            </w:r>
          </w:p>
        </w:tc>
      </w:tr>
      <w:tr w:rsidR="00D01909" w:rsidRPr="008F2139" w14:paraId="68EF4E81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D1AC90A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679F64EA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PF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</w:p>
        </w:tc>
      </w:tr>
      <w:tr w:rsidR="00D01909" w:rsidRPr="008F2139" w14:paraId="3F417923" w14:textId="77777777" w:rsidTr="001369E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3FA3A17A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3768D68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761B7837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16DFC0FB" w14:textId="77777777" w:rsidR="00D01909" w:rsidRPr="005F2460" w:rsidRDefault="00D01909" w:rsidP="0013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0FB1F59" w14:textId="77777777" w:rsidR="00D01909" w:rsidRPr="005F2460" w:rsidRDefault="00D01909" w:rsidP="0013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5CEE5BB8" w14:textId="77777777" w:rsidR="00D01909" w:rsidRPr="005F2460" w:rsidRDefault="00D01909" w:rsidP="0013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D01909" w:rsidRPr="00E03E12" w14:paraId="662D174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DD0FEA5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5C5CBFE" w14:textId="77777777" w:rsidR="00D01909" w:rsidRPr="00D01909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Nome progetto</w:t>
            </w:r>
          </w:p>
        </w:tc>
        <w:tc>
          <w:tcPr>
            <w:tcW w:w="2847" w:type="dxa"/>
            <w:vAlign w:val="center"/>
          </w:tcPr>
          <w:p w14:paraId="702FB71F" w14:textId="77777777" w:rsidR="00D01909" w:rsidRPr="00D01909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LNP2</w:t>
            </w:r>
          </w:p>
        </w:tc>
        <w:tc>
          <w:tcPr>
            <w:tcW w:w="2847" w:type="dxa"/>
            <w:vAlign w:val="center"/>
          </w:tcPr>
          <w:p w14:paraId="71911705" w14:textId="77777777" w:rsidR="00D01909" w:rsidRPr="00D01909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Corso Java</w:t>
            </w:r>
          </w:p>
        </w:tc>
      </w:tr>
      <w:tr w:rsidR="00D01909" w:rsidRPr="00E03E12" w14:paraId="1A036AAF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AE2A707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42EA624" w14:textId="77777777" w:rsidR="00D01909" w:rsidRPr="00D0190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</w:t>
            </w:r>
          </w:p>
        </w:tc>
        <w:tc>
          <w:tcPr>
            <w:tcW w:w="2847" w:type="dxa"/>
            <w:vAlign w:val="center"/>
          </w:tcPr>
          <w:p w14:paraId="5CA86A73" w14:textId="77777777" w:rsidR="00D01909" w:rsidRPr="00D0190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LD2</w:t>
            </w:r>
          </w:p>
        </w:tc>
        <w:tc>
          <w:tcPr>
            <w:tcW w:w="2847" w:type="dxa"/>
            <w:vAlign w:val="center"/>
          </w:tcPr>
          <w:p w14:paraId="4408A088" w14:textId="77777777" w:rsidR="00D01909" w:rsidRPr="00D01909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D01909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 valida</w:t>
            </w:r>
          </w:p>
        </w:tc>
      </w:tr>
      <w:tr w:rsidR="00D01909" w:rsidRPr="00E03E12" w14:paraId="47DCC59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02076EC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487EE9D1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Progetto formativo aggiunto con successo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D01909" w:rsidRPr="00E03E12" w14:paraId="227C40BC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B957424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F95890F" w14:textId="77777777" w:rsidR="00D01909" w:rsidRPr="005F2460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6B7C138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progetto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dev’essere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aggiunto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tutti i campi sono stati inseriti correttamente</w:t>
            </w:r>
          </w:p>
        </w:tc>
      </w:tr>
      <w:tr w:rsidR="00D01909" w:rsidRPr="00E03E12" w14:paraId="795A23F0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3CC3967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CC2D460" w14:textId="77777777" w:rsidR="00D01909" w:rsidRPr="003215AC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D01909" w:rsidRPr="00E03E12" w14:paraId="2FE1E90E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221AFD1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162A1B2" w14:textId="77777777" w:rsidR="00D01909" w:rsidRPr="003215AC" w:rsidRDefault="00D01909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D01909" w:rsidRPr="00E03E12" w14:paraId="4C1918C2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8B68B31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5E0686C1" w14:textId="77777777" w:rsidR="00D01909" w:rsidRDefault="00D01909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3B6C7D8B" w14:textId="77777777" w:rsidR="00D01909" w:rsidRPr="00F3299E" w:rsidRDefault="00D01909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9D7AD74" w14:textId="77777777" w:rsidR="00D01909" w:rsidRDefault="00D01909" w:rsidP="00D01909"/>
    <w:p w14:paraId="62263951" w14:textId="77777777" w:rsidR="000211C1" w:rsidRPr="000211C1" w:rsidRDefault="000211C1" w:rsidP="000211C1">
      <w:pPr>
        <w:pStyle w:val="Titolo1"/>
        <w:spacing w:line="276" w:lineRule="auto"/>
        <w:rPr>
          <w:lang w:val="en-US"/>
        </w:rPr>
      </w:pPr>
      <w:bookmarkStart w:id="15" w:name="_Toc49766991"/>
      <w:r>
        <w:rPr>
          <w:lang w:val="en-US"/>
        </w:rPr>
        <w:t>3</w:t>
      </w:r>
      <w:r w:rsidRPr="000211C1">
        <w:rPr>
          <w:lang w:val="en-US"/>
        </w:rPr>
        <w:t xml:space="preserve">. Test Case Specification – </w:t>
      </w:r>
      <w:r>
        <w:rPr>
          <w:lang w:val="en-US"/>
        </w:rPr>
        <w:t>Nuova</w:t>
      </w:r>
      <w:r w:rsidRPr="000211C1">
        <w:rPr>
          <w:lang w:val="en-US"/>
        </w:rPr>
        <w:t xml:space="preserve"> </w:t>
      </w:r>
      <w:proofErr w:type="spellStart"/>
      <w:r w:rsidRPr="000211C1">
        <w:rPr>
          <w:lang w:val="en-US"/>
        </w:rPr>
        <w:t>V</w:t>
      </w:r>
      <w:r>
        <w:rPr>
          <w:lang w:val="en-US"/>
        </w:rPr>
        <w:t>ersione</w:t>
      </w:r>
      <w:bookmarkEnd w:id="15"/>
      <w:proofErr w:type="spellEnd"/>
    </w:p>
    <w:p w14:paraId="6F71D421" w14:textId="77777777" w:rsidR="000211C1" w:rsidRPr="006A2C55" w:rsidRDefault="000211C1" w:rsidP="000211C1">
      <w:pPr>
        <w:pStyle w:val="Titolo2"/>
        <w:spacing w:line="276" w:lineRule="auto"/>
        <w:rPr>
          <w:color w:val="4C483D" w:themeColor="text2"/>
          <w:sz w:val="32"/>
        </w:rPr>
      </w:pPr>
      <w:bookmarkStart w:id="16" w:name="_Toc49766992"/>
      <w:r>
        <w:rPr>
          <w:color w:val="4C483D" w:themeColor="text2"/>
          <w:sz w:val="32"/>
        </w:rPr>
        <w:t>3</w:t>
      </w:r>
      <w:r w:rsidRPr="006A2C55">
        <w:rPr>
          <w:color w:val="4C483D" w:themeColor="text2"/>
          <w:sz w:val="32"/>
        </w:rPr>
        <w:t xml:space="preserve">.1 </w:t>
      </w:r>
      <w:r>
        <w:rPr>
          <w:color w:val="4C483D" w:themeColor="text2"/>
          <w:sz w:val="32"/>
        </w:rPr>
        <w:t>Registro Tirocinio</w:t>
      </w:r>
      <w:bookmarkEnd w:id="16"/>
    </w:p>
    <w:p w14:paraId="7CE3F1EB" w14:textId="77777777" w:rsidR="000211C1" w:rsidRPr="000211C1" w:rsidRDefault="000211C1" w:rsidP="000211C1">
      <w:pPr>
        <w:pStyle w:val="Titolo3"/>
      </w:pPr>
      <w:bookmarkStart w:id="17" w:name="_Toc49766993"/>
      <w:r w:rsidRPr="000211C1">
        <w:t>3.1.1 TC_</w:t>
      </w:r>
      <w:r w:rsidR="001369EB">
        <w:t>GRT_</w:t>
      </w:r>
      <w:proofErr w:type="gramStart"/>
      <w:r w:rsidR="001369EB">
        <w:t>1</w:t>
      </w:r>
      <w:r w:rsidRPr="000211C1">
        <w:t>:</w:t>
      </w:r>
      <w:r w:rsidR="001369EB">
        <w:t>AggiuntaAttivitàTirocinio</w:t>
      </w:r>
      <w:bookmarkEnd w:id="17"/>
      <w:proofErr w:type="gramEnd"/>
    </w:p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0211C1" w:rsidRPr="008F2139" w14:paraId="35EC2AA7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FC4AEFE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477A3265" w14:textId="77777777" w:rsidR="000211C1" w:rsidRPr="003215AC" w:rsidRDefault="001E00E7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AggiuntaAttivitàTirocinio_NomeNonValido_1</w:t>
            </w:r>
          </w:p>
        </w:tc>
      </w:tr>
      <w:tr w:rsidR="000211C1" w:rsidRPr="008F2139" w14:paraId="3961776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02D19F7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1D49F5A5" w14:textId="77777777" w:rsidR="000211C1" w:rsidRPr="003215AC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GRT_1_1</w:t>
            </w:r>
          </w:p>
        </w:tc>
      </w:tr>
      <w:tr w:rsidR="000211C1" w:rsidRPr="008F2139" w14:paraId="254E9419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B2EC106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BAFE0C3" w14:textId="77777777" w:rsidR="000211C1" w:rsidRPr="003215AC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RT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0211C1" w:rsidRPr="008F2139" w14:paraId="14274B8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52945547" w14:textId="77777777" w:rsidR="000211C1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F98689A" w14:textId="77777777" w:rsidR="000211C1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34F18D53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31C77787" w14:textId="77777777" w:rsidR="000211C1" w:rsidRPr="005F2460" w:rsidRDefault="000211C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4C414FBB" w14:textId="77777777" w:rsidR="000211C1" w:rsidRPr="005F2460" w:rsidRDefault="000211C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09CA309" w14:textId="77777777" w:rsidR="000211C1" w:rsidRPr="005F2460" w:rsidRDefault="000211C1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0211C1" w:rsidRPr="00E03E12" w14:paraId="41386B2B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289BA9C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8C8D0F8" w14:textId="77777777" w:rsidR="000211C1" w:rsidRPr="005765E9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Nome attività</w:t>
            </w:r>
          </w:p>
        </w:tc>
        <w:tc>
          <w:tcPr>
            <w:tcW w:w="2847" w:type="dxa"/>
            <w:vAlign w:val="center"/>
          </w:tcPr>
          <w:p w14:paraId="0B05979C" w14:textId="77777777" w:rsidR="000211C1" w:rsidRPr="005765E9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7095E328" w14:textId="77777777" w:rsidR="000211C1" w:rsidRPr="005765E9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color w:val="4C483D" w:themeColor="text2"/>
                <w:szCs w:val="28"/>
              </w:rPr>
            </w:pPr>
          </w:p>
        </w:tc>
      </w:tr>
      <w:tr w:rsidR="000211C1" w:rsidRPr="00E03E12" w14:paraId="23CDE47C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C74315B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09636A5" w14:textId="77777777" w:rsidR="000211C1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 attività</w:t>
            </w:r>
          </w:p>
        </w:tc>
        <w:tc>
          <w:tcPr>
            <w:tcW w:w="2847" w:type="dxa"/>
            <w:vAlign w:val="center"/>
          </w:tcPr>
          <w:p w14:paraId="1DBB0F77" w14:textId="77777777" w:rsidR="000211C1" w:rsidRPr="008A0CC1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C4D1290" w14:textId="77777777" w:rsidR="000211C1" w:rsidRPr="008A0CC1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211C1" w:rsidRPr="00E03E12" w14:paraId="19EC4A3D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CC333CA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7A69A32" w14:textId="77777777" w:rsidR="000211C1" w:rsidRPr="008A0CC1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d’inizio</w:t>
            </w:r>
          </w:p>
        </w:tc>
        <w:tc>
          <w:tcPr>
            <w:tcW w:w="2847" w:type="dxa"/>
            <w:vAlign w:val="center"/>
          </w:tcPr>
          <w:p w14:paraId="2D764F23" w14:textId="77777777" w:rsidR="000211C1" w:rsidRPr="008A0CC1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EC6C124" w14:textId="77777777" w:rsidR="000211C1" w:rsidRPr="008A0CC1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211C1" w:rsidRPr="00E03E12" w14:paraId="5721F3A4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8E8B691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2B09931" w14:textId="77777777" w:rsidR="000211C1" w:rsidRPr="00C16EE5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di fine</w:t>
            </w:r>
          </w:p>
        </w:tc>
        <w:tc>
          <w:tcPr>
            <w:tcW w:w="2847" w:type="dxa"/>
            <w:vAlign w:val="center"/>
          </w:tcPr>
          <w:p w14:paraId="3BF1AF56" w14:textId="77777777" w:rsidR="000211C1" w:rsidRPr="00C16EE5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1E05B78" w14:textId="77777777" w:rsidR="000211C1" w:rsidRPr="00C16EE5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211C1" w:rsidRPr="00E03E12" w14:paraId="470701C6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C8CCDBE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0BDD2D5" w14:textId="77777777" w:rsidR="000211C1" w:rsidRPr="00F22283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Numero </w:t>
            </w:r>
            <w:r w:rsidR="00BC2F2A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Ore</w:t>
            </w:r>
          </w:p>
        </w:tc>
        <w:tc>
          <w:tcPr>
            <w:tcW w:w="2847" w:type="dxa"/>
            <w:vAlign w:val="center"/>
          </w:tcPr>
          <w:p w14:paraId="1D4E02EF" w14:textId="77777777" w:rsidR="000211C1" w:rsidRPr="00F22283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4D33E39" w14:textId="77777777" w:rsidR="000211C1" w:rsidRPr="00F22283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0211C1" w:rsidRPr="00E03E12" w14:paraId="005A4F45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2DBE670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9244AE6" w14:textId="77777777" w:rsidR="000211C1" w:rsidRPr="003215AC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Attività non inserita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0211C1" w:rsidRPr="00E03E12" w14:paraId="72F313CA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39FCB55" w14:textId="77777777" w:rsidR="000211C1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44483760" w14:textId="77777777" w:rsidR="000211C1" w:rsidRPr="005F2460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21812848" w14:textId="77777777" w:rsidR="000211C1" w:rsidRPr="003215AC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’attività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nome inserito risulta </w:t>
            </w:r>
            <w:r w:rsidR="001369EB">
              <w:rPr>
                <w:rFonts w:ascii="Garamond" w:eastAsia="MS Gothic" w:hAnsi="Garamond" w:cs="Times New Roman"/>
                <w:color w:val="4C483D" w:themeColor="text2"/>
                <w:szCs w:val="28"/>
              </w:rPr>
              <w:t>essere troppo corto</w:t>
            </w:r>
          </w:p>
        </w:tc>
      </w:tr>
      <w:tr w:rsidR="000211C1" w:rsidRPr="00E03E12" w14:paraId="1D32FE09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24B3114" w14:textId="77777777" w:rsidR="000211C1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49A6C07B" w14:textId="77777777" w:rsidR="000211C1" w:rsidRPr="003215AC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0211C1" w:rsidRPr="00E03E12" w14:paraId="478B39D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8486075" w14:textId="77777777" w:rsidR="000211C1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1BA94365" w14:textId="77777777" w:rsidR="000211C1" w:rsidRPr="003215AC" w:rsidRDefault="000211C1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0211C1" w:rsidRPr="00E03E12" w14:paraId="2B2EA92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3366670" w14:textId="77777777" w:rsidR="000211C1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904AA29" w14:textId="77777777" w:rsidR="000211C1" w:rsidRDefault="000211C1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300A7B5" w14:textId="77777777" w:rsidR="000211C1" w:rsidRPr="00F3299E" w:rsidRDefault="000211C1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381C8501" w14:textId="77777777" w:rsidR="000211C1" w:rsidRDefault="000211C1" w:rsidP="00D01909"/>
    <w:p w14:paraId="39273B8C" w14:textId="77777777" w:rsidR="00D01909" w:rsidRDefault="00D01909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369EB" w:rsidRPr="008F2139" w14:paraId="5017E704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1244EF0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8F5284D" w14:textId="77777777" w:rsidR="001369EB" w:rsidRPr="003215AC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AggiuntaAttivitàTirocinio_DescrizioneNonValida_2</w:t>
            </w:r>
          </w:p>
        </w:tc>
      </w:tr>
      <w:tr w:rsidR="001369EB" w:rsidRPr="008F2139" w14:paraId="603B49A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0066483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504ACA2F" w14:textId="77777777" w:rsidR="001369EB" w:rsidRPr="003215AC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GRT_1_</w:t>
            </w:r>
            <w:r w:rsid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</w:tr>
      <w:tr w:rsidR="001369EB" w:rsidRPr="008F2139" w14:paraId="6BA205AC" w14:textId="77777777" w:rsidTr="001369E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D86ABE5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27D4A8F" w14:textId="77777777" w:rsidR="001369EB" w:rsidRPr="003215AC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RT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1369EB" w:rsidRPr="008F2139" w14:paraId="249F5C1E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41C07A64" w14:textId="77777777" w:rsidR="001369EB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10241F2E" w14:textId="77777777" w:rsidR="001369EB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54CCDAD0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51F332C1" w14:textId="77777777" w:rsidR="001369EB" w:rsidRPr="005F2460" w:rsidRDefault="001369EB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79EF041B" w14:textId="77777777" w:rsidR="001369EB" w:rsidRPr="005F2460" w:rsidRDefault="001369EB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617D7286" w14:textId="77777777" w:rsidR="001369EB" w:rsidRPr="005F2460" w:rsidRDefault="001369EB" w:rsidP="00136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369EB" w:rsidRPr="00E03E12" w14:paraId="4C751FA4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09DB1C9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CBA190E" w14:textId="77777777" w:rsidR="001369EB" w:rsidRPr="001E00E7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Nome attività</w:t>
            </w:r>
          </w:p>
        </w:tc>
        <w:tc>
          <w:tcPr>
            <w:tcW w:w="2847" w:type="dxa"/>
            <w:vAlign w:val="center"/>
          </w:tcPr>
          <w:p w14:paraId="5A5FE7EE" w14:textId="77777777" w:rsidR="001369EB" w:rsidRPr="001E00E7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2C5177FE" w14:textId="77777777" w:rsidR="001369EB" w:rsidRPr="001E00E7" w:rsidRDefault="001E00E7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Ricerca Materiale</w:t>
            </w:r>
          </w:p>
        </w:tc>
      </w:tr>
      <w:tr w:rsidR="001369EB" w:rsidRPr="00E03E12" w14:paraId="1E9D88A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44BC4A6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9C3E7A0" w14:textId="77777777" w:rsidR="001369EB" w:rsidRPr="001E00E7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Descrizione attività</w:t>
            </w:r>
          </w:p>
        </w:tc>
        <w:tc>
          <w:tcPr>
            <w:tcW w:w="2847" w:type="dxa"/>
            <w:vAlign w:val="center"/>
          </w:tcPr>
          <w:p w14:paraId="5B99BE5D" w14:textId="77777777" w:rsidR="001369EB" w:rsidRPr="001E00E7" w:rsidRDefault="001E00E7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LN2.LD1</w:t>
            </w:r>
          </w:p>
        </w:tc>
        <w:tc>
          <w:tcPr>
            <w:tcW w:w="2847" w:type="dxa"/>
            <w:vAlign w:val="center"/>
          </w:tcPr>
          <w:p w14:paraId="3428DC70" w14:textId="77777777" w:rsidR="001369EB" w:rsidRPr="001E00E7" w:rsidRDefault="001E00E7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a</w:t>
            </w:r>
          </w:p>
        </w:tc>
      </w:tr>
      <w:tr w:rsidR="001369EB" w:rsidRPr="00E03E12" w14:paraId="017DA949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C916CCE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207DC67" w14:textId="77777777" w:rsidR="001369EB" w:rsidRPr="008A0CC1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d’inizio</w:t>
            </w:r>
          </w:p>
        </w:tc>
        <w:tc>
          <w:tcPr>
            <w:tcW w:w="2847" w:type="dxa"/>
            <w:vAlign w:val="center"/>
          </w:tcPr>
          <w:p w14:paraId="529F0C6C" w14:textId="77777777" w:rsidR="001369EB" w:rsidRPr="008A0CC1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AAC5D22" w14:textId="77777777" w:rsidR="001369EB" w:rsidRPr="008A0CC1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369EB" w:rsidRPr="00E03E12" w14:paraId="112ACFB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CD41762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F91D77A" w14:textId="77777777" w:rsidR="001369EB" w:rsidRPr="00C16EE5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di fine</w:t>
            </w:r>
          </w:p>
        </w:tc>
        <w:tc>
          <w:tcPr>
            <w:tcW w:w="2847" w:type="dxa"/>
            <w:vAlign w:val="center"/>
          </w:tcPr>
          <w:p w14:paraId="19045690" w14:textId="77777777" w:rsidR="001369EB" w:rsidRPr="00C16EE5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67993E0" w14:textId="77777777" w:rsidR="001369EB" w:rsidRPr="00C16EE5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369EB" w:rsidRPr="00E03E12" w14:paraId="37945603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2707DEC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09B8EAB" w14:textId="77777777" w:rsidR="001369EB" w:rsidRPr="00F22283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Numero </w:t>
            </w:r>
            <w:r w:rsidR="00BC2F2A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Ore</w:t>
            </w:r>
          </w:p>
        </w:tc>
        <w:tc>
          <w:tcPr>
            <w:tcW w:w="2847" w:type="dxa"/>
            <w:vAlign w:val="center"/>
          </w:tcPr>
          <w:p w14:paraId="0ABCF7FD" w14:textId="77777777" w:rsidR="001369EB" w:rsidRPr="00F22283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E824B6D" w14:textId="77777777" w:rsidR="001369EB" w:rsidRPr="00F22283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369EB" w:rsidRPr="00E03E12" w14:paraId="757CC1A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0B47A85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36CD1A75" w14:textId="77777777" w:rsidR="001369EB" w:rsidRPr="003215AC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Attività non inserita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1369EB" w:rsidRPr="00E03E12" w14:paraId="3782018E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E1F45D8" w14:textId="77777777" w:rsidR="001369EB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0C73F45" w14:textId="77777777" w:rsidR="001369EB" w:rsidRPr="005F2460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6D2FEB4" w14:textId="77777777" w:rsidR="001369EB" w:rsidRPr="003215AC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’attività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</w:t>
            </w:r>
            <w:r w:rsid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la descrizione 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inserit</w:t>
            </w:r>
            <w:r w:rsid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risulta essere troppo cort</w:t>
            </w:r>
            <w:r w:rsid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a</w:t>
            </w:r>
          </w:p>
        </w:tc>
      </w:tr>
      <w:tr w:rsidR="001369EB" w:rsidRPr="00E03E12" w14:paraId="0CDBD1AF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18266FA" w14:textId="77777777" w:rsidR="001369EB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52B535BF" w14:textId="77777777" w:rsidR="001369EB" w:rsidRPr="003215AC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369EB" w:rsidRPr="00E03E12" w14:paraId="7E113E32" w14:textId="77777777" w:rsidTr="001369EB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807CC43" w14:textId="77777777" w:rsidR="001369EB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0E340E32" w14:textId="77777777" w:rsidR="001369EB" w:rsidRPr="003215AC" w:rsidRDefault="001369EB" w:rsidP="0013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369EB" w:rsidRPr="00E03E12" w14:paraId="639BA70A" w14:textId="77777777" w:rsidTr="001369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68C008B" w14:textId="77777777" w:rsidR="001369EB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73FDC26A" w14:textId="77777777" w:rsidR="001369EB" w:rsidRDefault="001369EB" w:rsidP="001369EB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9184854" w14:textId="77777777" w:rsidR="001369EB" w:rsidRPr="00F3299E" w:rsidRDefault="001369EB" w:rsidP="001369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5641361" w14:textId="77777777" w:rsidR="001369EB" w:rsidRDefault="001369EB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1E00E7" w:rsidRPr="008F2139" w14:paraId="60AD3250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B486DE5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34ACB51F" w14:textId="77777777" w:rsidR="001E00E7" w:rsidRPr="003215AC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AggiuntaAttivitàTirocinio_Orario</w:t>
            </w:r>
            <w:r w:rsid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Inizio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NonValido_3</w:t>
            </w:r>
          </w:p>
        </w:tc>
      </w:tr>
      <w:tr w:rsidR="001E00E7" w:rsidRPr="008F2139" w14:paraId="423826E0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700EE9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38F8F768" w14:textId="77777777" w:rsidR="001E00E7" w:rsidRPr="003215AC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GRT_1_3</w:t>
            </w:r>
          </w:p>
        </w:tc>
      </w:tr>
      <w:tr w:rsidR="001E00E7" w:rsidRPr="008F2139" w14:paraId="72B79EA4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F382DE5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2945B82F" w14:textId="77777777" w:rsidR="001E00E7" w:rsidRPr="003215AC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RT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1E00E7" w:rsidRPr="008F2139" w14:paraId="015E837C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094DE2EE" w14:textId="77777777" w:rsidR="001E00E7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C0786ED" w14:textId="77777777" w:rsidR="001E00E7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17CFE9FF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1E50A272" w14:textId="77777777" w:rsidR="001E00E7" w:rsidRPr="005F2460" w:rsidRDefault="001E00E7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674BBD8" w14:textId="77777777" w:rsidR="001E00E7" w:rsidRPr="005F2460" w:rsidRDefault="001E00E7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7570B70" w14:textId="77777777" w:rsidR="001E00E7" w:rsidRPr="005F2460" w:rsidRDefault="001E00E7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1E00E7" w:rsidRPr="00E03E12" w14:paraId="686253B8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1E6DD94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0CF2CB7" w14:textId="77777777" w:rsidR="001E00E7" w:rsidRPr="001E00E7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Nome attività</w:t>
            </w:r>
          </w:p>
        </w:tc>
        <w:tc>
          <w:tcPr>
            <w:tcW w:w="2847" w:type="dxa"/>
            <w:vAlign w:val="center"/>
          </w:tcPr>
          <w:p w14:paraId="16F3456F" w14:textId="77777777" w:rsidR="001E00E7" w:rsidRPr="001E00E7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0DBB6019" w14:textId="77777777" w:rsidR="001E00E7" w:rsidRPr="001E00E7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Ricerca Materiale</w:t>
            </w:r>
          </w:p>
        </w:tc>
      </w:tr>
      <w:tr w:rsidR="001E00E7" w:rsidRPr="00E03E12" w14:paraId="41C32C36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32979E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2EF5B6B" w14:textId="77777777" w:rsidR="001E00E7" w:rsidRPr="001E00E7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 attività</w:t>
            </w:r>
          </w:p>
        </w:tc>
        <w:tc>
          <w:tcPr>
            <w:tcW w:w="2847" w:type="dxa"/>
            <w:vAlign w:val="center"/>
          </w:tcPr>
          <w:p w14:paraId="6392FB99" w14:textId="77777777" w:rsidR="001E00E7" w:rsidRPr="001E00E7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8CB13CC" w14:textId="77777777" w:rsidR="001E00E7" w:rsidRPr="001E00E7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Materiale relativo a task 1</w:t>
            </w:r>
          </w:p>
        </w:tc>
      </w:tr>
      <w:tr w:rsidR="001E00E7" w:rsidRPr="00E03E12" w14:paraId="0DBF1558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783E8CF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A873B32" w14:textId="77777777" w:rsidR="001E00E7" w:rsidRPr="001E00E7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Orario d’inizio</w:t>
            </w:r>
          </w:p>
        </w:tc>
        <w:tc>
          <w:tcPr>
            <w:tcW w:w="2847" w:type="dxa"/>
            <w:vAlign w:val="center"/>
          </w:tcPr>
          <w:p w14:paraId="50F6B984" w14:textId="77777777" w:rsidR="001E00E7" w:rsidRPr="001E00E7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LN2.LD2.ODI1</w:t>
            </w:r>
          </w:p>
        </w:tc>
        <w:tc>
          <w:tcPr>
            <w:tcW w:w="2847" w:type="dxa"/>
            <w:vAlign w:val="center"/>
          </w:tcPr>
          <w:p w14:paraId="2437DA51" w14:textId="77777777" w:rsidR="001E00E7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1</w:t>
            </w:r>
            <w:r w:rsidR="00680181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5:15</w:t>
            </w:r>
          </w:p>
        </w:tc>
      </w:tr>
      <w:tr w:rsidR="001E00E7" w:rsidRPr="00E03E12" w14:paraId="7658A338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76A2821E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366BF18" w14:textId="77777777" w:rsidR="001E00E7" w:rsidRPr="00C16EE5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di fine</w:t>
            </w:r>
          </w:p>
        </w:tc>
        <w:tc>
          <w:tcPr>
            <w:tcW w:w="2847" w:type="dxa"/>
            <w:vAlign w:val="center"/>
          </w:tcPr>
          <w:p w14:paraId="27BDE1D9" w14:textId="77777777" w:rsidR="001E00E7" w:rsidRPr="00C16EE5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A8E0B6A" w14:textId="77777777" w:rsidR="001E00E7" w:rsidRPr="00C16EE5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E00E7" w:rsidRPr="00E03E12" w14:paraId="75F49A86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17A80A6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3A629F6" w14:textId="77777777" w:rsidR="001E00E7" w:rsidRPr="00F22283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Numero </w:t>
            </w:r>
            <w:r w:rsidR="00BC2F2A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Ore</w:t>
            </w:r>
          </w:p>
        </w:tc>
        <w:tc>
          <w:tcPr>
            <w:tcW w:w="2847" w:type="dxa"/>
            <w:vAlign w:val="center"/>
          </w:tcPr>
          <w:p w14:paraId="68A48B0C" w14:textId="77777777" w:rsidR="001E00E7" w:rsidRPr="00F22283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B772C8B" w14:textId="77777777" w:rsidR="001E00E7" w:rsidRPr="00F22283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1E00E7" w:rsidRPr="00E03E12" w14:paraId="7E06845D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3D8F234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4D0818A" w14:textId="77777777" w:rsidR="001E00E7" w:rsidRPr="003215AC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Attività non inserita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1E00E7" w:rsidRPr="00E03E12" w14:paraId="57EC76E3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B10E017" w14:textId="77777777" w:rsidR="001E00E7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171B962" w14:textId="77777777" w:rsidR="001E00E7" w:rsidRPr="005F2460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72E1B512" w14:textId="77777777" w:rsidR="001E00E7" w:rsidRPr="003215AC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’attività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</w:t>
            </w:r>
            <w:r w:rsid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’orario inserito risulta essere </w:t>
            </w:r>
            <w:r w:rsidR="0068018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successivo</w:t>
            </w:r>
            <w:r w:rsid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all’orario corrente (supponendo che l’orario corrente sia 1</w:t>
            </w:r>
            <w:r w:rsidR="00680181">
              <w:rPr>
                <w:rFonts w:ascii="Garamond" w:eastAsia="MS Gothic" w:hAnsi="Garamond" w:cs="Times New Roman"/>
                <w:color w:val="4C483D" w:themeColor="text2"/>
                <w:szCs w:val="28"/>
              </w:rPr>
              <w:t>4</w:t>
            </w:r>
            <w:r w:rsid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:1</w:t>
            </w:r>
            <w:r w:rsidR="008D75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8</w:t>
            </w:r>
            <w:r w:rsid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)</w:t>
            </w:r>
          </w:p>
        </w:tc>
      </w:tr>
      <w:tr w:rsidR="001E00E7" w:rsidRPr="00E03E12" w14:paraId="0E9D80B9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599CC57" w14:textId="77777777" w:rsidR="001E00E7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840F256" w14:textId="77777777" w:rsidR="001E00E7" w:rsidRPr="003215AC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1E00E7" w:rsidRPr="00E03E12" w14:paraId="63787F31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B5FE484" w14:textId="77777777" w:rsidR="001E00E7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8CE7558" w14:textId="77777777" w:rsidR="001E00E7" w:rsidRPr="003215AC" w:rsidRDefault="001E00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1E00E7" w:rsidRPr="00E03E12" w14:paraId="7B94847F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0B46CEB" w14:textId="77777777" w:rsidR="001E00E7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4C33F59" w14:textId="77777777" w:rsidR="001E00E7" w:rsidRDefault="001E00E7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11621A38" w14:textId="77777777" w:rsidR="001E00E7" w:rsidRPr="00F3299E" w:rsidRDefault="001E00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BABF826" w14:textId="77777777" w:rsidR="00D01909" w:rsidRDefault="00D01909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E2802" w:rsidRPr="008F2139" w14:paraId="32F6FFD6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F5B6E98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51AE9E2D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AggiuntaAttivitàTirocinio_OrarioFineNonValido_4</w:t>
            </w:r>
          </w:p>
        </w:tc>
      </w:tr>
      <w:tr w:rsidR="00FE2802" w:rsidRPr="008F2139" w14:paraId="55B496FF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8C18644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4348AA28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GRT_1_4</w:t>
            </w:r>
          </w:p>
        </w:tc>
      </w:tr>
      <w:tr w:rsidR="00FE2802" w:rsidRPr="008F2139" w14:paraId="37315E55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C11A602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1C1A4763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RT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FE2802" w:rsidRPr="008F2139" w14:paraId="2640FAE5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7BFCB3A6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2884E02A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0C9884A7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5225A287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8D9072A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08F47BE0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E2802" w:rsidRPr="00E03E12" w14:paraId="284A7609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5E5F7B6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25CD6C4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Nome attività</w:t>
            </w:r>
          </w:p>
        </w:tc>
        <w:tc>
          <w:tcPr>
            <w:tcW w:w="2847" w:type="dxa"/>
            <w:vAlign w:val="center"/>
          </w:tcPr>
          <w:p w14:paraId="3EA7C1EB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44C72E5D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Ricerca Materiale</w:t>
            </w:r>
          </w:p>
        </w:tc>
      </w:tr>
      <w:tr w:rsidR="00FE2802" w:rsidRPr="00E03E12" w14:paraId="0BAC281C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B9EFF5A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DB6EF7F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 attività</w:t>
            </w:r>
          </w:p>
        </w:tc>
        <w:tc>
          <w:tcPr>
            <w:tcW w:w="2847" w:type="dxa"/>
            <w:vAlign w:val="center"/>
          </w:tcPr>
          <w:p w14:paraId="5E0E9FC5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72143117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Materiale relativo a task 1</w:t>
            </w:r>
          </w:p>
        </w:tc>
      </w:tr>
      <w:tr w:rsidR="00FE2802" w:rsidRPr="00E03E12" w14:paraId="34EBB16A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68B6B3F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D9E4F1E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d’inizio</w:t>
            </w:r>
          </w:p>
        </w:tc>
        <w:tc>
          <w:tcPr>
            <w:tcW w:w="2847" w:type="dxa"/>
            <w:vAlign w:val="center"/>
          </w:tcPr>
          <w:p w14:paraId="0D4DF5B6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LN2.LD2.ODI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02D8095C" w14:textId="77777777" w:rsidR="00FE2802" w:rsidRPr="00FE2802" w:rsidRDefault="008D75E7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12:00</w:t>
            </w:r>
          </w:p>
        </w:tc>
      </w:tr>
      <w:tr w:rsidR="00FE2802" w:rsidRPr="00E03E12" w14:paraId="6AFA0DC4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10202AE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552DAF84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Orario di fine</w:t>
            </w:r>
          </w:p>
        </w:tc>
        <w:tc>
          <w:tcPr>
            <w:tcW w:w="2847" w:type="dxa"/>
            <w:vAlign w:val="center"/>
          </w:tcPr>
          <w:p w14:paraId="54B340C8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LN2.LD2.ODI2.ODF1</w:t>
            </w:r>
          </w:p>
        </w:tc>
        <w:tc>
          <w:tcPr>
            <w:tcW w:w="2847" w:type="dxa"/>
            <w:vAlign w:val="center"/>
          </w:tcPr>
          <w:p w14:paraId="7BC90CB9" w14:textId="77777777" w:rsidR="00FE2802" w:rsidRPr="00FE2802" w:rsidRDefault="008D75E7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11:00</w:t>
            </w:r>
          </w:p>
        </w:tc>
      </w:tr>
      <w:tr w:rsidR="00FE2802" w:rsidRPr="00E03E12" w14:paraId="76276266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5EEFC16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0C49906B" w14:textId="77777777" w:rsidR="00FE2802" w:rsidRPr="00F22283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Numero </w:t>
            </w:r>
            <w:r w:rsidR="00BC2F2A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Ore</w:t>
            </w:r>
          </w:p>
        </w:tc>
        <w:tc>
          <w:tcPr>
            <w:tcW w:w="2847" w:type="dxa"/>
            <w:vAlign w:val="center"/>
          </w:tcPr>
          <w:p w14:paraId="7D3603BA" w14:textId="77777777" w:rsidR="00FE2802" w:rsidRPr="00F22283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C39F2E1" w14:textId="77777777" w:rsidR="00FE2802" w:rsidRPr="00F22283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</w:p>
        </w:tc>
      </w:tr>
      <w:tr w:rsidR="00FE2802" w:rsidRPr="00E03E12" w14:paraId="7456C11A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FF6D9E4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1C11DCF7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Attività non inserita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FE2802" w:rsidRPr="00E03E12" w14:paraId="32CFF617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F3AE653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1A2DCF0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7002B468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’attività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l’orario di fine risulta essere precedente all’orario di inizio dell’attività.</w:t>
            </w:r>
          </w:p>
        </w:tc>
      </w:tr>
      <w:tr w:rsidR="00FE2802" w:rsidRPr="00E03E12" w14:paraId="6D041D04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209104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4F683D4A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E2802" w:rsidRPr="00E03E12" w14:paraId="1BF8CCE1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1DA1A30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372B8778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E2802" w:rsidRPr="00E03E12" w14:paraId="04349F04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2D895C0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39F5C190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240F90D9" w14:textId="77777777" w:rsidR="00FE2802" w:rsidRPr="00F3299E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71C5092F" w14:textId="77777777" w:rsidR="00FC37F3" w:rsidRDefault="00FC37F3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E2802" w:rsidRPr="008F2139" w14:paraId="23CE4900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EFE3AC6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6A218A94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AggiuntaAttivitàTirocinio_NumeroOreNonValido_5</w:t>
            </w:r>
          </w:p>
        </w:tc>
      </w:tr>
      <w:tr w:rsidR="00FE2802" w:rsidRPr="008F2139" w14:paraId="0E5D6897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BD35ACB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364EF6C3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GRT_1_5</w:t>
            </w:r>
          </w:p>
        </w:tc>
      </w:tr>
      <w:tr w:rsidR="00FE2802" w:rsidRPr="008F2139" w14:paraId="4140891A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08222DA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0B7FCF4E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RT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FE2802" w:rsidRPr="008F2139" w14:paraId="71031BF9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63D872E6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1BCD433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4425588E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67C329FC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452E96B1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2757DE97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E2802" w:rsidRPr="00E03E12" w14:paraId="6661CAF7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F55067C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1BE69399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Nome attività</w:t>
            </w:r>
          </w:p>
        </w:tc>
        <w:tc>
          <w:tcPr>
            <w:tcW w:w="2847" w:type="dxa"/>
            <w:vAlign w:val="center"/>
          </w:tcPr>
          <w:p w14:paraId="77B9122C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11FB07AA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Ricerca Materiale</w:t>
            </w:r>
          </w:p>
        </w:tc>
      </w:tr>
      <w:tr w:rsidR="00FE2802" w:rsidRPr="00E03E12" w14:paraId="11C4EB2A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0B44723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F19E8A6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 attività</w:t>
            </w:r>
          </w:p>
        </w:tc>
        <w:tc>
          <w:tcPr>
            <w:tcW w:w="2847" w:type="dxa"/>
            <w:vAlign w:val="center"/>
          </w:tcPr>
          <w:p w14:paraId="0FFF0778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5CE2DEE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Materiale relativo a task 1</w:t>
            </w:r>
          </w:p>
        </w:tc>
      </w:tr>
      <w:tr w:rsidR="00FE2802" w:rsidRPr="00E03E12" w14:paraId="2C609ADB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A7E6CB8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6F1DAD1A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d’inizio</w:t>
            </w:r>
          </w:p>
        </w:tc>
        <w:tc>
          <w:tcPr>
            <w:tcW w:w="2847" w:type="dxa"/>
            <w:vAlign w:val="center"/>
          </w:tcPr>
          <w:p w14:paraId="6086AB9D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LN2.LD2.ODI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297298E7" w14:textId="77777777" w:rsidR="00FE2802" w:rsidRPr="00FE2802" w:rsidRDefault="00B47160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12</w:t>
            </w:r>
            <w:r w:rsid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:00</w:t>
            </w:r>
          </w:p>
        </w:tc>
      </w:tr>
      <w:tr w:rsidR="00FE2802" w:rsidRPr="00E03E12" w14:paraId="445A38B6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11217B3C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C815EB3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di fine</w:t>
            </w:r>
          </w:p>
        </w:tc>
        <w:tc>
          <w:tcPr>
            <w:tcW w:w="2847" w:type="dxa"/>
            <w:vAlign w:val="center"/>
          </w:tcPr>
          <w:p w14:paraId="1A1AD1D2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LN2.LD2.ODI2.ODF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1F02222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="00B47160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:00</w:t>
            </w:r>
          </w:p>
        </w:tc>
      </w:tr>
      <w:tr w:rsidR="00FE2802" w:rsidRPr="00FE2802" w14:paraId="275A86C5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543E6719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790600C5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</w:pPr>
            <w:proofErr w:type="spellStart"/>
            <w:r w:rsidRPr="00FE2802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</w:rPr>
              <w:t>NumeroOre</w:t>
            </w:r>
            <w:proofErr w:type="spellEnd"/>
          </w:p>
        </w:tc>
        <w:tc>
          <w:tcPr>
            <w:tcW w:w="2847" w:type="dxa"/>
            <w:vAlign w:val="center"/>
          </w:tcPr>
          <w:p w14:paraId="76588BD6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  <w:lang w:val="en-US"/>
              </w:rPr>
            </w:pPr>
            <w:r w:rsidRPr="00FE2802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  <w:lang w:val="en-US"/>
              </w:rPr>
              <w:t>LN2.LD2.ODI</w:t>
            </w:r>
            <w:proofErr w:type="gramStart"/>
            <w:r w:rsidRPr="00FE2802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  <w:lang w:val="en-US"/>
              </w:rPr>
              <w:t>2.ODF2.NORE</w:t>
            </w:r>
            <w:proofErr w:type="gramEnd"/>
            <w:r w:rsidRPr="00FE2802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  <w:lang w:val="en-US"/>
              </w:rPr>
              <w:t>1</w:t>
            </w:r>
          </w:p>
        </w:tc>
        <w:tc>
          <w:tcPr>
            <w:tcW w:w="2847" w:type="dxa"/>
            <w:vAlign w:val="center"/>
          </w:tcPr>
          <w:p w14:paraId="3DF97DC3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  <w:lang w:val="en-US"/>
              </w:rPr>
            </w:pPr>
            <w:r w:rsidRPr="00FE2802">
              <w:rPr>
                <w:rFonts w:ascii="Garamond" w:eastAsia="MS Gothic" w:hAnsi="Garamond" w:cs="Times New Roman"/>
                <w:b/>
                <w:bCs/>
                <w:color w:val="4C483D" w:themeColor="text2"/>
                <w:szCs w:val="28"/>
                <w:lang w:val="en-US"/>
              </w:rPr>
              <w:t>20</w:t>
            </w:r>
          </w:p>
        </w:tc>
      </w:tr>
      <w:tr w:rsidR="00FE2802" w:rsidRPr="00E03E12" w14:paraId="4C19F402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6F100BE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76B6564E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Attività non inserita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FE2802" w:rsidRPr="00E03E12" w14:paraId="1A96FD4D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AB2CC5E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5856EB3E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198B931A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’attività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numero di ore non è corretto.</w:t>
            </w:r>
          </w:p>
        </w:tc>
      </w:tr>
      <w:tr w:rsidR="00FE2802" w:rsidRPr="00E03E12" w14:paraId="5F25A41C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D8036EF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2AC83F00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E2802" w:rsidRPr="00E03E12" w14:paraId="264780E3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4215C074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57850CC3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E2802" w:rsidRPr="00E03E12" w14:paraId="659A1B6B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0285B75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47496CEC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66E47645" w14:textId="77777777" w:rsidR="00FE2802" w:rsidRPr="00F3299E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641AB65B" w14:textId="77777777" w:rsidR="00FC37F3" w:rsidRDefault="00FC37F3" w:rsidP="00D01909"/>
    <w:tbl>
      <w:tblPr>
        <w:tblStyle w:val="Tabellafinanziaria"/>
        <w:tblpPr w:leftFromText="141" w:rightFromText="141" w:vertAnchor="text" w:horzAnchor="margin" w:tblpY="76"/>
        <w:tblW w:w="105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80" w:firstRow="0" w:lastRow="0" w:firstColumn="1" w:lastColumn="0" w:noHBand="0" w:noVBand="1"/>
      </w:tblPr>
      <w:tblGrid>
        <w:gridCol w:w="1980"/>
        <w:gridCol w:w="2846"/>
        <w:gridCol w:w="2847"/>
        <w:gridCol w:w="2847"/>
      </w:tblGrid>
      <w:tr w:rsidR="00FE2802" w:rsidRPr="008F2139" w14:paraId="730650CC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6FD29CC5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Nome test case</w:t>
            </w:r>
          </w:p>
        </w:tc>
        <w:tc>
          <w:tcPr>
            <w:tcW w:w="8540" w:type="dxa"/>
            <w:gridSpan w:val="3"/>
            <w:vAlign w:val="center"/>
          </w:tcPr>
          <w:p w14:paraId="7DD517FD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 w:val="16"/>
                <w:szCs w:val="16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AggiuntaAttivitàTirocinio_Successo_6</w:t>
            </w:r>
          </w:p>
        </w:tc>
      </w:tr>
      <w:tr w:rsidR="00FE2802" w:rsidRPr="008F2139" w14:paraId="3EFC668F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5456A71B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ID test case</w:t>
            </w:r>
          </w:p>
        </w:tc>
        <w:tc>
          <w:tcPr>
            <w:tcW w:w="8540" w:type="dxa"/>
            <w:gridSpan w:val="3"/>
            <w:vAlign w:val="center"/>
          </w:tcPr>
          <w:p w14:paraId="1B55A089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TC_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GRT_1_6</w:t>
            </w:r>
          </w:p>
        </w:tc>
      </w:tr>
      <w:tr w:rsidR="00FE2802" w:rsidRPr="008F2139" w14:paraId="53548A73" w14:textId="77777777" w:rsidTr="00B20F5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73F75E07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Funzionalità testate</w:t>
            </w:r>
          </w:p>
        </w:tc>
        <w:tc>
          <w:tcPr>
            <w:tcW w:w="8540" w:type="dxa"/>
            <w:gridSpan w:val="3"/>
            <w:vAlign w:val="center"/>
          </w:tcPr>
          <w:p w14:paraId="73DF29D3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RF_G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RT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_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</w:p>
        </w:tc>
      </w:tr>
      <w:tr w:rsidR="00FE2802" w:rsidRPr="008F2139" w14:paraId="77564746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24F4F"/>
            <w:vAlign w:val="center"/>
          </w:tcPr>
          <w:p w14:paraId="6D502EEC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38250913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degli input</w:t>
            </w:r>
          </w:p>
          <w:p w14:paraId="7FD9E2C2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shd w:val="clear" w:color="auto" w:fill="F24F4F" w:themeFill="accent1"/>
            <w:vAlign w:val="center"/>
          </w:tcPr>
          <w:p w14:paraId="64DD29E8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 w:rsidRPr="005F2460"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Input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39D85D2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Scelta</w:t>
            </w:r>
          </w:p>
        </w:tc>
        <w:tc>
          <w:tcPr>
            <w:tcW w:w="2847" w:type="dxa"/>
            <w:shd w:val="clear" w:color="auto" w:fill="F24F4F" w:themeFill="accent1"/>
            <w:vAlign w:val="center"/>
          </w:tcPr>
          <w:p w14:paraId="1D238948" w14:textId="77777777" w:rsidR="00FE2802" w:rsidRPr="005F2460" w:rsidRDefault="00FE2802" w:rsidP="00B20F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</w:pPr>
            <w:r>
              <w:rPr>
                <w:rFonts w:asciiTheme="majorHAnsi" w:eastAsia="MS Gothic" w:hAnsiTheme="majorHAnsi" w:cs="Times New Roman"/>
                <w:color w:val="FFFFFF" w:themeColor="background1"/>
                <w:sz w:val="16"/>
                <w:szCs w:val="28"/>
              </w:rPr>
              <w:t>Valore</w:t>
            </w:r>
          </w:p>
        </w:tc>
      </w:tr>
      <w:tr w:rsidR="00FE2802" w:rsidRPr="00E03E12" w14:paraId="2606D12F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43F94A81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DAC1D4A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Nome attività</w:t>
            </w:r>
          </w:p>
        </w:tc>
        <w:tc>
          <w:tcPr>
            <w:tcW w:w="2847" w:type="dxa"/>
            <w:vAlign w:val="center"/>
          </w:tcPr>
          <w:p w14:paraId="5EEC8556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LN1</w:t>
            </w:r>
          </w:p>
        </w:tc>
        <w:tc>
          <w:tcPr>
            <w:tcW w:w="2847" w:type="dxa"/>
            <w:vAlign w:val="center"/>
          </w:tcPr>
          <w:p w14:paraId="32C40BD6" w14:textId="77777777" w:rsidR="00FE2802" w:rsidRPr="001E00E7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bCs/>
                <w:color w:val="4C483D" w:themeColor="text2"/>
                <w:szCs w:val="28"/>
              </w:rPr>
              <w:t>Ricerca Materiale</w:t>
            </w:r>
          </w:p>
        </w:tc>
      </w:tr>
      <w:tr w:rsidR="00FE2802" w:rsidRPr="00E03E12" w14:paraId="6970C797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6E93B3A4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35F83EE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Descrizione attività</w:t>
            </w:r>
          </w:p>
        </w:tc>
        <w:tc>
          <w:tcPr>
            <w:tcW w:w="2847" w:type="dxa"/>
            <w:vAlign w:val="center"/>
          </w:tcPr>
          <w:p w14:paraId="725503EB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1E00E7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28452FF" w14:textId="77777777" w:rsidR="00FE2802" w:rsidRPr="001E00E7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Materiale relativo a task 1</w:t>
            </w:r>
          </w:p>
        </w:tc>
      </w:tr>
      <w:tr w:rsidR="00FE2802" w:rsidRPr="00E03E12" w14:paraId="0F89F388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6A5EC96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4671EC37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d’inizio</w:t>
            </w:r>
          </w:p>
        </w:tc>
        <w:tc>
          <w:tcPr>
            <w:tcW w:w="2847" w:type="dxa"/>
            <w:vAlign w:val="center"/>
          </w:tcPr>
          <w:p w14:paraId="1B7FDCE3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LN2.LD2.ODI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1349C151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="00B47160"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:00</w:t>
            </w:r>
          </w:p>
        </w:tc>
      </w:tr>
      <w:tr w:rsidR="00FE2802" w:rsidRPr="00E03E12" w14:paraId="13331755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3A50573D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372F86CB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Orario di fine</w:t>
            </w:r>
          </w:p>
        </w:tc>
        <w:tc>
          <w:tcPr>
            <w:tcW w:w="2847" w:type="dxa"/>
            <w:vAlign w:val="center"/>
          </w:tcPr>
          <w:p w14:paraId="3552E619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LN2.LD2.ODI2.ODF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48522A71" w14:textId="77777777" w:rsidR="00FE2802" w:rsidRPr="00FE2802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1</w:t>
            </w:r>
            <w:r w:rsidR="00B47160">
              <w:rPr>
                <w:rFonts w:ascii="Garamond" w:eastAsia="MS Gothic" w:hAnsi="Garamond" w:cs="Times New Roman"/>
                <w:color w:val="4C483D" w:themeColor="text2"/>
                <w:szCs w:val="28"/>
              </w:rPr>
              <w:t>3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:00</w:t>
            </w:r>
          </w:p>
        </w:tc>
      </w:tr>
      <w:tr w:rsidR="00FE2802" w:rsidRPr="00FE2802" w14:paraId="5CE3DC8D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24F4F"/>
            <w:vAlign w:val="center"/>
          </w:tcPr>
          <w:p w14:paraId="2A12C909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46" w:type="dxa"/>
            <w:vAlign w:val="center"/>
          </w:tcPr>
          <w:p w14:paraId="2DB717BE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proofErr w:type="spellStart"/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NumeroOre</w:t>
            </w:r>
            <w:proofErr w:type="spellEnd"/>
          </w:p>
        </w:tc>
        <w:tc>
          <w:tcPr>
            <w:tcW w:w="2847" w:type="dxa"/>
            <w:vAlign w:val="center"/>
          </w:tcPr>
          <w:p w14:paraId="641693B6" w14:textId="77777777" w:rsidR="00FE2802" w:rsidRPr="00FE2802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  <w:lang w:val="en-US"/>
              </w:rPr>
            </w:pPr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  <w:lang w:val="en-US"/>
              </w:rPr>
              <w:t>LN2.LD2.ODI</w:t>
            </w:r>
            <w:proofErr w:type="gramStart"/>
            <w:r w:rsidRPr="00FE2802">
              <w:rPr>
                <w:rFonts w:ascii="Garamond" w:eastAsia="MS Gothic" w:hAnsi="Garamond" w:cs="Times New Roman"/>
                <w:color w:val="4C483D" w:themeColor="text2"/>
                <w:szCs w:val="28"/>
                <w:lang w:val="en-US"/>
              </w:rPr>
              <w:t>2.ODF2.NORE</w:t>
            </w:r>
            <w:proofErr w:type="gramEnd"/>
            <w:r>
              <w:rPr>
                <w:rFonts w:ascii="Garamond" w:eastAsia="MS Gothic" w:hAnsi="Garamond" w:cs="Times New Roman"/>
                <w:color w:val="4C483D" w:themeColor="text2"/>
                <w:szCs w:val="28"/>
                <w:lang w:val="en-US"/>
              </w:rPr>
              <w:t>2</w:t>
            </w:r>
          </w:p>
        </w:tc>
        <w:tc>
          <w:tcPr>
            <w:tcW w:w="2847" w:type="dxa"/>
            <w:vAlign w:val="center"/>
          </w:tcPr>
          <w:p w14:paraId="512D9617" w14:textId="77777777" w:rsidR="00FE2802" w:rsidRPr="00FE2802" w:rsidRDefault="00B47160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  <w:lang w:val="en-US"/>
              </w:rPr>
            </w:pPr>
            <w:r>
              <w:rPr>
                <w:rFonts w:ascii="Garamond" w:eastAsia="MS Gothic" w:hAnsi="Garamond" w:cs="Times New Roman"/>
                <w:color w:val="4C483D" w:themeColor="text2"/>
                <w:szCs w:val="28"/>
                <w:lang w:val="en-US"/>
              </w:rPr>
              <w:t>1</w:t>
            </w:r>
            <w:r w:rsidR="00496B1F">
              <w:rPr>
                <w:rFonts w:ascii="Garamond" w:eastAsia="MS Gothic" w:hAnsi="Garamond" w:cs="Times New Roman"/>
                <w:color w:val="4C483D" w:themeColor="text2"/>
                <w:szCs w:val="28"/>
                <w:lang w:val="en-US"/>
              </w:rPr>
              <w:t>Succ</w:t>
            </w:r>
          </w:p>
        </w:tc>
      </w:tr>
      <w:tr w:rsidR="00FE2802" w:rsidRPr="00E03E12" w14:paraId="43D60041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C90F227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Oracolo</w:t>
            </w:r>
          </w:p>
        </w:tc>
        <w:tc>
          <w:tcPr>
            <w:tcW w:w="8540" w:type="dxa"/>
            <w:gridSpan w:val="3"/>
            <w:vAlign w:val="center"/>
          </w:tcPr>
          <w:p w14:paraId="4FA68F58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Il sistema mostra una notifica d’errore che riporta il messaggio “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Attività non inserita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”</w:t>
            </w:r>
          </w:p>
        </w:tc>
      </w:tr>
      <w:tr w:rsidR="00FE2802" w:rsidRPr="00E03E12" w14:paraId="3505AFAB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03D49CED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Specifica</w:t>
            </w:r>
          </w:p>
          <w:p w14:paraId="0E94E560" w14:textId="77777777" w:rsidR="00FE2802" w:rsidRPr="005F2460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dell’output</w:t>
            </w:r>
          </w:p>
        </w:tc>
        <w:tc>
          <w:tcPr>
            <w:tcW w:w="8540" w:type="dxa"/>
            <w:gridSpan w:val="3"/>
            <w:vAlign w:val="center"/>
          </w:tcPr>
          <w:p w14:paraId="01304CF9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’attività non 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dev’essere registrata poiché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 il numero di ore non è corretto.</w:t>
            </w:r>
          </w:p>
        </w:tc>
      </w:tr>
      <w:tr w:rsidR="00FE2802" w:rsidRPr="00E03E12" w14:paraId="008C1A0A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36310A57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Necessità ambientali</w:t>
            </w:r>
          </w:p>
        </w:tc>
        <w:tc>
          <w:tcPr>
            <w:tcW w:w="8540" w:type="dxa"/>
            <w:gridSpan w:val="3"/>
            <w:vAlign w:val="center"/>
          </w:tcPr>
          <w:p w14:paraId="12667B12" w14:textId="77777777" w:rsidR="00FE2802" w:rsidRPr="003215AC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L’esecuzione del test richie</w:t>
            </w:r>
            <w:r>
              <w:rPr>
                <w:rFonts w:ascii="Garamond" w:eastAsia="MS Gothic" w:hAnsi="Garamond" w:cs="Times New Roman"/>
                <w:color w:val="4C483D" w:themeColor="text2"/>
                <w:szCs w:val="28"/>
              </w:rPr>
              <w:t>d</w:t>
            </w: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e una macchina su cui siano installati e configurati correttamente Java, MySQL (come da manuale d’installazione) e </w:t>
            </w:r>
            <w:proofErr w:type="spellStart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TirocinioSmart</w:t>
            </w:r>
            <w:proofErr w:type="spellEnd"/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 xml:space="preserve">. </w:t>
            </w:r>
          </w:p>
        </w:tc>
      </w:tr>
      <w:tr w:rsidR="00FE2802" w:rsidRPr="00E03E12" w14:paraId="2899CDC4" w14:textId="77777777" w:rsidTr="00B20F5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19CFA376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Requisiti speciali</w:t>
            </w:r>
          </w:p>
        </w:tc>
        <w:tc>
          <w:tcPr>
            <w:tcW w:w="8540" w:type="dxa"/>
            <w:gridSpan w:val="3"/>
            <w:vAlign w:val="center"/>
          </w:tcPr>
          <w:p w14:paraId="4DBEB7B1" w14:textId="77777777" w:rsidR="00FE2802" w:rsidRPr="003215AC" w:rsidRDefault="00FE2802" w:rsidP="00B20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3215AC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  <w:tr w:rsidR="00FE2802" w:rsidRPr="00E03E12" w14:paraId="261BAFD3" w14:textId="77777777" w:rsidTr="00B20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4F4F"/>
            <w:vAlign w:val="center"/>
          </w:tcPr>
          <w:p w14:paraId="2F77ACE0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Dipendenze con</w:t>
            </w:r>
          </w:p>
          <w:p w14:paraId="1D2FCA98" w14:textId="77777777" w:rsidR="00FE2802" w:rsidRDefault="00FE2802" w:rsidP="00B20F52">
            <w:pPr>
              <w:jc w:val="center"/>
              <w:rPr>
                <w:rFonts w:eastAsia="MS Gothic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 xml:space="preserve">gli altri test </w:t>
            </w:r>
            <w:proofErr w:type="spellStart"/>
            <w:r>
              <w:rPr>
                <w:rFonts w:eastAsia="MS Gothic" w:cs="Times New Roman"/>
                <w:color w:val="FFFFFF" w:themeColor="background1"/>
                <w:sz w:val="16"/>
                <w:szCs w:val="16"/>
              </w:rPr>
              <w:t>cases</w:t>
            </w:r>
            <w:proofErr w:type="spellEnd"/>
          </w:p>
        </w:tc>
        <w:tc>
          <w:tcPr>
            <w:tcW w:w="8540" w:type="dxa"/>
            <w:gridSpan w:val="3"/>
            <w:vAlign w:val="center"/>
          </w:tcPr>
          <w:p w14:paraId="4D7BEC0E" w14:textId="77777777" w:rsidR="00FE2802" w:rsidRPr="00F3299E" w:rsidRDefault="00FE2802" w:rsidP="00B20F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MS Gothic" w:hAnsi="Garamond" w:cs="Times New Roman"/>
                <w:color w:val="4C483D" w:themeColor="text2"/>
                <w:szCs w:val="28"/>
              </w:rPr>
            </w:pPr>
            <w:r w:rsidRPr="00F3299E">
              <w:rPr>
                <w:rFonts w:ascii="Garamond" w:eastAsia="MS Gothic" w:hAnsi="Garamond" w:cs="Times New Roman"/>
                <w:color w:val="4C483D" w:themeColor="text2"/>
                <w:szCs w:val="28"/>
              </w:rPr>
              <w:t>N/A</w:t>
            </w:r>
          </w:p>
        </w:tc>
      </w:tr>
    </w:tbl>
    <w:p w14:paraId="0F350A39" w14:textId="77777777" w:rsidR="00FE2802" w:rsidRDefault="00FE2802" w:rsidP="00D01909"/>
    <w:p w14:paraId="00D5D4A6" w14:textId="77777777" w:rsidR="00EF4BE2" w:rsidRPr="00DA46B1" w:rsidRDefault="00EF4BE2" w:rsidP="00EF4BE2">
      <w:pPr>
        <w:pStyle w:val="Titolo1"/>
        <w:spacing w:line="276" w:lineRule="auto"/>
      </w:pPr>
      <w:bookmarkStart w:id="18" w:name="_Toc49766994"/>
      <w:r>
        <w:t>Glossario</w:t>
      </w:r>
      <w:bookmarkEnd w:id="8"/>
      <w:bookmarkEnd w:id="18"/>
    </w:p>
    <w:p w14:paraId="264B90AA" w14:textId="77777777" w:rsidR="00EF4BE2" w:rsidRPr="00EF4BE2" w:rsidRDefault="00EF4BE2" w:rsidP="00EF4BE2">
      <w:pPr>
        <w:autoSpaceDE w:val="0"/>
        <w:autoSpaceDN w:val="0"/>
        <w:adjustRightInd w:val="0"/>
        <w:spacing w:after="100" w:line="276" w:lineRule="auto"/>
        <w:rPr>
          <w:rFonts w:cs="Corbel"/>
          <w:color w:val="4C483D" w:themeColor="text2"/>
          <w:szCs w:val="24"/>
        </w:rPr>
      </w:pPr>
      <w:r w:rsidRPr="006A2C55">
        <w:rPr>
          <w:rFonts w:cs="Corbel"/>
          <w:b/>
          <w:color w:val="4C483D" w:themeColor="text2"/>
          <w:szCs w:val="24"/>
          <w:lang w:val="en-GB"/>
        </w:rPr>
        <w:t>Test Case Name:</w:t>
      </w:r>
      <w:r w:rsidRPr="006A2C55">
        <w:rPr>
          <w:rFonts w:cs="Corbel"/>
          <w:color w:val="4C483D" w:themeColor="text2"/>
          <w:szCs w:val="24"/>
          <w:lang w:val="en-GB"/>
        </w:rPr>
        <w:t xml:space="preserve"> Indica </w:t>
      </w:r>
      <w:proofErr w:type="spellStart"/>
      <w:r w:rsidRPr="006A2C55">
        <w:rPr>
          <w:rFonts w:cs="Corbel"/>
          <w:color w:val="4C483D" w:themeColor="text2"/>
          <w:szCs w:val="24"/>
          <w:lang w:val="en-GB"/>
        </w:rPr>
        <w:t>il</w:t>
      </w:r>
      <w:proofErr w:type="spellEnd"/>
      <w:r w:rsidRPr="006A2C55">
        <w:rPr>
          <w:rFonts w:cs="Corbel"/>
          <w:color w:val="4C483D" w:themeColor="text2"/>
          <w:szCs w:val="24"/>
          <w:lang w:val="en-GB"/>
        </w:rPr>
        <w:t xml:space="preserve"> </w:t>
      </w:r>
      <w:proofErr w:type="spellStart"/>
      <w:r w:rsidRPr="006A2C55">
        <w:rPr>
          <w:rFonts w:cs="Corbel"/>
          <w:color w:val="4C483D" w:themeColor="text2"/>
          <w:szCs w:val="24"/>
          <w:lang w:val="en-GB"/>
        </w:rPr>
        <w:t>nome</w:t>
      </w:r>
      <w:proofErr w:type="spellEnd"/>
      <w:r w:rsidRPr="006A2C55">
        <w:rPr>
          <w:rFonts w:cs="Corbel"/>
          <w:color w:val="4C483D" w:themeColor="text2"/>
          <w:szCs w:val="24"/>
          <w:lang w:val="en-GB"/>
        </w:rPr>
        <w:t xml:space="preserve"> del </w:t>
      </w:r>
      <w:r w:rsidRPr="00EF4BE2">
        <w:rPr>
          <w:rFonts w:cs="Corbel"/>
          <w:color w:val="4C483D" w:themeColor="text2"/>
          <w:szCs w:val="24"/>
          <w:lang w:val="en-GB"/>
        </w:rPr>
        <w:t xml:space="preserve">test case. </w:t>
      </w:r>
      <w:r>
        <w:rPr>
          <w:rFonts w:cs="Corbel"/>
          <w:color w:val="4C483D" w:themeColor="text2"/>
          <w:szCs w:val="24"/>
        </w:rPr>
        <w:t>L</w:t>
      </w:r>
      <w:r w:rsidRPr="00EF4BE2">
        <w:rPr>
          <w:rFonts w:cs="Corbel"/>
          <w:color w:val="4C483D" w:themeColor="text2"/>
          <w:szCs w:val="24"/>
        </w:rPr>
        <w:t xml:space="preserve">a convenzione </w:t>
      </w:r>
      <w:r>
        <w:rPr>
          <w:rFonts w:cs="Corbel"/>
          <w:color w:val="4C483D" w:themeColor="text2"/>
          <w:szCs w:val="24"/>
        </w:rPr>
        <w:t>adottata è &lt;funzionalità d testare&gt;</w:t>
      </w:r>
      <w:r w:rsidR="004331F6">
        <w:rPr>
          <w:rFonts w:cs="Corbel"/>
          <w:color w:val="4C483D" w:themeColor="text2"/>
          <w:szCs w:val="24"/>
        </w:rPr>
        <w:t>_&lt;caso di test&gt;_&lt;numero combinazione&gt;</w:t>
      </w:r>
    </w:p>
    <w:p w14:paraId="3BF9919E" w14:textId="77777777" w:rsidR="00EF4BE2" w:rsidRPr="00EF4BE2" w:rsidRDefault="00EF4BE2" w:rsidP="00EF4BE2">
      <w:pPr>
        <w:pStyle w:val="Default"/>
        <w:spacing w:after="100" w:line="276" w:lineRule="auto"/>
        <w:rPr>
          <w:rFonts w:asciiTheme="minorHAnsi" w:hAnsiTheme="minorHAnsi"/>
          <w:color w:val="4C483D" w:themeColor="text2"/>
        </w:rPr>
      </w:pPr>
      <w:r w:rsidRPr="00EF4BE2">
        <w:rPr>
          <w:rFonts w:asciiTheme="minorHAnsi" w:hAnsiTheme="minorHAnsi" w:cs="Corbel"/>
          <w:b/>
          <w:color w:val="4C483D" w:themeColor="text2"/>
        </w:rPr>
        <w:t>Test Case ID:</w:t>
      </w:r>
      <w:r w:rsidRPr="00EF4BE2">
        <w:rPr>
          <w:rFonts w:asciiTheme="minorHAnsi" w:hAnsiTheme="minorHAnsi" w:cs="Corbel"/>
          <w:color w:val="4C483D" w:themeColor="text2"/>
        </w:rPr>
        <w:t xml:space="preserve"> </w:t>
      </w:r>
      <w:r>
        <w:rPr>
          <w:rFonts w:asciiTheme="minorHAnsi" w:hAnsiTheme="minorHAnsi" w:cs="Corbel"/>
          <w:color w:val="4C483D" w:themeColor="text2"/>
        </w:rPr>
        <w:t>Rappresenta l’identificatore del caso di test. L</w:t>
      </w:r>
      <w:r w:rsidRPr="00EF4BE2">
        <w:rPr>
          <w:rFonts w:asciiTheme="minorHAnsi" w:hAnsiTheme="minorHAnsi" w:cs="Corbel"/>
          <w:color w:val="4C483D" w:themeColor="text2"/>
        </w:rPr>
        <w:t>a conven</w:t>
      </w:r>
      <w:r w:rsidR="004331F6">
        <w:rPr>
          <w:rFonts w:asciiTheme="minorHAnsi" w:hAnsiTheme="minorHAnsi" w:cs="Corbel"/>
          <w:color w:val="4C483D" w:themeColor="text2"/>
        </w:rPr>
        <w:t>zione è TC_[X</w:t>
      </w:r>
      <w:proofErr w:type="gramStart"/>
      <w:r w:rsidR="004331F6">
        <w:rPr>
          <w:rFonts w:asciiTheme="minorHAnsi" w:hAnsiTheme="minorHAnsi" w:cs="Corbel"/>
          <w:color w:val="4C483D" w:themeColor="text2"/>
        </w:rPr>
        <w:t>].[</w:t>
      </w:r>
      <w:proofErr w:type="gramEnd"/>
      <w:r w:rsidR="004331F6">
        <w:rPr>
          <w:rFonts w:asciiTheme="minorHAnsi" w:hAnsiTheme="minorHAnsi" w:cs="Corbel"/>
          <w:color w:val="4C483D" w:themeColor="text2"/>
        </w:rPr>
        <w:t>N]_[M], dove X è la sigla della gestione</w:t>
      </w:r>
      <w:r w:rsidRPr="00EF4BE2">
        <w:rPr>
          <w:rFonts w:asciiTheme="minorHAnsi" w:hAnsiTheme="minorHAnsi" w:cs="Corbel"/>
          <w:color w:val="4C483D" w:themeColor="text2"/>
        </w:rPr>
        <w:t xml:space="preserve"> (</w:t>
      </w:r>
      <w:r>
        <w:rPr>
          <w:rFonts w:asciiTheme="minorHAnsi" w:hAnsiTheme="minorHAnsi" w:cs="Corbel"/>
          <w:color w:val="4C483D" w:themeColor="text2"/>
        </w:rPr>
        <w:t>s</w:t>
      </w:r>
      <w:r w:rsidRPr="00EF4BE2">
        <w:rPr>
          <w:rFonts w:asciiTheme="minorHAnsi" w:hAnsiTheme="minorHAnsi" w:cs="Corbel"/>
          <w:color w:val="4C483D" w:themeColor="text2"/>
        </w:rPr>
        <w:t xml:space="preserve">tudenti, </w:t>
      </w:r>
      <w:r>
        <w:rPr>
          <w:rFonts w:asciiTheme="minorHAnsi" w:hAnsiTheme="minorHAnsi" w:cs="Corbel"/>
          <w:color w:val="4C483D" w:themeColor="text2"/>
        </w:rPr>
        <w:t>c</w:t>
      </w:r>
      <w:r w:rsidRPr="00EF4BE2">
        <w:rPr>
          <w:rFonts w:asciiTheme="minorHAnsi" w:hAnsiTheme="minorHAnsi" w:cs="Corbel"/>
          <w:color w:val="4C483D" w:themeColor="text2"/>
        </w:rPr>
        <w:t xml:space="preserve">onvenzioni, </w:t>
      </w:r>
      <w:r>
        <w:rPr>
          <w:rFonts w:asciiTheme="minorHAnsi" w:hAnsiTheme="minorHAnsi" w:cs="Corbel"/>
          <w:color w:val="4C483D" w:themeColor="text2"/>
        </w:rPr>
        <w:t>…</w:t>
      </w:r>
      <w:r w:rsidR="004331F6">
        <w:rPr>
          <w:rFonts w:asciiTheme="minorHAnsi" w:hAnsiTheme="minorHAnsi" w:cs="Corbel"/>
          <w:color w:val="4C483D" w:themeColor="text2"/>
        </w:rPr>
        <w:t xml:space="preserve">), N è il numero del caso di test </w:t>
      </w:r>
      <w:r w:rsidRPr="00EF4BE2">
        <w:rPr>
          <w:rFonts w:asciiTheme="minorHAnsi" w:hAnsiTheme="minorHAnsi" w:cs="Corbel"/>
          <w:color w:val="4C483D" w:themeColor="text2"/>
        </w:rPr>
        <w:t>e</w:t>
      </w:r>
      <w:r>
        <w:rPr>
          <w:rFonts w:asciiTheme="minorHAnsi" w:hAnsiTheme="minorHAnsi" w:cs="Corbel"/>
          <w:color w:val="4C483D" w:themeColor="text2"/>
        </w:rPr>
        <w:t>d</w:t>
      </w:r>
      <w:r w:rsidRPr="00EF4BE2">
        <w:rPr>
          <w:rFonts w:asciiTheme="minorHAnsi" w:hAnsiTheme="minorHAnsi" w:cs="Corbel"/>
          <w:color w:val="4C483D" w:themeColor="text2"/>
        </w:rPr>
        <w:t xml:space="preserve"> M è </w:t>
      </w:r>
      <w:r>
        <w:rPr>
          <w:rFonts w:asciiTheme="minorHAnsi" w:hAnsiTheme="minorHAnsi" w:cs="Corbel"/>
          <w:color w:val="4C483D" w:themeColor="text2"/>
        </w:rPr>
        <w:t>un</w:t>
      </w:r>
      <w:r w:rsidRPr="00EF4BE2">
        <w:rPr>
          <w:rFonts w:asciiTheme="minorHAnsi" w:hAnsiTheme="minorHAnsi" w:cs="Corbel"/>
          <w:color w:val="4C483D" w:themeColor="text2"/>
        </w:rPr>
        <w:t xml:space="preserve"> nume</w:t>
      </w:r>
      <w:r>
        <w:rPr>
          <w:rFonts w:asciiTheme="minorHAnsi" w:hAnsiTheme="minorHAnsi" w:cs="Corbel"/>
          <w:color w:val="4C483D" w:themeColor="text2"/>
        </w:rPr>
        <w:t>ro progressivo in funzione di N</w:t>
      </w:r>
      <w:r w:rsidR="004331F6">
        <w:rPr>
          <w:rFonts w:asciiTheme="minorHAnsi" w:hAnsiTheme="minorHAnsi" w:cs="Corbel"/>
          <w:color w:val="4C483D" w:themeColor="text2"/>
        </w:rPr>
        <w:t xml:space="preserve"> che varia a seconda della combinazione scelta</w:t>
      </w:r>
    </w:p>
    <w:p w14:paraId="705420CA" w14:textId="77777777" w:rsidR="00EF4BE2" w:rsidRPr="00EF4BE2" w:rsidRDefault="004331F6" w:rsidP="00EF4BE2">
      <w:pPr>
        <w:pStyle w:val="Default"/>
        <w:spacing w:after="100" w:line="276" w:lineRule="auto"/>
        <w:rPr>
          <w:rFonts w:asciiTheme="minorHAnsi" w:hAnsiTheme="minorHAnsi"/>
          <w:color w:val="4C483D" w:themeColor="text2"/>
        </w:rPr>
      </w:pPr>
      <w:r>
        <w:rPr>
          <w:rFonts w:asciiTheme="minorHAnsi" w:hAnsiTheme="minorHAnsi" w:cs="Corbel"/>
          <w:b/>
          <w:color w:val="4C483D" w:themeColor="text2"/>
        </w:rPr>
        <w:t>Funzionalità testate</w:t>
      </w:r>
      <w:r w:rsidR="00EF4BE2" w:rsidRPr="00EF4BE2">
        <w:rPr>
          <w:rFonts w:asciiTheme="minorHAnsi" w:hAnsiTheme="minorHAnsi" w:cs="Corbel"/>
          <w:b/>
          <w:color w:val="4C483D" w:themeColor="text2"/>
        </w:rPr>
        <w:t>:</w:t>
      </w:r>
      <w:r w:rsidR="00EF4BE2" w:rsidRPr="00EF4BE2">
        <w:rPr>
          <w:rFonts w:asciiTheme="minorHAnsi" w:hAnsiTheme="minorHAnsi" w:cs="Corbel"/>
          <w:color w:val="4C483D" w:themeColor="text2"/>
        </w:rPr>
        <w:t xml:space="preserve"> </w:t>
      </w:r>
      <w:r w:rsidR="00EF4BE2">
        <w:rPr>
          <w:rFonts w:asciiTheme="minorHAnsi" w:hAnsiTheme="minorHAnsi" w:cs="Corbel"/>
          <w:color w:val="4C483D" w:themeColor="text2"/>
        </w:rPr>
        <w:t>Indica</w:t>
      </w:r>
      <w:r w:rsidR="00EF4BE2" w:rsidRPr="00EF4BE2">
        <w:rPr>
          <w:rFonts w:asciiTheme="minorHAnsi" w:hAnsiTheme="minorHAnsi" w:cs="Corbel"/>
          <w:color w:val="4C483D" w:themeColor="text2"/>
        </w:rPr>
        <w:t xml:space="preserve"> l’item (requisito</w:t>
      </w:r>
      <w:r w:rsidR="00EF4BE2">
        <w:rPr>
          <w:rFonts w:asciiTheme="minorHAnsi" w:hAnsiTheme="minorHAnsi" w:cs="Corbel"/>
          <w:color w:val="4C483D" w:themeColor="text2"/>
        </w:rPr>
        <w:t xml:space="preserve"> o</w:t>
      </w:r>
      <w:r w:rsidR="00EF4BE2" w:rsidRPr="00EF4BE2">
        <w:rPr>
          <w:rFonts w:asciiTheme="minorHAnsi" w:hAnsiTheme="minorHAnsi" w:cs="Corbel"/>
          <w:color w:val="4C483D" w:themeColor="text2"/>
        </w:rPr>
        <w:t xml:space="preserve"> funzionalità) a cui il test case fa riferimento</w:t>
      </w:r>
    </w:p>
    <w:p w14:paraId="667AEB5A" w14:textId="77777777" w:rsidR="00EF4BE2" w:rsidRPr="00EF4BE2" w:rsidRDefault="00EF4BE2" w:rsidP="00EF4BE2">
      <w:pPr>
        <w:autoSpaceDE w:val="0"/>
        <w:autoSpaceDN w:val="0"/>
        <w:adjustRightInd w:val="0"/>
        <w:spacing w:after="0" w:line="276" w:lineRule="auto"/>
        <w:rPr>
          <w:rFonts w:cs="Corbel"/>
          <w:color w:val="4C483D" w:themeColor="text2"/>
          <w:szCs w:val="24"/>
        </w:rPr>
      </w:pPr>
      <w:r w:rsidRPr="00EF4BE2">
        <w:rPr>
          <w:rFonts w:cs="Corbel"/>
          <w:b/>
          <w:color w:val="4C483D" w:themeColor="text2"/>
          <w:szCs w:val="24"/>
        </w:rPr>
        <w:t>Oracolo:</w:t>
      </w:r>
      <w:r w:rsidRPr="00EF4BE2">
        <w:rPr>
          <w:rFonts w:cs="Corbel"/>
          <w:color w:val="4C483D" w:themeColor="text2"/>
          <w:szCs w:val="24"/>
        </w:rPr>
        <w:t xml:space="preserve"> </w:t>
      </w:r>
      <w:r>
        <w:rPr>
          <w:rFonts w:cs="Corbel"/>
          <w:color w:val="4C483D" w:themeColor="text2"/>
          <w:szCs w:val="24"/>
        </w:rPr>
        <w:t>Rappresenta</w:t>
      </w:r>
      <w:r w:rsidRPr="00EF4BE2">
        <w:rPr>
          <w:rFonts w:cs="Corbel"/>
          <w:color w:val="4C483D" w:themeColor="text2"/>
          <w:szCs w:val="24"/>
        </w:rPr>
        <w:t xml:space="preserve"> </w:t>
      </w:r>
      <w:r>
        <w:rPr>
          <w:rFonts w:cs="Corbel"/>
          <w:color w:val="4C483D" w:themeColor="text2"/>
          <w:szCs w:val="24"/>
        </w:rPr>
        <w:t>lo stato finale del caso di test</w:t>
      </w:r>
      <w:r w:rsidRPr="00EF4BE2">
        <w:rPr>
          <w:rFonts w:cs="Corbel"/>
          <w:color w:val="4C483D" w:themeColor="text2"/>
          <w:szCs w:val="24"/>
        </w:rPr>
        <w:t>.</w:t>
      </w:r>
    </w:p>
    <w:p w14:paraId="14A3D335" w14:textId="77777777" w:rsidR="00EF4BE2" w:rsidRDefault="00EF4BE2" w:rsidP="00F9770F"/>
    <w:p w14:paraId="6BEA673A" w14:textId="77777777" w:rsidR="008A0CC1" w:rsidRDefault="008A0CC1" w:rsidP="00F9770F"/>
    <w:p w14:paraId="1A870725" w14:textId="77777777" w:rsidR="008A0CC1" w:rsidRPr="00F03973" w:rsidRDefault="008A0CC1" w:rsidP="00F9770F"/>
    <w:sectPr w:rsidR="008A0CC1" w:rsidRPr="00F03973" w:rsidSect="00EF4BE2">
      <w:footerReference w:type="default" r:id="rId11"/>
      <w:pgSz w:w="11907" w:h="16839" w:code="1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6513" w14:textId="77777777" w:rsidR="0057085F" w:rsidRDefault="0057085F">
      <w:pPr>
        <w:spacing w:after="0" w:line="240" w:lineRule="auto"/>
      </w:pPr>
      <w:r>
        <w:separator/>
      </w:r>
    </w:p>
  </w:endnote>
  <w:endnote w:type="continuationSeparator" w:id="0">
    <w:p w14:paraId="30F00076" w14:textId="77777777" w:rsidR="0057085F" w:rsidRDefault="0057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81E65" w14:textId="77777777" w:rsidR="00B20F52" w:rsidRPr="0026167D" w:rsidRDefault="00B20F52">
    <w:pPr>
      <w:pStyle w:val="Pidipagina"/>
    </w:pPr>
    <w: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88577" w14:textId="77777777" w:rsidR="0057085F" w:rsidRDefault="0057085F">
      <w:pPr>
        <w:spacing w:after="0" w:line="240" w:lineRule="auto"/>
      </w:pPr>
      <w:r>
        <w:separator/>
      </w:r>
    </w:p>
  </w:footnote>
  <w:footnote w:type="continuationSeparator" w:id="0">
    <w:p w14:paraId="5711DE64" w14:textId="77777777" w:rsidR="0057085F" w:rsidRDefault="00570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D20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E28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0269A"/>
    <w:multiLevelType w:val="hybridMultilevel"/>
    <w:tmpl w:val="4AEEE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D7C16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5198E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A160A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A3303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D5DAA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7177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860E2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063B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E441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3105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13C9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7074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17037CC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505F9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4B504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E22711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AA2B31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721D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54B7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D7C2E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241924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825DC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74A3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07EA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05227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360C3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0051A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8B392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EB4DE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7B3648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6707B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A9126D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A10DEC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3151A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B455E2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1E28CD"/>
    <w:multiLevelType w:val="hybridMultilevel"/>
    <w:tmpl w:val="1A8CED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E56C24"/>
    <w:multiLevelType w:val="multilevel"/>
    <w:tmpl w:val="1C506B86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1C3B8D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FA2167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86EB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44009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CF32B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F373D5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B94F1C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34249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724F5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D56A66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E30BE3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D35D22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270799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E31263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3C0E51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A77B64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24768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7F1B52"/>
    <w:multiLevelType w:val="multilevel"/>
    <w:tmpl w:val="02A6D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0" w15:restartNumberingAfterBreak="0">
    <w:nsid w:val="6D4F364D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4F76CA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60327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EE7C80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D703BC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81467E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959BF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1C6AC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2F1FBD"/>
    <w:multiLevelType w:val="hybridMultilevel"/>
    <w:tmpl w:val="6CA21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BC5E32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646C4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224EA5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5C744D"/>
    <w:multiLevelType w:val="multilevel"/>
    <w:tmpl w:val="73E6D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3" w15:restartNumberingAfterBreak="0">
    <w:nsid w:val="7E0E4464"/>
    <w:multiLevelType w:val="hybridMultilevel"/>
    <w:tmpl w:val="42449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3E36D9"/>
    <w:multiLevelType w:val="hybridMultilevel"/>
    <w:tmpl w:val="94D89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9A18F6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5"/>
  </w:num>
  <w:num w:numId="3">
    <w:abstractNumId w:val="41"/>
  </w:num>
  <w:num w:numId="4">
    <w:abstractNumId w:val="39"/>
  </w:num>
  <w:num w:numId="5">
    <w:abstractNumId w:val="68"/>
  </w:num>
  <w:num w:numId="6">
    <w:abstractNumId w:val="24"/>
  </w:num>
  <w:num w:numId="7">
    <w:abstractNumId w:val="19"/>
  </w:num>
  <w:num w:numId="8">
    <w:abstractNumId w:val="69"/>
  </w:num>
  <w:num w:numId="9">
    <w:abstractNumId w:val="70"/>
  </w:num>
  <w:num w:numId="10">
    <w:abstractNumId w:val="25"/>
  </w:num>
  <w:num w:numId="11">
    <w:abstractNumId w:val="23"/>
  </w:num>
  <w:num w:numId="12">
    <w:abstractNumId w:val="28"/>
  </w:num>
  <w:num w:numId="13">
    <w:abstractNumId w:val="50"/>
  </w:num>
  <w:num w:numId="14">
    <w:abstractNumId w:val="14"/>
  </w:num>
  <w:num w:numId="15">
    <w:abstractNumId w:val="42"/>
  </w:num>
  <w:num w:numId="16">
    <w:abstractNumId w:val="38"/>
  </w:num>
  <w:num w:numId="17">
    <w:abstractNumId w:val="10"/>
  </w:num>
  <w:num w:numId="18">
    <w:abstractNumId w:val="7"/>
  </w:num>
  <w:num w:numId="19">
    <w:abstractNumId w:val="5"/>
  </w:num>
  <w:num w:numId="20">
    <w:abstractNumId w:val="30"/>
  </w:num>
  <w:num w:numId="21">
    <w:abstractNumId w:val="3"/>
  </w:num>
  <w:num w:numId="22">
    <w:abstractNumId w:val="34"/>
  </w:num>
  <w:num w:numId="23">
    <w:abstractNumId w:val="44"/>
  </w:num>
  <w:num w:numId="24">
    <w:abstractNumId w:val="74"/>
  </w:num>
  <w:num w:numId="25">
    <w:abstractNumId w:val="64"/>
  </w:num>
  <w:num w:numId="26">
    <w:abstractNumId w:val="1"/>
  </w:num>
  <w:num w:numId="27">
    <w:abstractNumId w:val="53"/>
  </w:num>
  <w:num w:numId="28">
    <w:abstractNumId w:val="27"/>
  </w:num>
  <w:num w:numId="29">
    <w:abstractNumId w:val="45"/>
  </w:num>
  <w:num w:numId="30">
    <w:abstractNumId w:val="26"/>
  </w:num>
  <w:num w:numId="31">
    <w:abstractNumId w:val="61"/>
  </w:num>
  <w:num w:numId="32">
    <w:abstractNumId w:val="66"/>
  </w:num>
  <w:num w:numId="33">
    <w:abstractNumId w:val="47"/>
  </w:num>
  <w:num w:numId="34">
    <w:abstractNumId w:val="43"/>
  </w:num>
  <w:num w:numId="35">
    <w:abstractNumId w:val="12"/>
  </w:num>
  <w:num w:numId="36">
    <w:abstractNumId w:val="63"/>
  </w:num>
  <w:num w:numId="37">
    <w:abstractNumId w:val="6"/>
  </w:num>
  <w:num w:numId="38">
    <w:abstractNumId w:val="8"/>
  </w:num>
  <w:num w:numId="39">
    <w:abstractNumId w:val="37"/>
  </w:num>
  <w:num w:numId="40">
    <w:abstractNumId w:val="48"/>
  </w:num>
  <w:num w:numId="41">
    <w:abstractNumId w:val="32"/>
  </w:num>
  <w:num w:numId="42">
    <w:abstractNumId w:val="52"/>
  </w:num>
  <w:num w:numId="43">
    <w:abstractNumId w:val="31"/>
  </w:num>
  <w:num w:numId="44">
    <w:abstractNumId w:val="60"/>
  </w:num>
  <w:num w:numId="45">
    <w:abstractNumId w:val="62"/>
  </w:num>
  <w:num w:numId="46">
    <w:abstractNumId w:val="22"/>
  </w:num>
  <w:num w:numId="47">
    <w:abstractNumId w:val="67"/>
  </w:num>
  <w:num w:numId="48">
    <w:abstractNumId w:val="0"/>
  </w:num>
  <w:num w:numId="49">
    <w:abstractNumId w:val="9"/>
  </w:num>
  <w:num w:numId="50">
    <w:abstractNumId w:val="16"/>
  </w:num>
  <w:num w:numId="51">
    <w:abstractNumId w:val="65"/>
  </w:num>
  <w:num w:numId="52">
    <w:abstractNumId w:val="55"/>
  </w:num>
  <w:num w:numId="53">
    <w:abstractNumId w:val="13"/>
  </w:num>
  <w:num w:numId="54">
    <w:abstractNumId w:val="56"/>
  </w:num>
  <w:num w:numId="55">
    <w:abstractNumId w:val="51"/>
  </w:num>
  <w:num w:numId="56">
    <w:abstractNumId w:val="18"/>
  </w:num>
  <w:num w:numId="57">
    <w:abstractNumId w:val="11"/>
  </w:num>
  <w:num w:numId="58">
    <w:abstractNumId w:val="54"/>
  </w:num>
  <w:num w:numId="59">
    <w:abstractNumId w:val="72"/>
  </w:num>
  <w:num w:numId="60">
    <w:abstractNumId w:val="58"/>
  </w:num>
  <w:num w:numId="61">
    <w:abstractNumId w:val="57"/>
  </w:num>
  <w:num w:numId="62">
    <w:abstractNumId w:val="75"/>
  </w:num>
  <w:num w:numId="63">
    <w:abstractNumId w:val="35"/>
  </w:num>
  <w:num w:numId="64">
    <w:abstractNumId w:val="17"/>
  </w:num>
  <w:num w:numId="65">
    <w:abstractNumId w:val="59"/>
  </w:num>
  <w:num w:numId="66">
    <w:abstractNumId w:val="46"/>
  </w:num>
  <w:num w:numId="67">
    <w:abstractNumId w:val="36"/>
  </w:num>
  <w:num w:numId="68">
    <w:abstractNumId w:val="29"/>
  </w:num>
  <w:num w:numId="69">
    <w:abstractNumId w:val="49"/>
  </w:num>
  <w:num w:numId="70">
    <w:abstractNumId w:val="33"/>
  </w:num>
  <w:num w:numId="71">
    <w:abstractNumId w:val="21"/>
  </w:num>
  <w:num w:numId="72">
    <w:abstractNumId w:val="2"/>
  </w:num>
  <w:num w:numId="73">
    <w:abstractNumId w:val="20"/>
  </w:num>
  <w:num w:numId="74">
    <w:abstractNumId w:val="4"/>
  </w:num>
  <w:num w:numId="75">
    <w:abstractNumId w:val="71"/>
  </w:num>
  <w:num w:numId="76">
    <w:abstractNumId w:val="7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10DAF"/>
    <w:rsid w:val="000211C1"/>
    <w:rsid w:val="00032A91"/>
    <w:rsid w:val="00036F26"/>
    <w:rsid w:val="0004519A"/>
    <w:rsid w:val="000514F8"/>
    <w:rsid w:val="00066C34"/>
    <w:rsid w:val="00070E21"/>
    <w:rsid w:val="00072BEC"/>
    <w:rsid w:val="00072E55"/>
    <w:rsid w:val="00074C8B"/>
    <w:rsid w:val="000750EF"/>
    <w:rsid w:val="000847EC"/>
    <w:rsid w:val="0009186C"/>
    <w:rsid w:val="0009726A"/>
    <w:rsid w:val="000A2683"/>
    <w:rsid w:val="000A2BB6"/>
    <w:rsid w:val="000A573B"/>
    <w:rsid w:val="000B0AA9"/>
    <w:rsid w:val="000B199E"/>
    <w:rsid w:val="000C1120"/>
    <w:rsid w:val="000C6A32"/>
    <w:rsid w:val="000C77A6"/>
    <w:rsid w:val="000C7B85"/>
    <w:rsid w:val="000D086D"/>
    <w:rsid w:val="000D6C2D"/>
    <w:rsid w:val="000E07C3"/>
    <w:rsid w:val="000E288C"/>
    <w:rsid w:val="000F5435"/>
    <w:rsid w:val="00107BD7"/>
    <w:rsid w:val="001108CF"/>
    <w:rsid w:val="00111897"/>
    <w:rsid w:val="0011272D"/>
    <w:rsid w:val="001131D0"/>
    <w:rsid w:val="001369EB"/>
    <w:rsid w:val="00136C8D"/>
    <w:rsid w:val="00143B49"/>
    <w:rsid w:val="001529B1"/>
    <w:rsid w:val="00153A27"/>
    <w:rsid w:val="0016592A"/>
    <w:rsid w:val="00172496"/>
    <w:rsid w:val="00175879"/>
    <w:rsid w:val="00177A76"/>
    <w:rsid w:val="00195321"/>
    <w:rsid w:val="001A1EC4"/>
    <w:rsid w:val="001A77B9"/>
    <w:rsid w:val="001B4905"/>
    <w:rsid w:val="001B7DC8"/>
    <w:rsid w:val="001C63C2"/>
    <w:rsid w:val="001E00E7"/>
    <w:rsid w:val="001E2D39"/>
    <w:rsid w:val="001E373A"/>
    <w:rsid w:val="001E37C2"/>
    <w:rsid w:val="001E7AF0"/>
    <w:rsid w:val="001F36A5"/>
    <w:rsid w:val="001F706E"/>
    <w:rsid w:val="002124F1"/>
    <w:rsid w:val="00212B72"/>
    <w:rsid w:val="00214844"/>
    <w:rsid w:val="0022041F"/>
    <w:rsid w:val="00221214"/>
    <w:rsid w:val="00235859"/>
    <w:rsid w:val="00240C03"/>
    <w:rsid w:val="00243F9B"/>
    <w:rsid w:val="002451C3"/>
    <w:rsid w:val="00251997"/>
    <w:rsid w:val="0026167D"/>
    <w:rsid w:val="002638D1"/>
    <w:rsid w:val="002644E7"/>
    <w:rsid w:val="00266BE4"/>
    <w:rsid w:val="002A1B90"/>
    <w:rsid w:val="002A3A74"/>
    <w:rsid w:val="002A5044"/>
    <w:rsid w:val="002A5DBC"/>
    <w:rsid w:val="002A6A5D"/>
    <w:rsid w:val="002A7F4F"/>
    <w:rsid w:val="002B1707"/>
    <w:rsid w:val="002B42D2"/>
    <w:rsid w:val="002C0CCA"/>
    <w:rsid w:val="002C5716"/>
    <w:rsid w:val="002D2027"/>
    <w:rsid w:val="002D4827"/>
    <w:rsid w:val="002D4921"/>
    <w:rsid w:val="002E3AC7"/>
    <w:rsid w:val="002F3264"/>
    <w:rsid w:val="002F69D2"/>
    <w:rsid w:val="002F7F31"/>
    <w:rsid w:val="00305041"/>
    <w:rsid w:val="00311E97"/>
    <w:rsid w:val="00313AC4"/>
    <w:rsid w:val="003147BB"/>
    <w:rsid w:val="00315667"/>
    <w:rsid w:val="003215AC"/>
    <w:rsid w:val="0033156B"/>
    <w:rsid w:val="00332C93"/>
    <w:rsid w:val="0034002F"/>
    <w:rsid w:val="00343AB4"/>
    <w:rsid w:val="003440C3"/>
    <w:rsid w:val="0035066A"/>
    <w:rsid w:val="00351F8B"/>
    <w:rsid w:val="00357EA4"/>
    <w:rsid w:val="0036154E"/>
    <w:rsid w:val="003632E2"/>
    <w:rsid w:val="00365A06"/>
    <w:rsid w:val="00383B03"/>
    <w:rsid w:val="003915F6"/>
    <w:rsid w:val="003A414E"/>
    <w:rsid w:val="003B4B87"/>
    <w:rsid w:val="003C7B47"/>
    <w:rsid w:val="003D2FB9"/>
    <w:rsid w:val="003D431A"/>
    <w:rsid w:val="003E59E6"/>
    <w:rsid w:val="0040087C"/>
    <w:rsid w:val="00411245"/>
    <w:rsid w:val="00421453"/>
    <w:rsid w:val="004310EF"/>
    <w:rsid w:val="004331F6"/>
    <w:rsid w:val="0043445A"/>
    <w:rsid w:val="00435A05"/>
    <w:rsid w:val="00447C65"/>
    <w:rsid w:val="00447DBF"/>
    <w:rsid w:val="00451FB3"/>
    <w:rsid w:val="00453D63"/>
    <w:rsid w:val="00462CA1"/>
    <w:rsid w:val="00491E10"/>
    <w:rsid w:val="00496B1F"/>
    <w:rsid w:val="00497BD0"/>
    <w:rsid w:val="004A29E6"/>
    <w:rsid w:val="004C30F6"/>
    <w:rsid w:val="004C3EF1"/>
    <w:rsid w:val="004C5BF0"/>
    <w:rsid w:val="004D0BA2"/>
    <w:rsid w:val="004D0D81"/>
    <w:rsid w:val="004D3AFE"/>
    <w:rsid w:val="004F6C32"/>
    <w:rsid w:val="00504BB7"/>
    <w:rsid w:val="005152C2"/>
    <w:rsid w:val="00516DBA"/>
    <w:rsid w:val="005260C8"/>
    <w:rsid w:val="005328DE"/>
    <w:rsid w:val="00543756"/>
    <w:rsid w:val="00543F85"/>
    <w:rsid w:val="00545EE8"/>
    <w:rsid w:val="00565C86"/>
    <w:rsid w:val="0057085F"/>
    <w:rsid w:val="00576226"/>
    <w:rsid w:val="005765E9"/>
    <w:rsid w:val="00584F42"/>
    <w:rsid w:val="005865B9"/>
    <w:rsid w:val="00593C2B"/>
    <w:rsid w:val="00597156"/>
    <w:rsid w:val="005A378A"/>
    <w:rsid w:val="005B4A06"/>
    <w:rsid w:val="005D67B3"/>
    <w:rsid w:val="005F1EFF"/>
    <w:rsid w:val="005F21E3"/>
    <w:rsid w:val="005F2460"/>
    <w:rsid w:val="00602FAC"/>
    <w:rsid w:val="006173E9"/>
    <w:rsid w:val="00625AD6"/>
    <w:rsid w:val="0063080D"/>
    <w:rsid w:val="00631B1F"/>
    <w:rsid w:val="0065379A"/>
    <w:rsid w:val="00654360"/>
    <w:rsid w:val="006751EC"/>
    <w:rsid w:val="00680181"/>
    <w:rsid w:val="00682D30"/>
    <w:rsid w:val="006A2C55"/>
    <w:rsid w:val="006B4A8D"/>
    <w:rsid w:val="006B7292"/>
    <w:rsid w:val="006B793F"/>
    <w:rsid w:val="006E54BF"/>
    <w:rsid w:val="006F12E5"/>
    <w:rsid w:val="007067A4"/>
    <w:rsid w:val="00706A28"/>
    <w:rsid w:val="007212C8"/>
    <w:rsid w:val="00724AD5"/>
    <w:rsid w:val="00734922"/>
    <w:rsid w:val="00741929"/>
    <w:rsid w:val="0075032D"/>
    <w:rsid w:val="00752606"/>
    <w:rsid w:val="00760664"/>
    <w:rsid w:val="00762D42"/>
    <w:rsid w:val="0076479B"/>
    <w:rsid w:val="007658AC"/>
    <w:rsid w:val="00771245"/>
    <w:rsid w:val="00773D5D"/>
    <w:rsid w:val="00782976"/>
    <w:rsid w:val="00794CAD"/>
    <w:rsid w:val="007A52BA"/>
    <w:rsid w:val="007B22EF"/>
    <w:rsid w:val="007B600F"/>
    <w:rsid w:val="007C37A6"/>
    <w:rsid w:val="007C642A"/>
    <w:rsid w:val="007D4AC7"/>
    <w:rsid w:val="007D5B8E"/>
    <w:rsid w:val="007D5C6E"/>
    <w:rsid w:val="007D73E7"/>
    <w:rsid w:val="007E522B"/>
    <w:rsid w:val="007F22B4"/>
    <w:rsid w:val="007F54B3"/>
    <w:rsid w:val="00803A6E"/>
    <w:rsid w:val="00833399"/>
    <w:rsid w:val="00834630"/>
    <w:rsid w:val="008402D4"/>
    <w:rsid w:val="00850082"/>
    <w:rsid w:val="00851364"/>
    <w:rsid w:val="00851C10"/>
    <w:rsid w:val="00854CF6"/>
    <w:rsid w:val="00860D05"/>
    <w:rsid w:val="00866328"/>
    <w:rsid w:val="008666F2"/>
    <w:rsid w:val="0087310B"/>
    <w:rsid w:val="00892D91"/>
    <w:rsid w:val="0089534A"/>
    <w:rsid w:val="008A0CC1"/>
    <w:rsid w:val="008B09AE"/>
    <w:rsid w:val="008B1081"/>
    <w:rsid w:val="008B5A1C"/>
    <w:rsid w:val="008C5087"/>
    <w:rsid w:val="008D75E7"/>
    <w:rsid w:val="008F20E8"/>
    <w:rsid w:val="008F4FE6"/>
    <w:rsid w:val="009034D3"/>
    <w:rsid w:val="00907AA6"/>
    <w:rsid w:val="00910CB4"/>
    <w:rsid w:val="00914709"/>
    <w:rsid w:val="009148B8"/>
    <w:rsid w:val="0092409F"/>
    <w:rsid w:val="009331E9"/>
    <w:rsid w:val="00946676"/>
    <w:rsid w:val="00954F56"/>
    <w:rsid w:val="009649E5"/>
    <w:rsid w:val="00970098"/>
    <w:rsid w:val="0097705F"/>
    <w:rsid w:val="00990012"/>
    <w:rsid w:val="009939CE"/>
    <w:rsid w:val="009B0B10"/>
    <w:rsid w:val="009B6E03"/>
    <w:rsid w:val="009B7893"/>
    <w:rsid w:val="009C231F"/>
    <w:rsid w:val="009D7923"/>
    <w:rsid w:val="009F5A92"/>
    <w:rsid w:val="009F6D1F"/>
    <w:rsid w:val="00A0309C"/>
    <w:rsid w:val="00A05B6D"/>
    <w:rsid w:val="00A06C17"/>
    <w:rsid w:val="00A06EB8"/>
    <w:rsid w:val="00A22731"/>
    <w:rsid w:val="00A36E31"/>
    <w:rsid w:val="00A40DC5"/>
    <w:rsid w:val="00A467CF"/>
    <w:rsid w:val="00A55C18"/>
    <w:rsid w:val="00A84C39"/>
    <w:rsid w:val="00A92230"/>
    <w:rsid w:val="00A9463A"/>
    <w:rsid w:val="00AD0FB1"/>
    <w:rsid w:val="00AD3506"/>
    <w:rsid w:val="00AE0C4A"/>
    <w:rsid w:val="00AE2CE5"/>
    <w:rsid w:val="00AE4491"/>
    <w:rsid w:val="00AE5233"/>
    <w:rsid w:val="00B00014"/>
    <w:rsid w:val="00B01A51"/>
    <w:rsid w:val="00B0274A"/>
    <w:rsid w:val="00B04C3B"/>
    <w:rsid w:val="00B05AD9"/>
    <w:rsid w:val="00B20F52"/>
    <w:rsid w:val="00B21295"/>
    <w:rsid w:val="00B24F06"/>
    <w:rsid w:val="00B41BBC"/>
    <w:rsid w:val="00B45BEF"/>
    <w:rsid w:val="00B47160"/>
    <w:rsid w:val="00B70471"/>
    <w:rsid w:val="00B76818"/>
    <w:rsid w:val="00B77494"/>
    <w:rsid w:val="00B84C01"/>
    <w:rsid w:val="00B85658"/>
    <w:rsid w:val="00B90E54"/>
    <w:rsid w:val="00B90E9A"/>
    <w:rsid w:val="00BA466D"/>
    <w:rsid w:val="00BB0DE9"/>
    <w:rsid w:val="00BB437F"/>
    <w:rsid w:val="00BB545F"/>
    <w:rsid w:val="00BC2F2A"/>
    <w:rsid w:val="00BD2998"/>
    <w:rsid w:val="00BF24A5"/>
    <w:rsid w:val="00C123C2"/>
    <w:rsid w:val="00C136C3"/>
    <w:rsid w:val="00C16EE5"/>
    <w:rsid w:val="00C211DF"/>
    <w:rsid w:val="00C43F70"/>
    <w:rsid w:val="00C47AC6"/>
    <w:rsid w:val="00C5086D"/>
    <w:rsid w:val="00C621E5"/>
    <w:rsid w:val="00C65C70"/>
    <w:rsid w:val="00C71201"/>
    <w:rsid w:val="00C72393"/>
    <w:rsid w:val="00C737B2"/>
    <w:rsid w:val="00C95BC4"/>
    <w:rsid w:val="00CA5E57"/>
    <w:rsid w:val="00CB2B0E"/>
    <w:rsid w:val="00CC2424"/>
    <w:rsid w:val="00CD004D"/>
    <w:rsid w:val="00CD035F"/>
    <w:rsid w:val="00CD31AB"/>
    <w:rsid w:val="00CD6F98"/>
    <w:rsid w:val="00CD75C0"/>
    <w:rsid w:val="00CE47D1"/>
    <w:rsid w:val="00CE5474"/>
    <w:rsid w:val="00CF54D7"/>
    <w:rsid w:val="00D01909"/>
    <w:rsid w:val="00D07F2F"/>
    <w:rsid w:val="00D12925"/>
    <w:rsid w:val="00D253D2"/>
    <w:rsid w:val="00D328DA"/>
    <w:rsid w:val="00D41464"/>
    <w:rsid w:val="00D46CB5"/>
    <w:rsid w:val="00D507BE"/>
    <w:rsid w:val="00D527A3"/>
    <w:rsid w:val="00D5379E"/>
    <w:rsid w:val="00D5465E"/>
    <w:rsid w:val="00D54B33"/>
    <w:rsid w:val="00D56FCD"/>
    <w:rsid w:val="00D63CD9"/>
    <w:rsid w:val="00D76012"/>
    <w:rsid w:val="00D824D6"/>
    <w:rsid w:val="00D874DA"/>
    <w:rsid w:val="00D92AE3"/>
    <w:rsid w:val="00D92E89"/>
    <w:rsid w:val="00D9590A"/>
    <w:rsid w:val="00DA1DD7"/>
    <w:rsid w:val="00DA46B1"/>
    <w:rsid w:val="00DB33FE"/>
    <w:rsid w:val="00DB35C7"/>
    <w:rsid w:val="00DB3BDD"/>
    <w:rsid w:val="00DC4F20"/>
    <w:rsid w:val="00DE4D91"/>
    <w:rsid w:val="00DF133C"/>
    <w:rsid w:val="00DF3166"/>
    <w:rsid w:val="00DF691E"/>
    <w:rsid w:val="00DF69A6"/>
    <w:rsid w:val="00DF7898"/>
    <w:rsid w:val="00E075D0"/>
    <w:rsid w:val="00E2472B"/>
    <w:rsid w:val="00E31274"/>
    <w:rsid w:val="00E4397A"/>
    <w:rsid w:val="00E44976"/>
    <w:rsid w:val="00E5253F"/>
    <w:rsid w:val="00E56085"/>
    <w:rsid w:val="00E71113"/>
    <w:rsid w:val="00E74C21"/>
    <w:rsid w:val="00E76DF6"/>
    <w:rsid w:val="00E77072"/>
    <w:rsid w:val="00E80C21"/>
    <w:rsid w:val="00E8546F"/>
    <w:rsid w:val="00E93C32"/>
    <w:rsid w:val="00EA3086"/>
    <w:rsid w:val="00EB1065"/>
    <w:rsid w:val="00EB5F8F"/>
    <w:rsid w:val="00EB6BC9"/>
    <w:rsid w:val="00EB7E51"/>
    <w:rsid w:val="00EC0579"/>
    <w:rsid w:val="00EC216D"/>
    <w:rsid w:val="00ED0AB9"/>
    <w:rsid w:val="00ED1BDB"/>
    <w:rsid w:val="00ED525E"/>
    <w:rsid w:val="00EE5564"/>
    <w:rsid w:val="00EE5C43"/>
    <w:rsid w:val="00EF45C4"/>
    <w:rsid w:val="00EF4BE2"/>
    <w:rsid w:val="00F01CCE"/>
    <w:rsid w:val="00F03973"/>
    <w:rsid w:val="00F05338"/>
    <w:rsid w:val="00F1436E"/>
    <w:rsid w:val="00F22283"/>
    <w:rsid w:val="00F3299E"/>
    <w:rsid w:val="00F6472B"/>
    <w:rsid w:val="00F65664"/>
    <w:rsid w:val="00F7112E"/>
    <w:rsid w:val="00F71785"/>
    <w:rsid w:val="00F74361"/>
    <w:rsid w:val="00F87EAA"/>
    <w:rsid w:val="00F976CE"/>
    <w:rsid w:val="00F9770F"/>
    <w:rsid w:val="00FA18B3"/>
    <w:rsid w:val="00FB1E63"/>
    <w:rsid w:val="00FB31F0"/>
    <w:rsid w:val="00FB6579"/>
    <w:rsid w:val="00FC37F3"/>
    <w:rsid w:val="00FC6AFF"/>
    <w:rsid w:val="00FD40BD"/>
    <w:rsid w:val="00FD73AF"/>
    <w:rsid w:val="00FE2802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0A8AAF"/>
  <w15:docId w15:val="{0CF4373E-826C-4A06-AE5A-6C9598E4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6BE4"/>
    <w:rPr>
      <w:color w:val="auto"/>
      <w:sz w:val="24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9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B04C3B"/>
    <w:pPr>
      <w:tabs>
        <w:tab w:val="right" w:leader="dot" w:pos="10348"/>
      </w:tabs>
      <w:spacing w:after="140" w:line="276" w:lineRule="auto"/>
      <w:ind w:right="-23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B04C3B"/>
    <w:pPr>
      <w:tabs>
        <w:tab w:val="left" w:pos="1320"/>
        <w:tab w:val="right" w:leader="dot" w:pos="10348"/>
      </w:tabs>
      <w:spacing w:after="100" w:line="240" w:lineRule="auto"/>
      <w:ind w:left="709" w:right="-23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9186C"/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332C93"/>
    <w:pPr>
      <w:tabs>
        <w:tab w:val="right" w:leader="dot" w:pos="10348"/>
      </w:tabs>
      <w:spacing w:after="100"/>
      <w:ind w:left="1985" w:right="119" w:hanging="567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character" w:styleId="Riferimentointenso">
    <w:name w:val="Intense Reference"/>
    <w:basedOn w:val="Carpredefinitoparagrafo"/>
    <w:uiPriority w:val="32"/>
    <w:qFormat/>
    <w:rsid w:val="0009186C"/>
    <w:rPr>
      <w:b/>
      <w:bCs/>
      <w:smallCaps/>
      <w:color w:val="F24F4F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43F70"/>
    <w:pPr>
      <w:ind w:left="720"/>
      <w:contextualSpacing/>
    </w:pPr>
  </w:style>
  <w:style w:type="paragraph" w:customStyle="1" w:styleId="Default">
    <w:name w:val="Default"/>
    <w:rsid w:val="000B199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Antonio Memoli
Marco Feoli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98ACF-9643-441A-944E-DA1093FE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1</TotalTime>
  <Pages>41</Pages>
  <Words>7527</Words>
  <Characters>42906</Characters>
  <Application>Microsoft Office Word</Application>
  <DocSecurity>0</DocSecurity>
  <Lines>357</Lines>
  <Paragraphs>100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Intestazioni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52" baseType="lpstr">
      <vt:lpstr>TCS                     Test Case Specification</vt:lpstr>
      <vt:lpstr>1. Introduzione</vt:lpstr>
      <vt:lpstr>2. Test Case Specification – Prima Versione</vt:lpstr>
      <vt:lpstr>    2.1 Utenza</vt:lpstr>
      <vt:lpstr>        2.1.1 TC_GU_2:RegistrazioneAccountStudente</vt:lpstr>
      <vt:lpstr>    2.2 Domande di Tirocinio</vt:lpstr>
      <vt:lpstr>        2.2.1 TC_GDT_1:InvioDomandaTirocinio</vt:lpstr>
      <vt:lpstr>    2.3 Convenzioni</vt:lpstr>
      <vt:lpstr>        2.3.1 TC_GC_1:InvioRichiestaConvenzionamento</vt:lpstr>
      <vt:lpstr>    2.4 Progetti Formativi</vt:lpstr>
      <vt:lpstr>        2.4.1 TC_GPF_3:AggiungiProgettoFormativo</vt:lpstr>
      <vt:lpstr>3. Test Case Specification – Nuova Versione</vt:lpstr>
      <vt:lpstr>    3.1 Registro Tirocinio</vt:lpstr>
      <vt:lpstr>        3.1.1 TC_GRT_1:AggiuntaAttivitàTirocinio</vt:lpstr>
      <vt:lpstr>Glossario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50333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          Test Case Specification</dc:title>
  <dc:subject>TirocinioSmart</dc:subject>
  <dc:creator>margar</dc:creator>
  <cp:keywords/>
  <dc:description/>
  <cp:lastModifiedBy>Ros Coccaro</cp:lastModifiedBy>
  <cp:revision>3</cp:revision>
  <cp:lastPrinted>2020-08-31T09:50:00Z</cp:lastPrinted>
  <dcterms:created xsi:type="dcterms:W3CDTF">2020-08-31T09:49:00Z</dcterms:created>
  <dcterms:modified xsi:type="dcterms:W3CDTF">2020-08-31T09:50:00Z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